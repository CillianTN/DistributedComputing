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2DF59" w14:textId="77777777" w:rsidR="576062CF" w:rsidRDefault="576062CF" w:rsidP="00FD478C">
      <w:bookmarkStart w:id="0" w:name="_Hlk162089097"/>
    </w:p>
    <w:p w14:paraId="675F1DF7" w14:textId="77777777" w:rsidR="576062CF" w:rsidRDefault="576062CF" w:rsidP="00FD478C"/>
    <w:p w14:paraId="470D7541" w14:textId="77777777" w:rsidR="576062CF" w:rsidRDefault="576062CF" w:rsidP="00FD478C"/>
    <w:p w14:paraId="6A58275C" w14:textId="77777777" w:rsidR="576062CF" w:rsidRDefault="576062CF" w:rsidP="00FD478C"/>
    <w:p w14:paraId="52EAF213" w14:textId="5146ED65" w:rsidR="576062CF" w:rsidRPr="00FD478C" w:rsidRDefault="009C6C76" w:rsidP="00FD478C">
      <w:pPr>
        <w:pStyle w:val="Title"/>
      </w:pPr>
      <w:r>
        <w:t>Distributed Computing 2024</w:t>
      </w:r>
      <w:r w:rsidR="576062CF" w:rsidRPr="00FD478C">
        <w:t xml:space="preserve"> </w:t>
      </w:r>
    </w:p>
    <w:p w14:paraId="1A55B432" w14:textId="60A2B656" w:rsidR="576062CF" w:rsidRDefault="009C6C76" w:rsidP="00FD478C">
      <w:pPr>
        <w:pStyle w:val="Subtitle"/>
      </w:pPr>
      <w:r>
        <w:t>T00212001</w:t>
      </w:r>
      <w:r w:rsidR="00FD478C" w:rsidRPr="00FD478C">
        <w:t xml:space="preserve"> </w:t>
      </w:r>
    </w:p>
    <w:p w14:paraId="64EEAE37" w14:textId="131D060C" w:rsidR="00FD478C" w:rsidRDefault="009C6C76" w:rsidP="00FD478C">
      <w:pPr>
        <w:pStyle w:val="Subtitle"/>
      </w:pPr>
      <w:r>
        <w:t>Author: Cillian Nolan</w:t>
      </w:r>
      <w:r w:rsidR="00FD478C" w:rsidRPr="00FD478C">
        <w:t xml:space="preserve"> </w:t>
      </w:r>
    </w:p>
    <w:p w14:paraId="339E5BD5" w14:textId="05788157" w:rsidR="00FD478C" w:rsidRDefault="009C6C76" w:rsidP="00FD478C">
      <w:pPr>
        <w:pStyle w:val="Subtitle"/>
      </w:pPr>
      <w:r>
        <w:t xml:space="preserve">Munster Technological University </w:t>
      </w:r>
      <w:r w:rsidR="00FD478C" w:rsidRPr="00FD478C">
        <w:t xml:space="preserve"> </w:t>
      </w:r>
    </w:p>
    <w:p w14:paraId="5D35CAC7" w14:textId="6569F84C" w:rsidR="00FD478C" w:rsidRDefault="009C6C76" w:rsidP="00FD478C">
      <w:pPr>
        <w:pStyle w:val="Subtitle"/>
      </w:pPr>
      <w:r>
        <w:t>Lecturer: Peter Given</w:t>
      </w:r>
    </w:p>
    <w:p w14:paraId="73B10A4F" w14:textId="77777777" w:rsidR="576062CF" w:rsidRDefault="576062CF" w:rsidP="00DF3215"/>
    <w:p w14:paraId="69E5669E" w14:textId="77777777" w:rsidR="717E282B" w:rsidRDefault="717E282B" w:rsidP="00DF3215"/>
    <w:p w14:paraId="209EA739" w14:textId="77777777" w:rsidR="717E282B" w:rsidRDefault="717E282B" w:rsidP="00DF3215"/>
    <w:p w14:paraId="0181F7CC" w14:textId="77777777" w:rsidR="717E282B" w:rsidRDefault="717E282B" w:rsidP="00DF3215"/>
    <w:p w14:paraId="720C0886" w14:textId="77777777" w:rsidR="717E282B" w:rsidRDefault="717E282B" w:rsidP="00DF3215"/>
    <w:p w14:paraId="52AFFE75" w14:textId="77777777" w:rsidR="709762D6" w:rsidRDefault="709762D6" w:rsidP="00DF3215"/>
    <w:p w14:paraId="44C1A499" w14:textId="77777777" w:rsidR="709762D6" w:rsidRDefault="709762D6" w:rsidP="00DF3215"/>
    <w:p w14:paraId="53D4501B" w14:textId="77777777" w:rsidR="717E282B" w:rsidRDefault="717E282B" w:rsidP="00DF3215"/>
    <w:p w14:paraId="13120370" w14:textId="77777777" w:rsidR="5643BF48" w:rsidRDefault="5643BF48" w:rsidP="00DF3215"/>
    <w:p w14:paraId="023D009F" w14:textId="77777777" w:rsidR="002B6061" w:rsidRDefault="002B6061" w:rsidP="00DF3215"/>
    <w:p w14:paraId="2FA5D130" w14:textId="77777777" w:rsidR="002B6061" w:rsidRDefault="002B6061" w:rsidP="00DF3215"/>
    <w:p w14:paraId="2C23E8A0" w14:textId="77777777" w:rsidR="002B6061" w:rsidRDefault="002B6061" w:rsidP="00DF3215"/>
    <w:p w14:paraId="2EC2C268" w14:textId="77777777" w:rsidR="002B6061" w:rsidRDefault="002B6061" w:rsidP="00DF3215"/>
    <w:p w14:paraId="6A98D01F" w14:textId="77777777" w:rsidR="002B6061" w:rsidRDefault="002B6061" w:rsidP="00DF3215"/>
    <w:p w14:paraId="40ED4640" w14:textId="77777777" w:rsidR="002B6061" w:rsidRDefault="002B6061" w:rsidP="00DF3215"/>
    <w:p w14:paraId="24E0CA98" w14:textId="77777777" w:rsidR="002B6061" w:rsidRDefault="002B6061" w:rsidP="00DF3215"/>
    <w:p w14:paraId="5DD26749" w14:textId="77777777" w:rsidR="002B6061" w:rsidRDefault="002B6061" w:rsidP="00DF3215"/>
    <w:p w14:paraId="59038206" w14:textId="77777777" w:rsidR="002B6061" w:rsidRDefault="002B6061" w:rsidP="00DF3215"/>
    <w:p w14:paraId="76A2B14F" w14:textId="77777777" w:rsidR="002B6061" w:rsidRDefault="002B6061" w:rsidP="00DF3215"/>
    <w:p w14:paraId="706F542F" w14:textId="77777777" w:rsidR="002B6061" w:rsidRDefault="002B6061" w:rsidP="00DF3215"/>
    <w:p w14:paraId="351A9B2E" w14:textId="77777777" w:rsidR="733B038C" w:rsidRDefault="733B038C" w:rsidP="00DF3215"/>
    <w:p w14:paraId="5A927B72" w14:textId="54E883FA" w:rsidR="009C6C76" w:rsidRDefault="576062CF" w:rsidP="009C6C76">
      <w:pPr>
        <w:pStyle w:val="Heading1"/>
      </w:pPr>
      <w:r>
        <w:br w:type="page"/>
      </w:r>
    </w:p>
    <w:sdt>
      <w:sdtPr>
        <w:rPr>
          <w:rFonts w:asciiTheme="minorHAnsi" w:eastAsiaTheme="minorHAnsi" w:hAnsiTheme="minorHAnsi" w:cstheme="minorBidi"/>
          <w:color w:val="auto"/>
          <w:sz w:val="22"/>
          <w:szCs w:val="22"/>
        </w:rPr>
        <w:id w:val="1875509656"/>
        <w:docPartObj>
          <w:docPartGallery w:val="Table of Contents"/>
          <w:docPartUnique/>
        </w:docPartObj>
      </w:sdtPr>
      <w:sdtEndPr>
        <w:rPr>
          <w:b/>
          <w:bCs/>
          <w:noProof/>
        </w:rPr>
      </w:sdtEndPr>
      <w:sdtContent>
        <w:p w14:paraId="383B7A26" w14:textId="519ABA30" w:rsidR="00C5321D" w:rsidRPr="00223CCB" w:rsidRDefault="00C5321D">
          <w:pPr>
            <w:pStyle w:val="TOCHeading"/>
            <w:rPr>
              <w:color w:val="auto"/>
            </w:rPr>
          </w:pPr>
          <w:r w:rsidRPr="00223CCB">
            <w:rPr>
              <w:color w:val="auto"/>
            </w:rPr>
            <w:t>Table of Contents</w:t>
          </w:r>
        </w:p>
        <w:p w14:paraId="533DDEA6" w14:textId="77777777" w:rsidR="002B6061" w:rsidRPr="002B6061" w:rsidRDefault="002B6061" w:rsidP="002B6061"/>
        <w:p w14:paraId="596F7056" w14:textId="79E66716" w:rsidR="00015A30" w:rsidRDefault="00C5321D">
          <w:pPr>
            <w:pStyle w:val="TOC1"/>
            <w:tabs>
              <w:tab w:val="right" w:leader="dot" w:pos="9350"/>
            </w:tabs>
            <w:rPr>
              <w:rFonts w:eastAsiaTheme="minorEastAsia"/>
              <w:noProof/>
              <w:kern w:val="2"/>
              <w:lang w:val="en-IE" w:eastAsia="en-IE"/>
              <w14:ligatures w14:val="standardContextual"/>
            </w:rPr>
          </w:pPr>
          <w:r>
            <w:fldChar w:fldCharType="begin"/>
          </w:r>
          <w:r>
            <w:instrText xml:space="preserve"> TOC \o "1-3" \h \z \u </w:instrText>
          </w:r>
          <w:r>
            <w:fldChar w:fldCharType="separate"/>
          </w:r>
          <w:hyperlink w:anchor="_Toc162438071" w:history="1">
            <w:r w:rsidR="00015A30" w:rsidRPr="004F649E">
              <w:rPr>
                <w:rStyle w:val="Hyperlink"/>
                <w:noProof/>
              </w:rPr>
              <w:t>Protocol Design</w:t>
            </w:r>
            <w:r w:rsidR="00015A30">
              <w:rPr>
                <w:noProof/>
                <w:webHidden/>
              </w:rPr>
              <w:tab/>
            </w:r>
            <w:r w:rsidR="00015A30">
              <w:rPr>
                <w:noProof/>
                <w:webHidden/>
              </w:rPr>
              <w:fldChar w:fldCharType="begin"/>
            </w:r>
            <w:r w:rsidR="00015A30">
              <w:rPr>
                <w:noProof/>
                <w:webHidden/>
              </w:rPr>
              <w:instrText xml:space="preserve"> PAGEREF _Toc162438071 \h </w:instrText>
            </w:r>
            <w:r w:rsidR="00015A30">
              <w:rPr>
                <w:noProof/>
                <w:webHidden/>
              </w:rPr>
            </w:r>
            <w:r w:rsidR="00015A30">
              <w:rPr>
                <w:noProof/>
                <w:webHidden/>
              </w:rPr>
              <w:fldChar w:fldCharType="separate"/>
            </w:r>
            <w:r w:rsidR="00015A30">
              <w:rPr>
                <w:noProof/>
                <w:webHidden/>
              </w:rPr>
              <w:t>5</w:t>
            </w:r>
            <w:r w:rsidR="00015A30">
              <w:rPr>
                <w:noProof/>
                <w:webHidden/>
              </w:rPr>
              <w:fldChar w:fldCharType="end"/>
            </w:r>
          </w:hyperlink>
        </w:p>
        <w:p w14:paraId="23358AD4" w14:textId="32B3BB07" w:rsidR="00015A30" w:rsidRDefault="00015A30">
          <w:pPr>
            <w:pStyle w:val="TOC3"/>
            <w:tabs>
              <w:tab w:val="right" w:leader="dot" w:pos="9350"/>
            </w:tabs>
            <w:rPr>
              <w:rFonts w:eastAsiaTheme="minorEastAsia"/>
              <w:noProof/>
              <w:kern w:val="2"/>
              <w:lang w:val="en-IE" w:eastAsia="en-IE"/>
              <w14:ligatures w14:val="standardContextual"/>
            </w:rPr>
          </w:pPr>
          <w:hyperlink w:anchor="_Toc162438072" w:history="1">
            <w:r w:rsidRPr="004F649E">
              <w:rPr>
                <w:rStyle w:val="Hyperlink"/>
                <w:noProof/>
              </w:rPr>
              <w:t>SMP (Short Message Protocol) Description:</w:t>
            </w:r>
            <w:r>
              <w:rPr>
                <w:noProof/>
                <w:webHidden/>
              </w:rPr>
              <w:tab/>
            </w:r>
            <w:r>
              <w:rPr>
                <w:noProof/>
                <w:webHidden/>
              </w:rPr>
              <w:fldChar w:fldCharType="begin"/>
            </w:r>
            <w:r>
              <w:rPr>
                <w:noProof/>
                <w:webHidden/>
              </w:rPr>
              <w:instrText xml:space="preserve"> PAGEREF _Toc162438072 \h </w:instrText>
            </w:r>
            <w:r>
              <w:rPr>
                <w:noProof/>
                <w:webHidden/>
              </w:rPr>
            </w:r>
            <w:r>
              <w:rPr>
                <w:noProof/>
                <w:webHidden/>
              </w:rPr>
              <w:fldChar w:fldCharType="separate"/>
            </w:r>
            <w:r>
              <w:rPr>
                <w:noProof/>
                <w:webHidden/>
              </w:rPr>
              <w:t>5</w:t>
            </w:r>
            <w:r>
              <w:rPr>
                <w:noProof/>
                <w:webHidden/>
              </w:rPr>
              <w:fldChar w:fldCharType="end"/>
            </w:r>
          </w:hyperlink>
        </w:p>
        <w:p w14:paraId="581BBCF5" w14:textId="36DB2614" w:rsidR="00015A30" w:rsidRDefault="00015A30">
          <w:pPr>
            <w:pStyle w:val="TOC3"/>
            <w:tabs>
              <w:tab w:val="right" w:leader="dot" w:pos="9350"/>
            </w:tabs>
            <w:rPr>
              <w:rFonts w:eastAsiaTheme="minorEastAsia"/>
              <w:noProof/>
              <w:kern w:val="2"/>
              <w:lang w:val="en-IE" w:eastAsia="en-IE"/>
              <w14:ligatures w14:val="standardContextual"/>
            </w:rPr>
          </w:pPr>
          <w:hyperlink w:anchor="_Toc162438073" w:history="1">
            <w:r w:rsidRPr="004F649E">
              <w:rPr>
                <w:rStyle w:val="Hyperlink"/>
                <w:noProof/>
              </w:rPr>
              <w:t>Message Format Description:</w:t>
            </w:r>
            <w:r>
              <w:rPr>
                <w:noProof/>
                <w:webHidden/>
              </w:rPr>
              <w:tab/>
            </w:r>
            <w:r>
              <w:rPr>
                <w:noProof/>
                <w:webHidden/>
              </w:rPr>
              <w:fldChar w:fldCharType="begin"/>
            </w:r>
            <w:r>
              <w:rPr>
                <w:noProof/>
                <w:webHidden/>
              </w:rPr>
              <w:instrText xml:space="preserve"> PAGEREF _Toc162438073 \h </w:instrText>
            </w:r>
            <w:r>
              <w:rPr>
                <w:noProof/>
                <w:webHidden/>
              </w:rPr>
            </w:r>
            <w:r>
              <w:rPr>
                <w:noProof/>
                <w:webHidden/>
              </w:rPr>
              <w:fldChar w:fldCharType="separate"/>
            </w:r>
            <w:r>
              <w:rPr>
                <w:noProof/>
                <w:webHidden/>
              </w:rPr>
              <w:t>5</w:t>
            </w:r>
            <w:r>
              <w:rPr>
                <w:noProof/>
                <w:webHidden/>
              </w:rPr>
              <w:fldChar w:fldCharType="end"/>
            </w:r>
          </w:hyperlink>
        </w:p>
        <w:p w14:paraId="3B2CE9F5" w14:textId="5EE8CE48" w:rsidR="00015A30" w:rsidRDefault="00015A30">
          <w:pPr>
            <w:pStyle w:val="TOC3"/>
            <w:tabs>
              <w:tab w:val="right" w:leader="dot" w:pos="9350"/>
            </w:tabs>
            <w:rPr>
              <w:rFonts w:eastAsiaTheme="minorEastAsia"/>
              <w:noProof/>
              <w:kern w:val="2"/>
              <w:lang w:val="en-IE" w:eastAsia="en-IE"/>
              <w14:ligatures w14:val="standardContextual"/>
            </w:rPr>
          </w:pPr>
          <w:hyperlink w:anchor="_Toc162438074" w:history="1">
            <w:r w:rsidRPr="004F649E">
              <w:rPr>
                <w:rStyle w:val="Hyperlink"/>
                <w:noProof/>
              </w:rPr>
              <w:t>Pseudo Code:</w:t>
            </w:r>
            <w:r>
              <w:rPr>
                <w:noProof/>
                <w:webHidden/>
              </w:rPr>
              <w:tab/>
            </w:r>
            <w:r>
              <w:rPr>
                <w:noProof/>
                <w:webHidden/>
              </w:rPr>
              <w:fldChar w:fldCharType="begin"/>
            </w:r>
            <w:r>
              <w:rPr>
                <w:noProof/>
                <w:webHidden/>
              </w:rPr>
              <w:instrText xml:space="preserve"> PAGEREF _Toc162438074 \h </w:instrText>
            </w:r>
            <w:r>
              <w:rPr>
                <w:noProof/>
                <w:webHidden/>
              </w:rPr>
            </w:r>
            <w:r>
              <w:rPr>
                <w:noProof/>
                <w:webHidden/>
              </w:rPr>
              <w:fldChar w:fldCharType="separate"/>
            </w:r>
            <w:r>
              <w:rPr>
                <w:noProof/>
                <w:webHidden/>
              </w:rPr>
              <w:t>6</w:t>
            </w:r>
            <w:r>
              <w:rPr>
                <w:noProof/>
                <w:webHidden/>
              </w:rPr>
              <w:fldChar w:fldCharType="end"/>
            </w:r>
          </w:hyperlink>
        </w:p>
        <w:p w14:paraId="45182582" w14:textId="54853A25" w:rsidR="00015A30" w:rsidRDefault="00015A30">
          <w:pPr>
            <w:pStyle w:val="TOC3"/>
            <w:tabs>
              <w:tab w:val="right" w:leader="dot" w:pos="9350"/>
            </w:tabs>
            <w:rPr>
              <w:rFonts w:eastAsiaTheme="minorEastAsia"/>
              <w:noProof/>
              <w:kern w:val="2"/>
              <w:lang w:val="en-IE" w:eastAsia="en-IE"/>
              <w14:ligatures w14:val="standardContextual"/>
            </w:rPr>
          </w:pPr>
          <w:hyperlink w:anchor="_Toc162438075" w:history="1">
            <w:r w:rsidRPr="004F649E">
              <w:rPr>
                <w:rStyle w:val="Hyperlink"/>
                <w:noProof/>
              </w:rPr>
              <w:t>Carrying Out Inter-Process Communication:</w:t>
            </w:r>
            <w:r>
              <w:rPr>
                <w:noProof/>
                <w:webHidden/>
              </w:rPr>
              <w:tab/>
            </w:r>
            <w:r>
              <w:rPr>
                <w:noProof/>
                <w:webHidden/>
              </w:rPr>
              <w:fldChar w:fldCharType="begin"/>
            </w:r>
            <w:r>
              <w:rPr>
                <w:noProof/>
                <w:webHidden/>
              </w:rPr>
              <w:instrText xml:space="preserve"> PAGEREF _Toc162438075 \h </w:instrText>
            </w:r>
            <w:r>
              <w:rPr>
                <w:noProof/>
                <w:webHidden/>
              </w:rPr>
            </w:r>
            <w:r>
              <w:rPr>
                <w:noProof/>
                <w:webHidden/>
              </w:rPr>
              <w:fldChar w:fldCharType="separate"/>
            </w:r>
            <w:r>
              <w:rPr>
                <w:noProof/>
                <w:webHidden/>
              </w:rPr>
              <w:t>9</w:t>
            </w:r>
            <w:r>
              <w:rPr>
                <w:noProof/>
                <w:webHidden/>
              </w:rPr>
              <w:fldChar w:fldCharType="end"/>
            </w:r>
          </w:hyperlink>
        </w:p>
        <w:p w14:paraId="4A63CD55" w14:textId="3A36D1E5" w:rsidR="00015A30" w:rsidRDefault="00015A30">
          <w:pPr>
            <w:pStyle w:val="TOC2"/>
            <w:tabs>
              <w:tab w:val="right" w:leader="dot" w:pos="9350"/>
            </w:tabs>
            <w:rPr>
              <w:rFonts w:cstheme="minorBidi"/>
              <w:noProof/>
              <w:kern w:val="2"/>
              <w:lang w:val="en-IE" w:eastAsia="en-IE"/>
              <w14:ligatures w14:val="standardContextual"/>
            </w:rPr>
          </w:pPr>
          <w:hyperlink w:anchor="_Toc162438076" w:history="1">
            <w:r w:rsidRPr="004F649E">
              <w:rPr>
                <w:rStyle w:val="Hyperlink"/>
                <w:noProof/>
              </w:rPr>
              <w:t>Protocol Specification:</w:t>
            </w:r>
            <w:r>
              <w:rPr>
                <w:noProof/>
                <w:webHidden/>
              </w:rPr>
              <w:tab/>
            </w:r>
            <w:r>
              <w:rPr>
                <w:noProof/>
                <w:webHidden/>
              </w:rPr>
              <w:fldChar w:fldCharType="begin"/>
            </w:r>
            <w:r>
              <w:rPr>
                <w:noProof/>
                <w:webHidden/>
              </w:rPr>
              <w:instrText xml:space="preserve"> PAGEREF _Toc162438076 \h </w:instrText>
            </w:r>
            <w:r>
              <w:rPr>
                <w:noProof/>
                <w:webHidden/>
              </w:rPr>
            </w:r>
            <w:r>
              <w:rPr>
                <w:noProof/>
                <w:webHidden/>
              </w:rPr>
              <w:fldChar w:fldCharType="separate"/>
            </w:r>
            <w:r>
              <w:rPr>
                <w:noProof/>
                <w:webHidden/>
              </w:rPr>
              <w:t>10</w:t>
            </w:r>
            <w:r>
              <w:rPr>
                <w:noProof/>
                <w:webHidden/>
              </w:rPr>
              <w:fldChar w:fldCharType="end"/>
            </w:r>
          </w:hyperlink>
        </w:p>
        <w:p w14:paraId="71C91F4D" w14:textId="6528B988" w:rsidR="00015A30" w:rsidRDefault="00015A30">
          <w:pPr>
            <w:pStyle w:val="TOC2"/>
            <w:tabs>
              <w:tab w:val="right" w:leader="dot" w:pos="9350"/>
            </w:tabs>
            <w:rPr>
              <w:rFonts w:cstheme="minorBidi"/>
              <w:noProof/>
              <w:kern w:val="2"/>
              <w:lang w:val="en-IE" w:eastAsia="en-IE"/>
              <w14:ligatures w14:val="standardContextual"/>
            </w:rPr>
          </w:pPr>
          <w:hyperlink w:anchor="_Toc162438077" w:history="1">
            <w:r w:rsidRPr="004F649E">
              <w:rPr>
                <w:rStyle w:val="Hyperlink"/>
                <w:noProof/>
              </w:rPr>
              <w:t>Sequence Diagram:</w:t>
            </w:r>
            <w:r>
              <w:rPr>
                <w:noProof/>
                <w:webHidden/>
              </w:rPr>
              <w:tab/>
            </w:r>
            <w:r>
              <w:rPr>
                <w:noProof/>
                <w:webHidden/>
              </w:rPr>
              <w:fldChar w:fldCharType="begin"/>
            </w:r>
            <w:r>
              <w:rPr>
                <w:noProof/>
                <w:webHidden/>
              </w:rPr>
              <w:instrText xml:space="preserve"> PAGEREF _Toc162438077 \h </w:instrText>
            </w:r>
            <w:r>
              <w:rPr>
                <w:noProof/>
                <w:webHidden/>
              </w:rPr>
            </w:r>
            <w:r>
              <w:rPr>
                <w:noProof/>
                <w:webHidden/>
              </w:rPr>
              <w:fldChar w:fldCharType="separate"/>
            </w:r>
            <w:r>
              <w:rPr>
                <w:noProof/>
                <w:webHidden/>
              </w:rPr>
              <w:t>12</w:t>
            </w:r>
            <w:r>
              <w:rPr>
                <w:noProof/>
                <w:webHidden/>
              </w:rPr>
              <w:fldChar w:fldCharType="end"/>
            </w:r>
          </w:hyperlink>
        </w:p>
        <w:p w14:paraId="4BC2BC9E" w14:textId="2462142E" w:rsidR="00015A30" w:rsidRDefault="00015A30">
          <w:pPr>
            <w:pStyle w:val="TOC2"/>
            <w:tabs>
              <w:tab w:val="right" w:leader="dot" w:pos="9350"/>
            </w:tabs>
            <w:rPr>
              <w:rFonts w:cstheme="minorBidi"/>
              <w:noProof/>
              <w:kern w:val="2"/>
              <w:lang w:val="en-IE" w:eastAsia="en-IE"/>
              <w14:ligatures w14:val="standardContextual"/>
            </w:rPr>
          </w:pPr>
          <w:hyperlink w:anchor="_Toc162438078" w:history="1">
            <w:r w:rsidRPr="004F649E">
              <w:rPr>
                <w:rStyle w:val="Hyperlink"/>
                <w:noProof/>
              </w:rPr>
              <w:t>UML Diagram for GUI and CLI:</w:t>
            </w:r>
            <w:r>
              <w:rPr>
                <w:noProof/>
                <w:webHidden/>
              </w:rPr>
              <w:tab/>
            </w:r>
            <w:r>
              <w:rPr>
                <w:noProof/>
                <w:webHidden/>
              </w:rPr>
              <w:fldChar w:fldCharType="begin"/>
            </w:r>
            <w:r>
              <w:rPr>
                <w:noProof/>
                <w:webHidden/>
              </w:rPr>
              <w:instrText xml:space="preserve"> PAGEREF _Toc162438078 \h </w:instrText>
            </w:r>
            <w:r>
              <w:rPr>
                <w:noProof/>
                <w:webHidden/>
              </w:rPr>
            </w:r>
            <w:r>
              <w:rPr>
                <w:noProof/>
                <w:webHidden/>
              </w:rPr>
              <w:fldChar w:fldCharType="separate"/>
            </w:r>
            <w:r>
              <w:rPr>
                <w:noProof/>
                <w:webHidden/>
              </w:rPr>
              <w:t>13</w:t>
            </w:r>
            <w:r>
              <w:rPr>
                <w:noProof/>
                <w:webHidden/>
              </w:rPr>
              <w:fldChar w:fldCharType="end"/>
            </w:r>
          </w:hyperlink>
        </w:p>
        <w:p w14:paraId="08CAC5C1" w14:textId="31237372" w:rsidR="00015A30" w:rsidRDefault="00015A30">
          <w:pPr>
            <w:pStyle w:val="TOC1"/>
            <w:tabs>
              <w:tab w:val="right" w:leader="dot" w:pos="9350"/>
            </w:tabs>
            <w:rPr>
              <w:rFonts w:eastAsiaTheme="minorEastAsia"/>
              <w:noProof/>
              <w:kern w:val="2"/>
              <w:lang w:val="en-IE" w:eastAsia="en-IE"/>
              <w14:ligatures w14:val="standardContextual"/>
            </w:rPr>
          </w:pPr>
          <w:hyperlink w:anchor="_Toc162438079" w:history="1">
            <w:r w:rsidRPr="004F649E">
              <w:rPr>
                <w:rStyle w:val="Hyperlink"/>
                <w:noProof/>
              </w:rPr>
              <w:t>Software Architecture and Implementation</w:t>
            </w:r>
            <w:r>
              <w:rPr>
                <w:noProof/>
                <w:webHidden/>
              </w:rPr>
              <w:tab/>
            </w:r>
            <w:r>
              <w:rPr>
                <w:noProof/>
                <w:webHidden/>
              </w:rPr>
              <w:fldChar w:fldCharType="begin"/>
            </w:r>
            <w:r>
              <w:rPr>
                <w:noProof/>
                <w:webHidden/>
              </w:rPr>
              <w:instrText xml:space="preserve"> PAGEREF _Toc162438079 \h </w:instrText>
            </w:r>
            <w:r>
              <w:rPr>
                <w:noProof/>
                <w:webHidden/>
              </w:rPr>
            </w:r>
            <w:r>
              <w:rPr>
                <w:noProof/>
                <w:webHidden/>
              </w:rPr>
              <w:fldChar w:fldCharType="separate"/>
            </w:r>
            <w:r>
              <w:rPr>
                <w:noProof/>
                <w:webHidden/>
              </w:rPr>
              <w:t>15</w:t>
            </w:r>
            <w:r>
              <w:rPr>
                <w:noProof/>
                <w:webHidden/>
              </w:rPr>
              <w:fldChar w:fldCharType="end"/>
            </w:r>
          </w:hyperlink>
        </w:p>
        <w:p w14:paraId="6611341C" w14:textId="37C7DE3E" w:rsidR="00015A30" w:rsidRDefault="00015A30">
          <w:pPr>
            <w:pStyle w:val="TOC2"/>
            <w:tabs>
              <w:tab w:val="right" w:leader="dot" w:pos="9350"/>
            </w:tabs>
            <w:rPr>
              <w:rFonts w:cstheme="minorBidi"/>
              <w:noProof/>
              <w:kern w:val="2"/>
              <w:lang w:val="en-IE" w:eastAsia="en-IE"/>
              <w14:ligatures w14:val="standardContextual"/>
            </w:rPr>
          </w:pPr>
          <w:hyperlink w:anchor="_Toc162438080" w:history="1">
            <w:r w:rsidRPr="004F649E">
              <w:rPr>
                <w:rStyle w:val="Hyperlink"/>
                <w:noProof/>
              </w:rPr>
              <w:t>Application Layer:</w:t>
            </w:r>
            <w:r>
              <w:rPr>
                <w:noProof/>
                <w:webHidden/>
              </w:rPr>
              <w:tab/>
            </w:r>
            <w:r>
              <w:rPr>
                <w:noProof/>
                <w:webHidden/>
              </w:rPr>
              <w:fldChar w:fldCharType="begin"/>
            </w:r>
            <w:r>
              <w:rPr>
                <w:noProof/>
                <w:webHidden/>
              </w:rPr>
              <w:instrText xml:space="preserve"> PAGEREF _Toc162438080 \h </w:instrText>
            </w:r>
            <w:r>
              <w:rPr>
                <w:noProof/>
                <w:webHidden/>
              </w:rPr>
            </w:r>
            <w:r>
              <w:rPr>
                <w:noProof/>
                <w:webHidden/>
              </w:rPr>
              <w:fldChar w:fldCharType="separate"/>
            </w:r>
            <w:r>
              <w:rPr>
                <w:noProof/>
                <w:webHidden/>
              </w:rPr>
              <w:t>15</w:t>
            </w:r>
            <w:r>
              <w:rPr>
                <w:noProof/>
                <w:webHidden/>
              </w:rPr>
              <w:fldChar w:fldCharType="end"/>
            </w:r>
          </w:hyperlink>
        </w:p>
        <w:p w14:paraId="3D08FC73" w14:textId="08C53042" w:rsidR="00015A30" w:rsidRDefault="00015A30">
          <w:pPr>
            <w:pStyle w:val="TOC2"/>
            <w:tabs>
              <w:tab w:val="right" w:leader="dot" w:pos="9350"/>
            </w:tabs>
            <w:rPr>
              <w:rFonts w:cstheme="minorBidi"/>
              <w:noProof/>
              <w:kern w:val="2"/>
              <w:lang w:val="en-IE" w:eastAsia="en-IE"/>
              <w14:ligatures w14:val="standardContextual"/>
            </w:rPr>
          </w:pPr>
          <w:hyperlink w:anchor="_Toc162438081" w:history="1">
            <w:r w:rsidRPr="004F649E">
              <w:rPr>
                <w:rStyle w:val="Hyperlink"/>
                <w:noProof/>
              </w:rPr>
              <w:t>Presentation Layer:</w:t>
            </w:r>
            <w:r>
              <w:rPr>
                <w:noProof/>
                <w:webHidden/>
              </w:rPr>
              <w:tab/>
            </w:r>
            <w:r>
              <w:rPr>
                <w:noProof/>
                <w:webHidden/>
              </w:rPr>
              <w:fldChar w:fldCharType="begin"/>
            </w:r>
            <w:r>
              <w:rPr>
                <w:noProof/>
                <w:webHidden/>
              </w:rPr>
              <w:instrText xml:space="preserve"> PAGEREF _Toc162438081 \h </w:instrText>
            </w:r>
            <w:r>
              <w:rPr>
                <w:noProof/>
                <w:webHidden/>
              </w:rPr>
            </w:r>
            <w:r>
              <w:rPr>
                <w:noProof/>
                <w:webHidden/>
              </w:rPr>
              <w:fldChar w:fldCharType="separate"/>
            </w:r>
            <w:r>
              <w:rPr>
                <w:noProof/>
                <w:webHidden/>
              </w:rPr>
              <w:t>15</w:t>
            </w:r>
            <w:r>
              <w:rPr>
                <w:noProof/>
                <w:webHidden/>
              </w:rPr>
              <w:fldChar w:fldCharType="end"/>
            </w:r>
          </w:hyperlink>
        </w:p>
        <w:p w14:paraId="1CC99F4C" w14:textId="64DC82C8" w:rsidR="00015A30" w:rsidRDefault="00015A30">
          <w:pPr>
            <w:pStyle w:val="TOC2"/>
            <w:tabs>
              <w:tab w:val="right" w:leader="dot" w:pos="9350"/>
            </w:tabs>
            <w:rPr>
              <w:rFonts w:cstheme="minorBidi"/>
              <w:noProof/>
              <w:kern w:val="2"/>
              <w:lang w:val="en-IE" w:eastAsia="en-IE"/>
              <w14:ligatures w14:val="standardContextual"/>
            </w:rPr>
          </w:pPr>
          <w:hyperlink w:anchor="_Toc162438082" w:history="1">
            <w:r w:rsidRPr="004F649E">
              <w:rPr>
                <w:rStyle w:val="Hyperlink"/>
                <w:noProof/>
              </w:rPr>
              <w:t>Service Layer:</w:t>
            </w:r>
            <w:r>
              <w:rPr>
                <w:noProof/>
                <w:webHidden/>
              </w:rPr>
              <w:tab/>
            </w:r>
            <w:r>
              <w:rPr>
                <w:noProof/>
                <w:webHidden/>
              </w:rPr>
              <w:fldChar w:fldCharType="begin"/>
            </w:r>
            <w:r>
              <w:rPr>
                <w:noProof/>
                <w:webHidden/>
              </w:rPr>
              <w:instrText xml:space="preserve"> PAGEREF _Toc162438082 \h </w:instrText>
            </w:r>
            <w:r>
              <w:rPr>
                <w:noProof/>
                <w:webHidden/>
              </w:rPr>
            </w:r>
            <w:r>
              <w:rPr>
                <w:noProof/>
                <w:webHidden/>
              </w:rPr>
              <w:fldChar w:fldCharType="separate"/>
            </w:r>
            <w:r>
              <w:rPr>
                <w:noProof/>
                <w:webHidden/>
              </w:rPr>
              <w:t>15</w:t>
            </w:r>
            <w:r>
              <w:rPr>
                <w:noProof/>
                <w:webHidden/>
              </w:rPr>
              <w:fldChar w:fldCharType="end"/>
            </w:r>
          </w:hyperlink>
        </w:p>
        <w:p w14:paraId="7DF0E013" w14:textId="3CBF59B2" w:rsidR="00015A30" w:rsidRDefault="00015A30">
          <w:pPr>
            <w:pStyle w:val="TOC2"/>
            <w:tabs>
              <w:tab w:val="right" w:leader="dot" w:pos="9350"/>
            </w:tabs>
            <w:rPr>
              <w:rFonts w:cstheme="minorBidi"/>
              <w:noProof/>
              <w:kern w:val="2"/>
              <w:lang w:val="en-IE" w:eastAsia="en-IE"/>
              <w14:ligatures w14:val="standardContextual"/>
            </w:rPr>
          </w:pPr>
          <w:hyperlink w:anchor="_Toc162438083" w:history="1">
            <w:r w:rsidRPr="004F649E">
              <w:rPr>
                <w:rStyle w:val="Hyperlink"/>
                <w:noProof/>
              </w:rPr>
              <w:t>Execute the functionality requested by user (CLI):</w:t>
            </w:r>
            <w:r>
              <w:rPr>
                <w:noProof/>
                <w:webHidden/>
              </w:rPr>
              <w:tab/>
            </w:r>
            <w:r>
              <w:rPr>
                <w:noProof/>
                <w:webHidden/>
              </w:rPr>
              <w:fldChar w:fldCharType="begin"/>
            </w:r>
            <w:r>
              <w:rPr>
                <w:noProof/>
                <w:webHidden/>
              </w:rPr>
              <w:instrText xml:space="preserve"> PAGEREF _Toc162438083 \h </w:instrText>
            </w:r>
            <w:r>
              <w:rPr>
                <w:noProof/>
                <w:webHidden/>
              </w:rPr>
            </w:r>
            <w:r>
              <w:rPr>
                <w:noProof/>
                <w:webHidden/>
              </w:rPr>
              <w:fldChar w:fldCharType="separate"/>
            </w:r>
            <w:r>
              <w:rPr>
                <w:noProof/>
                <w:webHidden/>
              </w:rPr>
              <w:t>16</w:t>
            </w:r>
            <w:r>
              <w:rPr>
                <w:noProof/>
                <w:webHidden/>
              </w:rPr>
              <w:fldChar w:fldCharType="end"/>
            </w:r>
          </w:hyperlink>
        </w:p>
        <w:p w14:paraId="1CD14552" w14:textId="00E5CF94" w:rsidR="00015A30" w:rsidRDefault="00015A30">
          <w:pPr>
            <w:pStyle w:val="TOC3"/>
            <w:tabs>
              <w:tab w:val="right" w:leader="dot" w:pos="9350"/>
            </w:tabs>
            <w:rPr>
              <w:rFonts w:eastAsiaTheme="minorEastAsia"/>
              <w:noProof/>
              <w:kern w:val="2"/>
              <w:lang w:val="en-IE" w:eastAsia="en-IE"/>
              <w14:ligatures w14:val="standardContextual"/>
            </w:rPr>
          </w:pPr>
          <w:hyperlink w:anchor="_Toc162438084" w:history="1">
            <w:r w:rsidRPr="004F649E">
              <w:rPr>
                <w:rStyle w:val="Hyperlink"/>
                <w:noProof/>
              </w:rPr>
              <w:t>Host Connection and Login:</w:t>
            </w:r>
            <w:r>
              <w:rPr>
                <w:noProof/>
                <w:webHidden/>
              </w:rPr>
              <w:tab/>
            </w:r>
            <w:r>
              <w:rPr>
                <w:noProof/>
                <w:webHidden/>
              </w:rPr>
              <w:fldChar w:fldCharType="begin"/>
            </w:r>
            <w:r>
              <w:rPr>
                <w:noProof/>
                <w:webHidden/>
              </w:rPr>
              <w:instrText xml:space="preserve"> PAGEREF _Toc162438084 \h </w:instrText>
            </w:r>
            <w:r>
              <w:rPr>
                <w:noProof/>
                <w:webHidden/>
              </w:rPr>
            </w:r>
            <w:r>
              <w:rPr>
                <w:noProof/>
                <w:webHidden/>
              </w:rPr>
              <w:fldChar w:fldCharType="separate"/>
            </w:r>
            <w:r>
              <w:rPr>
                <w:noProof/>
                <w:webHidden/>
              </w:rPr>
              <w:t>16</w:t>
            </w:r>
            <w:r>
              <w:rPr>
                <w:noProof/>
                <w:webHidden/>
              </w:rPr>
              <w:fldChar w:fldCharType="end"/>
            </w:r>
          </w:hyperlink>
        </w:p>
        <w:p w14:paraId="235D1D8D" w14:textId="7815191F" w:rsidR="00015A30" w:rsidRDefault="00015A30">
          <w:pPr>
            <w:pStyle w:val="TOC3"/>
            <w:tabs>
              <w:tab w:val="right" w:leader="dot" w:pos="9350"/>
            </w:tabs>
            <w:rPr>
              <w:rFonts w:eastAsiaTheme="minorEastAsia"/>
              <w:noProof/>
              <w:kern w:val="2"/>
              <w:lang w:val="en-IE" w:eastAsia="en-IE"/>
              <w14:ligatures w14:val="standardContextual"/>
            </w:rPr>
          </w:pPr>
          <w:hyperlink w:anchor="_Toc162438085" w:history="1">
            <w:r w:rsidRPr="004F649E">
              <w:rPr>
                <w:rStyle w:val="Hyperlink"/>
                <w:noProof/>
              </w:rPr>
              <w:t>Send Message:</w:t>
            </w:r>
            <w:r>
              <w:rPr>
                <w:noProof/>
                <w:webHidden/>
              </w:rPr>
              <w:tab/>
            </w:r>
            <w:r>
              <w:rPr>
                <w:noProof/>
                <w:webHidden/>
              </w:rPr>
              <w:fldChar w:fldCharType="begin"/>
            </w:r>
            <w:r>
              <w:rPr>
                <w:noProof/>
                <w:webHidden/>
              </w:rPr>
              <w:instrText xml:space="preserve"> PAGEREF _Toc162438085 \h </w:instrText>
            </w:r>
            <w:r>
              <w:rPr>
                <w:noProof/>
                <w:webHidden/>
              </w:rPr>
            </w:r>
            <w:r>
              <w:rPr>
                <w:noProof/>
                <w:webHidden/>
              </w:rPr>
              <w:fldChar w:fldCharType="separate"/>
            </w:r>
            <w:r>
              <w:rPr>
                <w:noProof/>
                <w:webHidden/>
              </w:rPr>
              <w:t>17</w:t>
            </w:r>
            <w:r>
              <w:rPr>
                <w:noProof/>
                <w:webHidden/>
              </w:rPr>
              <w:fldChar w:fldCharType="end"/>
            </w:r>
          </w:hyperlink>
        </w:p>
        <w:p w14:paraId="46437DFE" w14:textId="0B06ACE5" w:rsidR="00015A30" w:rsidRDefault="00015A30">
          <w:pPr>
            <w:pStyle w:val="TOC3"/>
            <w:tabs>
              <w:tab w:val="right" w:leader="dot" w:pos="9350"/>
            </w:tabs>
            <w:rPr>
              <w:rFonts w:eastAsiaTheme="minorEastAsia"/>
              <w:noProof/>
              <w:kern w:val="2"/>
              <w:lang w:val="en-IE" w:eastAsia="en-IE"/>
              <w14:ligatures w14:val="standardContextual"/>
            </w:rPr>
          </w:pPr>
          <w:hyperlink w:anchor="_Toc162438086" w:history="1">
            <w:r w:rsidRPr="004F649E">
              <w:rPr>
                <w:rStyle w:val="Hyperlink"/>
                <w:noProof/>
              </w:rPr>
              <w:t>Retrieve Message:</w:t>
            </w:r>
            <w:r>
              <w:rPr>
                <w:noProof/>
                <w:webHidden/>
              </w:rPr>
              <w:tab/>
            </w:r>
            <w:r>
              <w:rPr>
                <w:noProof/>
                <w:webHidden/>
              </w:rPr>
              <w:fldChar w:fldCharType="begin"/>
            </w:r>
            <w:r>
              <w:rPr>
                <w:noProof/>
                <w:webHidden/>
              </w:rPr>
              <w:instrText xml:space="preserve"> PAGEREF _Toc162438086 \h </w:instrText>
            </w:r>
            <w:r>
              <w:rPr>
                <w:noProof/>
                <w:webHidden/>
              </w:rPr>
            </w:r>
            <w:r>
              <w:rPr>
                <w:noProof/>
                <w:webHidden/>
              </w:rPr>
              <w:fldChar w:fldCharType="separate"/>
            </w:r>
            <w:r>
              <w:rPr>
                <w:noProof/>
                <w:webHidden/>
              </w:rPr>
              <w:t>18</w:t>
            </w:r>
            <w:r>
              <w:rPr>
                <w:noProof/>
                <w:webHidden/>
              </w:rPr>
              <w:fldChar w:fldCharType="end"/>
            </w:r>
          </w:hyperlink>
        </w:p>
        <w:p w14:paraId="264555F6" w14:textId="216179B3" w:rsidR="00015A30" w:rsidRDefault="00015A30">
          <w:pPr>
            <w:pStyle w:val="TOC3"/>
            <w:tabs>
              <w:tab w:val="right" w:leader="dot" w:pos="9350"/>
            </w:tabs>
            <w:rPr>
              <w:rFonts w:eastAsiaTheme="minorEastAsia"/>
              <w:noProof/>
              <w:kern w:val="2"/>
              <w:lang w:val="en-IE" w:eastAsia="en-IE"/>
              <w14:ligatures w14:val="standardContextual"/>
            </w:rPr>
          </w:pPr>
          <w:hyperlink w:anchor="_Toc162438087" w:history="1">
            <w:r w:rsidRPr="004F649E">
              <w:rPr>
                <w:rStyle w:val="Hyperlink"/>
                <w:noProof/>
              </w:rPr>
              <w:t>Retrieve All Messages:</w:t>
            </w:r>
            <w:r>
              <w:rPr>
                <w:noProof/>
                <w:webHidden/>
              </w:rPr>
              <w:tab/>
            </w:r>
            <w:r>
              <w:rPr>
                <w:noProof/>
                <w:webHidden/>
              </w:rPr>
              <w:fldChar w:fldCharType="begin"/>
            </w:r>
            <w:r>
              <w:rPr>
                <w:noProof/>
                <w:webHidden/>
              </w:rPr>
              <w:instrText xml:space="preserve"> PAGEREF _Toc162438087 \h </w:instrText>
            </w:r>
            <w:r>
              <w:rPr>
                <w:noProof/>
                <w:webHidden/>
              </w:rPr>
            </w:r>
            <w:r>
              <w:rPr>
                <w:noProof/>
                <w:webHidden/>
              </w:rPr>
              <w:fldChar w:fldCharType="separate"/>
            </w:r>
            <w:r>
              <w:rPr>
                <w:noProof/>
                <w:webHidden/>
              </w:rPr>
              <w:t>19</w:t>
            </w:r>
            <w:r>
              <w:rPr>
                <w:noProof/>
                <w:webHidden/>
              </w:rPr>
              <w:fldChar w:fldCharType="end"/>
            </w:r>
          </w:hyperlink>
        </w:p>
        <w:p w14:paraId="4CFF8C4B" w14:textId="238AB2F1" w:rsidR="00015A30" w:rsidRDefault="00015A30">
          <w:pPr>
            <w:pStyle w:val="TOC3"/>
            <w:tabs>
              <w:tab w:val="right" w:leader="dot" w:pos="9350"/>
            </w:tabs>
            <w:rPr>
              <w:rFonts w:eastAsiaTheme="minorEastAsia"/>
              <w:noProof/>
              <w:kern w:val="2"/>
              <w:lang w:val="en-IE" w:eastAsia="en-IE"/>
              <w14:ligatures w14:val="standardContextual"/>
            </w:rPr>
          </w:pPr>
          <w:hyperlink w:anchor="_Toc162438088" w:history="1">
            <w:r w:rsidRPr="004F649E">
              <w:rPr>
                <w:rStyle w:val="Hyperlink"/>
                <w:noProof/>
              </w:rPr>
              <w:t>Log out:</w:t>
            </w:r>
            <w:r>
              <w:rPr>
                <w:noProof/>
                <w:webHidden/>
              </w:rPr>
              <w:tab/>
            </w:r>
            <w:r>
              <w:rPr>
                <w:noProof/>
                <w:webHidden/>
              </w:rPr>
              <w:fldChar w:fldCharType="begin"/>
            </w:r>
            <w:r>
              <w:rPr>
                <w:noProof/>
                <w:webHidden/>
              </w:rPr>
              <w:instrText xml:space="preserve"> PAGEREF _Toc162438088 \h </w:instrText>
            </w:r>
            <w:r>
              <w:rPr>
                <w:noProof/>
                <w:webHidden/>
              </w:rPr>
            </w:r>
            <w:r>
              <w:rPr>
                <w:noProof/>
                <w:webHidden/>
              </w:rPr>
              <w:fldChar w:fldCharType="separate"/>
            </w:r>
            <w:r>
              <w:rPr>
                <w:noProof/>
                <w:webHidden/>
              </w:rPr>
              <w:t>20</w:t>
            </w:r>
            <w:r>
              <w:rPr>
                <w:noProof/>
                <w:webHidden/>
              </w:rPr>
              <w:fldChar w:fldCharType="end"/>
            </w:r>
          </w:hyperlink>
        </w:p>
        <w:p w14:paraId="02B5EF7E" w14:textId="24D58F29" w:rsidR="00015A30" w:rsidRDefault="00015A30">
          <w:pPr>
            <w:pStyle w:val="TOC2"/>
            <w:tabs>
              <w:tab w:val="right" w:leader="dot" w:pos="9350"/>
            </w:tabs>
            <w:rPr>
              <w:rFonts w:cstheme="minorBidi"/>
              <w:noProof/>
              <w:kern w:val="2"/>
              <w:lang w:val="en-IE" w:eastAsia="en-IE"/>
              <w14:ligatures w14:val="standardContextual"/>
            </w:rPr>
          </w:pPr>
          <w:hyperlink w:anchor="_Toc162438089" w:history="1">
            <w:r w:rsidRPr="004F649E">
              <w:rPr>
                <w:rStyle w:val="Hyperlink"/>
                <w:noProof/>
              </w:rPr>
              <w:t>Execute the functionality requested by user (GUI):</w:t>
            </w:r>
            <w:r>
              <w:rPr>
                <w:noProof/>
                <w:webHidden/>
              </w:rPr>
              <w:tab/>
            </w:r>
            <w:r>
              <w:rPr>
                <w:noProof/>
                <w:webHidden/>
              </w:rPr>
              <w:fldChar w:fldCharType="begin"/>
            </w:r>
            <w:r>
              <w:rPr>
                <w:noProof/>
                <w:webHidden/>
              </w:rPr>
              <w:instrText xml:space="preserve"> PAGEREF _Toc162438089 \h </w:instrText>
            </w:r>
            <w:r>
              <w:rPr>
                <w:noProof/>
                <w:webHidden/>
              </w:rPr>
            </w:r>
            <w:r>
              <w:rPr>
                <w:noProof/>
                <w:webHidden/>
              </w:rPr>
              <w:fldChar w:fldCharType="separate"/>
            </w:r>
            <w:r>
              <w:rPr>
                <w:noProof/>
                <w:webHidden/>
              </w:rPr>
              <w:t>22</w:t>
            </w:r>
            <w:r>
              <w:rPr>
                <w:noProof/>
                <w:webHidden/>
              </w:rPr>
              <w:fldChar w:fldCharType="end"/>
            </w:r>
          </w:hyperlink>
        </w:p>
        <w:p w14:paraId="18B16AE0" w14:textId="3D7AB256" w:rsidR="00015A30" w:rsidRDefault="00015A30">
          <w:pPr>
            <w:pStyle w:val="TOC3"/>
            <w:tabs>
              <w:tab w:val="right" w:leader="dot" w:pos="9350"/>
            </w:tabs>
            <w:rPr>
              <w:rFonts w:eastAsiaTheme="minorEastAsia"/>
              <w:noProof/>
              <w:kern w:val="2"/>
              <w:lang w:val="en-IE" w:eastAsia="en-IE"/>
              <w14:ligatures w14:val="standardContextual"/>
            </w:rPr>
          </w:pPr>
          <w:hyperlink w:anchor="_Toc162438090" w:history="1">
            <w:r w:rsidRPr="004F649E">
              <w:rPr>
                <w:rStyle w:val="Hyperlink"/>
                <w:noProof/>
              </w:rPr>
              <w:t>Host Connection and Login:</w:t>
            </w:r>
            <w:r>
              <w:rPr>
                <w:noProof/>
                <w:webHidden/>
              </w:rPr>
              <w:tab/>
            </w:r>
            <w:r>
              <w:rPr>
                <w:noProof/>
                <w:webHidden/>
              </w:rPr>
              <w:fldChar w:fldCharType="begin"/>
            </w:r>
            <w:r>
              <w:rPr>
                <w:noProof/>
                <w:webHidden/>
              </w:rPr>
              <w:instrText xml:space="preserve"> PAGEREF _Toc162438090 \h </w:instrText>
            </w:r>
            <w:r>
              <w:rPr>
                <w:noProof/>
                <w:webHidden/>
              </w:rPr>
            </w:r>
            <w:r>
              <w:rPr>
                <w:noProof/>
                <w:webHidden/>
              </w:rPr>
              <w:fldChar w:fldCharType="separate"/>
            </w:r>
            <w:r>
              <w:rPr>
                <w:noProof/>
                <w:webHidden/>
              </w:rPr>
              <w:t>22</w:t>
            </w:r>
            <w:r>
              <w:rPr>
                <w:noProof/>
                <w:webHidden/>
              </w:rPr>
              <w:fldChar w:fldCharType="end"/>
            </w:r>
          </w:hyperlink>
        </w:p>
        <w:p w14:paraId="695DCC65" w14:textId="0D5A309C" w:rsidR="00015A30" w:rsidRDefault="00015A30">
          <w:pPr>
            <w:pStyle w:val="TOC3"/>
            <w:tabs>
              <w:tab w:val="right" w:leader="dot" w:pos="9350"/>
            </w:tabs>
            <w:rPr>
              <w:rFonts w:eastAsiaTheme="minorEastAsia"/>
              <w:noProof/>
              <w:kern w:val="2"/>
              <w:lang w:val="en-IE" w:eastAsia="en-IE"/>
              <w14:ligatures w14:val="standardContextual"/>
            </w:rPr>
          </w:pPr>
          <w:hyperlink w:anchor="_Toc162438091" w:history="1">
            <w:r w:rsidRPr="004F649E">
              <w:rPr>
                <w:rStyle w:val="Hyperlink"/>
                <w:noProof/>
              </w:rPr>
              <w:t>Send Message:</w:t>
            </w:r>
            <w:r>
              <w:rPr>
                <w:noProof/>
                <w:webHidden/>
              </w:rPr>
              <w:tab/>
            </w:r>
            <w:r>
              <w:rPr>
                <w:noProof/>
                <w:webHidden/>
              </w:rPr>
              <w:fldChar w:fldCharType="begin"/>
            </w:r>
            <w:r>
              <w:rPr>
                <w:noProof/>
                <w:webHidden/>
              </w:rPr>
              <w:instrText xml:space="preserve"> PAGEREF _Toc162438091 \h </w:instrText>
            </w:r>
            <w:r>
              <w:rPr>
                <w:noProof/>
                <w:webHidden/>
              </w:rPr>
            </w:r>
            <w:r>
              <w:rPr>
                <w:noProof/>
                <w:webHidden/>
              </w:rPr>
              <w:fldChar w:fldCharType="separate"/>
            </w:r>
            <w:r>
              <w:rPr>
                <w:noProof/>
                <w:webHidden/>
              </w:rPr>
              <w:t>24</w:t>
            </w:r>
            <w:r>
              <w:rPr>
                <w:noProof/>
                <w:webHidden/>
              </w:rPr>
              <w:fldChar w:fldCharType="end"/>
            </w:r>
          </w:hyperlink>
        </w:p>
        <w:p w14:paraId="4E77384D" w14:textId="07E539CF" w:rsidR="00015A30" w:rsidRDefault="00015A30">
          <w:pPr>
            <w:pStyle w:val="TOC3"/>
            <w:tabs>
              <w:tab w:val="right" w:leader="dot" w:pos="9350"/>
            </w:tabs>
            <w:rPr>
              <w:rFonts w:eastAsiaTheme="minorEastAsia"/>
              <w:noProof/>
              <w:kern w:val="2"/>
              <w:lang w:val="en-IE" w:eastAsia="en-IE"/>
              <w14:ligatures w14:val="standardContextual"/>
            </w:rPr>
          </w:pPr>
          <w:hyperlink w:anchor="_Toc162438092" w:history="1">
            <w:r w:rsidRPr="004F649E">
              <w:rPr>
                <w:rStyle w:val="Hyperlink"/>
                <w:noProof/>
              </w:rPr>
              <w:t>Retrieve Message (GUI):</w:t>
            </w:r>
            <w:r>
              <w:rPr>
                <w:noProof/>
                <w:webHidden/>
              </w:rPr>
              <w:tab/>
            </w:r>
            <w:r>
              <w:rPr>
                <w:noProof/>
                <w:webHidden/>
              </w:rPr>
              <w:fldChar w:fldCharType="begin"/>
            </w:r>
            <w:r>
              <w:rPr>
                <w:noProof/>
                <w:webHidden/>
              </w:rPr>
              <w:instrText xml:space="preserve"> PAGEREF _Toc162438092 \h </w:instrText>
            </w:r>
            <w:r>
              <w:rPr>
                <w:noProof/>
                <w:webHidden/>
              </w:rPr>
            </w:r>
            <w:r>
              <w:rPr>
                <w:noProof/>
                <w:webHidden/>
              </w:rPr>
              <w:fldChar w:fldCharType="separate"/>
            </w:r>
            <w:r>
              <w:rPr>
                <w:noProof/>
                <w:webHidden/>
              </w:rPr>
              <w:t>25</w:t>
            </w:r>
            <w:r>
              <w:rPr>
                <w:noProof/>
                <w:webHidden/>
              </w:rPr>
              <w:fldChar w:fldCharType="end"/>
            </w:r>
          </w:hyperlink>
        </w:p>
        <w:p w14:paraId="4EB7B43E" w14:textId="05329733" w:rsidR="00015A30" w:rsidRDefault="00015A30">
          <w:pPr>
            <w:pStyle w:val="TOC3"/>
            <w:tabs>
              <w:tab w:val="right" w:leader="dot" w:pos="9350"/>
            </w:tabs>
            <w:rPr>
              <w:rFonts w:eastAsiaTheme="minorEastAsia"/>
              <w:noProof/>
              <w:kern w:val="2"/>
              <w:lang w:val="en-IE" w:eastAsia="en-IE"/>
              <w14:ligatures w14:val="standardContextual"/>
            </w:rPr>
          </w:pPr>
          <w:hyperlink w:anchor="_Toc162438093" w:history="1">
            <w:r w:rsidRPr="004F649E">
              <w:rPr>
                <w:rStyle w:val="Hyperlink"/>
                <w:noProof/>
              </w:rPr>
              <w:t>Retrieve All Messages (GUI):</w:t>
            </w:r>
            <w:r>
              <w:rPr>
                <w:noProof/>
                <w:webHidden/>
              </w:rPr>
              <w:tab/>
            </w:r>
            <w:r>
              <w:rPr>
                <w:noProof/>
                <w:webHidden/>
              </w:rPr>
              <w:fldChar w:fldCharType="begin"/>
            </w:r>
            <w:r>
              <w:rPr>
                <w:noProof/>
                <w:webHidden/>
              </w:rPr>
              <w:instrText xml:space="preserve"> PAGEREF _Toc162438093 \h </w:instrText>
            </w:r>
            <w:r>
              <w:rPr>
                <w:noProof/>
                <w:webHidden/>
              </w:rPr>
            </w:r>
            <w:r>
              <w:rPr>
                <w:noProof/>
                <w:webHidden/>
              </w:rPr>
              <w:fldChar w:fldCharType="separate"/>
            </w:r>
            <w:r>
              <w:rPr>
                <w:noProof/>
                <w:webHidden/>
              </w:rPr>
              <w:t>26</w:t>
            </w:r>
            <w:r>
              <w:rPr>
                <w:noProof/>
                <w:webHidden/>
              </w:rPr>
              <w:fldChar w:fldCharType="end"/>
            </w:r>
          </w:hyperlink>
        </w:p>
        <w:p w14:paraId="788A994B" w14:textId="3D26468D" w:rsidR="00015A30" w:rsidRDefault="00015A30">
          <w:pPr>
            <w:pStyle w:val="TOC3"/>
            <w:tabs>
              <w:tab w:val="right" w:leader="dot" w:pos="9350"/>
            </w:tabs>
            <w:rPr>
              <w:rFonts w:eastAsiaTheme="minorEastAsia"/>
              <w:noProof/>
              <w:kern w:val="2"/>
              <w:lang w:val="en-IE" w:eastAsia="en-IE"/>
              <w14:ligatures w14:val="standardContextual"/>
            </w:rPr>
          </w:pPr>
          <w:hyperlink w:anchor="_Toc162438094" w:history="1">
            <w:r w:rsidRPr="004F649E">
              <w:rPr>
                <w:rStyle w:val="Hyperlink"/>
                <w:noProof/>
              </w:rPr>
              <w:t>Log Off (GUI):</w:t>
            </w:r>
            <w:r>
              <w:rPr>
                <w:noProof/>
                <w:webHidden/>
              </w:rPr>
              <w:tab/>
            </w:r>
            <w:r>
              <w:rPr>
                <w:noProof/>
                <w:webHidden/>
              </w:rPr>
              <w:fldChar w:fldCharType="begin"/>
            </w:r>
            <w:r>
              <w:rPr>
                <w:noProof/>
                <w:webHidden/>
              </w:rPr>
              <w:instrText xml:space="preserve"> PAGEREF _Toc162438094 \h </w:instrText>
            </w:r>
            <w:r>
              <w:rPr>
                <w:noProof/>
                <w:webHidden/>
              </w:rPr>
            </w:r>
            <w:r>
              <w:rPr>
                <w:noProof/>
                <w:webHidden/>
              </w:rPr>
              <w:fldChar w:fldCharType="separate"/>
            </w:r>
            <w:r>
              <w:rPr>
                <w:noProof/>
                <w:webHidden/>
              </w:rPr>
              <w:t>27</w:t>
            </w:r>
            <w:r>
              <w:rPr>
                <w:noProof/>
                <w:webHidden/>
              </w:rPr>
              <w:fldChar w:fldCharType="end"/>
            </w:r>
          </w:hyperlink>
        </w:p>
        <w:p w14:paraId="7827CC3A" w14:textId="4F305FFA" w:rsidR="00015A30" w:rsidRDefault="00015A30">
          <w:pPr>
            <w:pStyle w:val="TOC2"/>
            <w:tabs>
              <w:tab w:val="right" w:leader="dot" w:pos="9350"/>
            </w:tabs>
            <w:rPr>
              <w:rFonts w:cstheme="minorBidi"/>
              <w:noProof/>
              <w:kern w:val="2"/>
              <w:lang w:val="en-IE" w:eastAsia="en-IE"/>
              <w14:ligatures w14:val="standardContextual"/>
            </w:rPr>
          </w:pPr>
          <w:hyperlink w:anchor="_Toc162438095" w:history="1">
            <w:r w:rsidRPr="004F649E">
              <w:rPr>
                <w:rStyle w:val="Hyperlink"/>
                <w:noProof/>
              </w:rPr>
              <w:t>Multiple User Access (GUI and CLI):</w:t>
            </w:r>
            <w:r>
              <w:rPr>
                <w:noProof/>
                <w:webHidden/>
              </w:rPr>
              <w:tab/>
            </w:r>
            <w:r>
              <w:rPr>
                <w:noProof/>
                <w:webHidden/>
              </w:rPr>
              <w:fldChar w:fldCharType="begin"/>
            </w:r>
            <w:r>
              <w:rPr>
                <w:noProof/>
                <w:webHidden/>
              </w:rPr>
              <w:instrText xml:space="preserve"> PAGEREF _Toc162438095 \h </w:instrText>
            </w:r>
            <w:r>
              <w:rPr>
                <w:noProof/>
                <w:webHidden/>
              </w:rPr>
            </w:r>
            <w:r>
              <w:rPr>
                <w:noProof/>
                <w:webHidden/>
              </w:rPr>
              <w:fldChar w:fldCharType="separate"/>
            </w:r>
            <w:r>
              <w:rPr>
                <w:noProof/>
                <w:webHidden/>
              </w:rPr>
              <w:t>28</w:t>
            </w:r>
            <w:r>
              <w:rPr>
                <w:noProof/>
                <w:webHidden/>
              </w:rPr>
              <w:fldChar w:fldCharType="end"/>
            </w:r>
          </w:hyperlink>
        </w:p>
        <w:p w14:paraId="29D2C22F" w14:textId="5A32C9AA" w:rsidR="00015A30" w:rsidRDefault="00015A30">
          <w:pPr>
            <w:pStyle w:val="TOC2"/>
            <w:tabs>
              <w:tab w:val="right" w:leader="dot" w:pos="9350"/>
            </w:tabs>
            <w:rPr>
              <w:rFonts w:cstheme="minorBidi"/>
              <w:noProof/>
              <w:kern w:val="2"/>
              <w:lang w:val="en-IE" w:eastAsia="en-IE"/>
              <w14:ligatures w14:val="standardContextual"/>
            </w:rPr>
          </w:pPr>
          <w:hyperlink w:anchor="_Toc162438096" w:history="1">
            <w:r w:rsidRPr="004F649E">
              <w:rPr>
                <w:rStyle w:val="Hyperlink"/>
                <w:noProof/>
              </w:rPr>
              <w:t>SSL and TLS:</w:t>
            </w:r>
            <w:r>
              <w:rPr>
                <w:noProof/>
                <w:webHidden/>
              </w:rPr>
              <w:tab/>
            </w:r>
            <w:r>
              <w:rPr>
                <w:noProof/>
                <w:webHidden/>
              </w:rPr>
              <w:fldChar w:fldCharType="begin"/>
            </w:r>
            <w:r>
              <w:rPr>
                <w:noProof/>
                <w:webHidden/>
              </w:rPr>
              <w:instrText xml:space="preserve"> PAGEREF _Toc162438096 \h </w:instrText>
            </w:r>
            <w:r>
              <w:rPr>
                <w:noProof/>
                <w:webHidden/>
              </w:rPr>
            </w:r>
            <w:r>
              <w:rPr>
                <w:noProof/>
                <w:webHidden/>
              </w:rPr>
              <w:fldChar w:fldCharType="separate"/>
            </w:r>
            <w:r>
              <w:rPr>
                <w:noProof/>
                <w:webHidden/>
              </w:rPr>
              <w:t>30</w:t>
            </w:r>
            <w:r>
              <w:rPr>
                <w:noProof/>
                <w:webHidden/>
              </w:rPr>
              <w:fldChar w:fldCharType="end"/>
            </w:r>
          </w:hyperlink>
        </w:p>
        <w:p w14:paraId="15705B52" w14:textId="16A79570" w:rsidR="00015A30" w:rsidRDefault="00015A30">
          <w:pPr>
            <w:pStyle w:val="TOC1"/>
            <w:tabs>
              <w:tab w:val="right" w:leader="dot" w:pos="9350"/>
            </w:tabs>
            <w:rPr>
              <w:rFonts w:eastAsiaTheme="minorEastAsia"/>
              <w:noProof/>
              <w:kern w:val="2"/>
              <w:lang w:val="en-IE" w:eastAsia="en-IE"/>
              <w14:ligatures w14:val="standardContextual"/>
            </w:rPr>
          </w:pPr>
          <w:hyperlink w:anchor="_Toc162438097" w:history="1">
            <w:r w:rsidRPr="004F649E">
              <w:rPr>
                <w:rStyle w:val="Hyperlink"/>
                <w:noProof/>
              </w:rPr>
              <w:t>Instructions to run</w:t>
            </w:r>
            <w:r>
              <w:rPr>
                <w:noProof/>
                <w:webHidden/>
              </w:rPr>
              <w:tab/>
            </w:r>
            <w:r>
              <w:rPr>
                <w:noProof/>
                <w:webHidden/>
              </w:rPr>
              <w:fldChar w:fldCharType="begin"/>
            </w:r>
            <w:r>
              <w:rPr>
                <w:noProof/>
                <w:webHidden/>
              </w:rPr>
              <w:instrText xml:space="preserve"> PAGEREF _Toc162438097 \h </w:instrText>
            </w:r>
            <w:r>
              <w:rPr>
                <w:noProof/>
                <w:webHidden/>
              </w:rPr>
            </w:r>
            <w:r>
              <w:rPr>
                <w:noProof/>
                <w:webHidden/>
              </w:rPr>
              <w:fldChar w:fldCharType="separate"/>
            </w:r>
            <w:r>
              <w:rPr>
                <w:noProof/>
                <w:webHidden/>
              </w:rPr>
              <w:t>31</w:t>
            </w:r>
            <w:r>
              <w:rPr>
                <w:noProof/>
                <w:webHidden/>
              </w:rPr>
              <w:fldChar w:fldCharType="end"/>
            </w:r>
          </w:hyperlink>
        </w:p>
        <w:p w14:paraId="126C0EE4" w14:textId="0890D8EB" w:rsidR="00015A30" w:rsidRDefault="00015A30">
          <w:pPr>
            <w:pStyle w:val="TOC2"/>
            <w:tabs>
              <w:tab w:val="right" w:leader="dot" w:pos="9350"/>
            </w:tabs>
            <w:rPr>
              <w:rFonts w:cstheme="minorBidi"/>
              <w:noProof/>
              <w:kern w:val="2"/>
              <w:lang w:val="en-IE" w:eastAsia="en-IE"/>
              <w14:ligatures w14:val="standardContextual"/>
            </w:rPr>
          </w:pPr>
          <w:hyperlink w:anchor="_Toc162438098" w:history="1">
            <w:r w:rsidRPr="004F649E">
              <w:rPr>
                <w:rStyle w:val="Hyperlink"/>
                <w:noProof/>
              </w:rPr>
              <w:t>Terminal Method:</w:t>
            </w:r>
            <w:r>
              <w:rPr>
                <w:noProof/>
                <w:webHidden/>
              </w:rPr>
              <w:tab/>
            </w:r>
            <w:r>
              <w:rPr>
                <w:noProof/>
                <w:webHidden/>
              </w:rPr>
              <w:fldChar w:fldCharType="begin"/>
            </w:r>
            <w:r>
              <w:rPr>
                <w:noProof/>
                <w:webHidden/>
              </w:rPr>
              <w:instrText xml:space="preserve"> PAGEREF _Toc162438098 \h </w:instrText>
            </w:r>
            <w:r>
              <w:rPr>
                <w:noProof/>
                <w:webHidden/>
              </w:rPr>
            </w:r>
            <w:r>
              <w:rPr>
                <w:noProof/>
                <w:webHidden/>
              </w:rPr>
              <w:fldChar w:fldCharType="separate"/>
            </w:r>
            <w:r>
              <w:rPr>
                <w:noProof/>
                <w:webHidden/>
              </w:rPr>
              <w:t>31</w:t>
            </w:r>
            <w:r>
              <w:rPr>
                <w:noProof/>
                <w:webHidden/>
              </w:rPr>
              <w:fldChar w:fldCharType="end"/>
            </w:r>
          </w:hyperlink>
        </w:p>
        <w:p w14:paraId="5683F9D9" w14:textId="27A3D1CE" w:rsidR="00015A30" w:rsidRDefault="00015A30">
          <w:pPr>
            <w:pStyle w:val="TOC2"/>
            <w:tabs>
              <w:tab w:val="right" w:leader="dot" w:pos="9350"/>
            </w:tabs>
            <w:rPr>
              <w:rFonts w:cstheme="minorBidi"/>
              <w:noProof/>
              <w:kern w:val="2"/>
              <w:lang w:val="en-IE" w:eastAsia="en-IE"/>
              <w14:ligatures w14:val="standardContextual"/>
            </w:rPr>
          </w:pPr>
          <w:hyperlink w:anchor="_Toc162438099" w:history="1">
            <w:r w:rsidRPr="004F649E">
              <w:rPr>
                <w:rStyle w:val="Hyperlink"/>
                <w:noProof/>
              </w:rPr>
              <w:t>IntelliJ Method (Easiest way):</w:t>
            </w:r>
            <w:r>
              <w:rPr>
                <w:noProof/>
                <w:webHidden/>
              </w:rPr>
              <w:tab/>
            </w:r>
            <w:r>
              <w:rPr>
                <w:noProof/>
                <w:webHidden/>
              </w:rPr>
              <w:fldChar w:fldCharType="begin"/>
            </w:r>
            <w:r>
              <w:rPr>
                <w:noProof/>
                <w:webHidden/>
              </w:rPr>
              <w:instrText xml:space="preserve"> PAGEREF _Toc162438099 \h </w:instrText>
            </w:r>
            <w:r>
              <w:rPr>
                <w:noProof/>
                <w:webHidden/>
              </w:rPr>
            </w:r>
            <w:r>
              <w:rPr>
                <w:noProof/>
                <w:webHidden/>
              </w:rPr>
              <w:fldChar w:fldCharType="separate"/>
            </w:r>
            <w:r>
              <w:rPr>
                <w:noProof/>
                <w:webHidden/>
              </w:rPr>
              <w:t>32</w:t>
            </w:r>
            <w:r>
              <w:rPr>
                <w:noProof/>
                <w:webHidden/>
              </w:rPr>
              <w:fldChar w:fldCharType="end"/>
            </w:r>
          </w:hyperlink>
        </w:p>
        <w:p w14:paraId="2014DC71" w14:textId="6220E9D8" w:rsidR="00015A30" w:rsidRDefault="00015A30">
          <w:pPr>
            <w:pStyle w:val="TOC1"/>
            <w:tabs>
              <w:tab w:val="right" w:leader="dot" w:pos="9350"/>
            </w:tabs>
            <w:rPr>
              <w:rFonts w:eastAsiaTheme="minorEastAsia"/>
              <w:noProof/>
              <w:kern w:val="2"/>
              <w:lang w:val="en-IE" w:eastAsia="en-IE"/>
              <w14:ligatures w14:val="standardContextual"/>
            </w:rPr>
          </w:pPr>
          <w:hyperlink w:anchor="_Toc162438100" w:history="1">
            <w:r w:rsidRPr="004F649E">
              <w:rPr>
                <w:rStyle w:val="Hyperlink"/>
                <w:noProof/>
              </w:rPr>
              <w:t>Appendices</w:t>
            </w:r>
            <w:r>
              <w:rPr>
                <w:noProof/>
                <w:webHidden/>
              </w:rPr>
              <w:tab/>
            </w:r>
            <w:r>
              <w:rPr>
                <w:noProof/>
                <w:webHidden/>
              </w:rPr>
              <w:fldChar w:fldCharType="begin"/>
            </w:r>
            <w:r>
              <w:rPr>
                <w:noProof/>
                <w:webHidden/>
              </w:rPr>
              <w:instrText xml:space="preserve"> PAGEREF _Toc162438100 \h </w:instrText>
            </w:r>
            <w:r>
              <w:rPr>
                <w:noProof/>
                <w:webHidden/>
              </w:rPr>
            </w:r>
            <w:r>
              <w:rPr>
                <w:noProof/>
                <w:webHidden/>
              </w:rPr>
              <w:fldChar w:fldCharType="separate"/>
            </w:r>
            <w:r>
              <w:rPr>
                <w:noProof/>
                <w:webHidden/>
              </w:rPr>
              <w:t>33</w:t>
            </w:r>
            <w:r>
              <w:rPr>
                <w:noProof/>
                <w:webHidden/>
              </w:rPr>
              <w:fldChar w:fldCharType="end"/>
            </w:r>
          </w:hyperlink>
        </w:p>
        <w:p w14:paraId="5B599006" w14:textId="32A0ED58" w:rsidR="00015A30" w:rsidRDefault="00015A30">
          <w:pPr>
            <w:pStyle w:val="TOC2"/>
            <w:tabs>
              <w:tab w:val="right" w:leader="dot" w:pos="9350"/>
            </w:tabs>
            <w:rPr>
              <w:rFonts w:cstheme="minorBidi"/>
              <w:noProof/>
              <w:kern w:val="2"/>
              <w:lang w:val="en-IE" w:eastAsia="en-IE"/>
              <w14:ligatures w14:val="standardContextual"/>
            </w:rPr>
          </w:pPr>
          <w:hyperlink w:anchor="_Toc162438101" w:history="1">
            <w:r w:rsidRPr="004F649E">
              <w:rPr>
                <w:rStyle w:val="Hyperlink"/>
                <w:noProof/>
              </w:rPr>
              <w:t>Client:</w:t>
            </w:r>
            <w:r>
              <w:rPr>
                <w:noProof/>
                <w:webHidden/>
              </w:rPr>
              <w:tab/>
            </w:r>
            <w:r>
              <w:rPr>
                <w:noProof/>
                <w:webHidden/>
              </w:rPr>
              <w:fldChar w:fldCharType="begin"/>
            </w:r>
            <w:r>
              <w:rPr>
                <w:noProof/>
                <w:webHidden/>
              </w:rPr>
              <w:instrText xml:space="preserve"> PAGEREF _Toc162438101 \h </w:instrText>
            </w:r>
            <w:r>
              <w:rPr>
                <w:noProof/>
                <w:webHidden/>
              </w:rPr>
            </w:r>
            <w:r>
              <w:rPr>
                <w:noProof/>
                <w:webHidden/>
              </w:rPr>
              <w:fldChar w:fldCharType="separate"/>
            </w:r>
            <w:r>
              <w:rPr>
                <w:noProof/>
                <w:webHidden/>
              </w:rPr>
              <w:t>33</w:t>
            </w:r>
            <w:r>
              <w:rPr>
                <w:noProof/>
                <w:webHidden/>
              </w:rPr>
              <w:fldChar w:fldCharType="end"/>
            </w:r>
          </w:hyperlink>
        </w:p>
        <w:p w14:paraId="15F72022" w14:textId="0154438B" w:rsidR="00015A30" w:rsidRDefault="00015A30">
          <w:pPr>
            <w:pStyle w:val="TOC3"/>
            <w:tabs>
              <w:tab w:val="right" w:leader="dot" w:pos="9350"/>
            </w:tabs>
            <w:rPr>
              <w:rFonts w:eastAsiaTheme="minorEastAsia"/>
              <w:noProof/>
              <w:kern w:val="2"/>
              <w:lang w:val="en-IE" w:eastAsia="en-IE"/>
              <w14:ligatures w14:val="standardContextual"/>
            </w:rPr>
          </w:pPr>
          <w:hyperlink w:anchor="_Toc162438102" w:history="1">
            <w:r w:rsidRPr="004F649E">
              <w:rPr>
                <w:rStyle w:val="Hyperlink"/>
                <w:noProof/>
              </w:rPr>
              <w:t>secureSMPClientCLI:</w:t>
            </w:r>
            <w:r>
              <w:rPr>
                <w:noProof/>
                <w:webHidden/>
              </w:rPr>
              <w:tab/>
            </w:r>
            <w:r>
              <w:rPr>
                <w:noProof/>
                <w:webHidden/>
              </w:rPr>
              <w:fldChar w:fldCharType="begin"/>
            </w:r>
            <w:r>
              <w:rPr>
                <w:noProof/>
                <w:webHidden/>
              </w:rPr>
              <w:instrText xml:space="preserve"> PAGEREF _Toc162438102 \h </w:instrText>
            </w:r>
            <w:r>
              <w:rPr>
                <w:noProof/>
                <w:webHidden/>
              </w:rPr>
            </w:r>
            <w:r>
              <w:rPr>
                <w:noProof/>
                <w:webHidden/>
              </w:rPr>
              <w:fldChar w:fldCharType="separate"/>
            </w:r>
            <w:r>
              <w:rPr>
                <w:noProof/>
                <w:webHidden/>
              </w:rPr>
              <w:t>33</w:t>
            </w:r>
            <w:r>
              <w:rPr>
                <w:noProof/>
                <w:webHidden/>
              </w:rPr>
              <w:fldChar w:fldCharType="end"/>
            </w:r>
          </w:hyperlink>
        </w:p>
        <w:p w14:paraId="449865AF" w14:textId="55DDF58A" w:rsidR="00015A30" w:rsidRDefault="00015A30">
          <w:pPr>
            <w:pStyle w:val="TOC3"/>
            <w:tabs>
              <w:tab w:val="right" w:leader="dot" w:pos="9350"/>
            </w:tabs>
            <w:rPr>
              <w:rFonts w:eastAsiaTheme="minorEastAsia"/>
              <w:noProof/>
              <w:kern w:val="2"/>
              <w:lang w:val="en-IE" w:eastAsia="en-IE"/>
              <w14:ligatures w14:val="standardContextual"/>
            </w:rPr>
          </w:pPr>
          <w:hyperlink w:anchor="_Toc162438103" w:history="1">
            <w:r w:rsidRPr="004F649E">
              <w:rPr>
                <w:rStyle w:val="Hyperlink"/>
                <w:noProof/>
              </w:rPr>
              <w:t>secureSMPClientGUI:</w:t>
            </w:r>
            <w:r>
              <w:rPr>
                <w:noProof/>
                <w:webHidden/>
              </w:rPr>
              <w:tab/>
            </w:r>
            <w:r>
              <w:rPr>
                <w:noProof/>
                <w:webHidden/>
              </w:rPr>
              <w:fldChar w:fldCharType="begin"/>
            </w:r>
            <w:r>
              <w:rPr>
                <w:noProof/>
                <w:webHidden/>
              </w:rPr>
              <w:instrText xml:space="preserve"> PAGEREF _Toc162438103 \h </w:instrText>
            </w:r>
            <w:r>
              <w:rPr>
                <w:noProof/>
                <w:webHidden/>
              </w:rPr>
            </w:r>
            <w:r>
              <w:rPr>
                <w:noProof/>
                <w:webHidden/>
              </w:rPr>
              <w:fldChar w:fldCharType="separate"/>
            </w:r>
            <w:r>
              <w:rPr>
                <w:noProof/>
                <w:webHidden/>
              </w:rPr>
              <w:t>36</w:t>
            </w:r>
            <w:r>
              <w:rPr>
                <w:noProof/>
                <w:webHidden/>
              </w:rPr>
              <w:fldChar w:fldCharType="end"/>
            </w:r>
          </w:hyperlink>
        </w:p>
        <w:p w14:paraId="2581C04B" w14:textId="6126C74C" w:rsidR="00015A30" w:rsidRDefault="00015A30">
          <w:pPr>
            <w:pStyle w:val="TOC2"/>
            <w:tabs>
              <w:tab w:val="right" w:leader="dot" w:pos="9350"/>
            </w:tabs>
            <w:rPr>
              <w:rFonts w:cstheme="minorBidi"/>
              <w:noProof/>
              <w:kern w:val="2"/>
              <w:lang w:val="en-IE" w:eastAsia="en-IE"/>
              <w14:ligatures w14:val="standardContextual"/>
            </w:rPr>
          </w:pPr>
          <w:hyperlink w:anchor="_Toc162438104" w:history="1">
            <w:r w:rsidRPr="004F649E">
              <w:rPr>
                <w:rStyle w:val="Hyperlink"/>
                <w:noProof/>
              </w:rPr>
              <w:t>Server:</w:t>
            </w:r>
            <w:r>
              <w:rPr>
                <w:noProof/>
                <w:webHidden/>
              </w:rPr>
              <w:tab/>
            </w:r>
            <w:r>
              <w:rPr>
                <w:noProof/>
                <w:webHidden/>
              </w:rPr>
              <w:fldChar w:fldCharType="begin"/>
            </w:r>
            <w:r>
              <w:rPr>
                <w:noProof/>
                <w:webHidden/>
              </w:rPr>
              <w:instrText xml:space="preserve"> PAGEREF _Toc162438104 \h </w:instrText>
            </w:r>
            <w:r>
              <w:rPr>
                <w:noProof/>
                <w:webHidden/>
              </w:rPr>
            </w:r>
            <w:r>
              <w:rPr>
                <w:noProof/>
                <w:webHidden/>
              </w:rPr>
              <w:fldChar w:fldCharType="separate"/>
            </w:r>
            <w:r>
              <w:rPr>
                <w:noProof/>
                <w:webHidden/>
              </w:rPr>
              <w:t>41</w:t>
            </w:r>
            <w:r>
              <w:rPr>
                <w:noProof/>
                <w:webHidden/>
              </w:rPr>
              <w:fldChar w:fldCharType="end"/>
            </w:r>
          </w:hyperlink>
        </w:p>
        <w:p w14:paraId="7DBACF4A" w14:textId="6A3F6661" w:rsidR="00015A30" w:rsidRDefault="00015A30">
          <w:pPr>
            <w:pStyle w:val="TOC3"/>
            <w:tabs>
              <w:tab w:val="right" w:leader="dot" w:pos="9350"/>
            </w:tabs>
            <w:rPr>
              <w:rFonts w:eastAsiaTheme="minorEastAsia"/>
              <w:noProof/>
              <w:kern w:val="2"/>
              <w:lang w:val="en-IE" w:eastAsia="en-IE"/>
              <w14:ligatures w14:val="standardContextual"/>
            </w:rPr>
          </w:pPr>
          <w:hyperlink w:anchor="_Toc162438105" w:history="1">
            <w:r w:rsidRPr="004F649E">
              <w:rPr>
                <w:rStyle w:val="Hyperlink"/>
                <w:noProof/>
              </w:rPr>
              <w:t>secureSMPServer:</w:t>
            </w:r>
            <w:r>
              <w:rPr>
                <w:noProof/>
                <w:webHidden/>
              </w:rPr>
              <w:tab/>
            </w:r>
            <w:r>
              <w:rPr>
                <w:noProof/>
                <w:webHidden/>
              </w:rPr>
              <w:fldChar w:fldCharType="begin"/>
            </w:r>
            <w:r>
              <w:rPr>
                <w:noProof/>
                <w:webHidden/>
              </w:rPr>
              <w:instrText xml:space="preserve"> PAGEREF _Toc162438105 \h </w:instrText>
            </w:r>
            <w:r>
              <w:rPr>
                <w:noProof/>
                <w:webHidden/>
              </w:rPr>
            </w:r>
            <w:r>
              <w:rPr>
                <w:noProof/>
                <w:webHidden/>
              </w:rPr>
              <w:fldChar w:fldCharType="separate"/>
            </w:r>
            <w:r>
              <w:rPr>
                <w:noProof/>
                <w:webHidden/>
              </w:rPr>
              <w:t>41</w:t>
            </w:r>
            <w:r>
              <w:rPr>
                <w:noProof/>
                <w:webHidden/>
              </w:rPr>
              <w:fldChar w:fldCharType="end"/>
            </w:r>
          </w:hyperlink>
        </w:p>
        <w:p w14:paraId="02AF461E" w14:textId="588C5157" w:rsidR="00015A30" w:rsidRDefault="00015A30">
          <w:pPr>
            <w:pStyle w:val="TOC2"/>
            <w:tabs>
              <w:tab w:val="right" w:leader="dot" w:pos="9350"/>
            </w:tabs>
            <w:rPr>
              <w:rFonts w:cstheme="minorBidi"/>
              <w:noProof/>
              <w:kern w:val="2"/>
              <w:lang w:val="en-IE" w:eastAsia="en-IE"/>
              <w14:ligatures w14:val="standardContextual"/>
            </w:rPr>
          </w:pPr>
          <w:hyperlink w:anchor="_Toc162438106" w:history="1">
            <w:r w:rsidRPr="004F649E">
              <w:rPr>
                <w:rStyle w:val="Hyperlink"/>
                <w:noProof/>
              </w:rPr>
              <w:t>Handler:</w:t>
            </w:r>
            <w:r>
              <w:rPr>
                <w:noProof/>
                <w:webHidden/>
              </w:rPr>
              <w:tab/>
            </w:r>
            <w:r>
              <w:rPr>
                <w:noProof/>
                <w:webHidden/>
              </w:rPr>
              <w:fldChar w:fldCharType="begin"/>
            </w:r>
            <w:r>
              <w:rPr>
                <w:noProof/>
                <w:webHidden/>
              </w:rPr>
              <w:instrText xml:space="preserve"> PAGEREF _Toc162438106 \h </w:instrText>
            </w:r>
            <w:r>
              <w:rPr>
                <w:noProof/>
                <w:webHidden/>
              </w:rPr>
            </w:r>
            <w:r>
              <w:rPr>
                <w:noProof/>
                <w:webHidden/>
              </w:rPr>
              <w:fldChar w:fldCharType="separate"/>
            </w:r>
            <w:r>
              <w:rPr>
                <w:noProof/>
                <w:webHidden/>
              </w:rPr>
              <w:t>44</w:t>
            </w:r>
            <w:r>
              <w:rPr>
                <w:noProof/>
                <w:webHidden/>
              </w:rPr>
              <w:fldChar w:fldCharType="end"/>
            </w:r>
          </w:hyperlink>
        </w:p>
        <w:p w14:paraId="1921A6AC" w14:textId="72228216" w:rsidR="00015A30" w:rsidRDefault="00015A30">
          <w:pPr>
            <w:pStyle w:val="TOC3"/>
            <w:tabs>
              <w:tab w:val="right" w:leader="dot" w:pos="9350"/>
            </w:tabs>
            <w:rPr>
              <w:rFonts w:eastAsiaTheme="minorEastAsia"/>
              <w:noProof/>
              <w:kern w:val="2"/>
              <w:lang w:val="en-IE" w:eastAsia="en-IE"/>
              <w14:ligatures w14:val="standardContextual"/>
            </w:rPr>
          </w:pPr>
          <w:hyperlink w:anchor="_Toc162438107" w:history="1">
            <w:r w:rsidRPr="004F649E">
              <w:rPr>
                <w:rStyle w:val="Hyperlink"/>
                <w:noProof/>
              </w:rPr>
              <w:t>connectionHandler:</w:t>
            </w:r>
            <w:r>
              <w:rPr>
                <w:noProof/>
                <w:webHidden/>
              </w:rPr>
              <w:tab/>
            </w:r>
            <w:r>
              <w:rPr>
                <w:noProof/>
                <w:webHidden/>
              </w:rPr>
              <w:fldChar w:fldCharType="begin"/>
            </w:r>
            <w:r>
              <w:rPr>
                <w:noProof/>
                <w:webHidden/>
              </w:rPr>
              <w:instrText xml:space="preserve"> PAGEREF _Toc162438107 \h </w:instrText>
            </w:r>
            <w:r>
              <w:rPr>
                <w:noProof/>
                <w:webHidden/>
              </w:rPr>
            </w:r>
            <w:r>
              <w:rPr>
                <w:noProof/>
                <w:webHidden/>
              </w:rPr>
              <w:fldChar w:fldCharType="separate"/>
            </w:r>
            <w:r>
              <w:rPr>
                <w:noProof/>
                <w:webHidden/>
              </w:rPr>
              <w:t>44</w:t>
            </w:r>
            <w:r>
              <w:rPr>
                <w:noProof/>
                <w:webHidden/>
              </w:rPr>
              <w:fldChar w:fldCharType="end"/>
            </w:r>
          </w:hyperlink>
        </w:p>
        <w:p w14:paraId="3B03C9B0" w14:textId="60E2F779" w:rsidR="00015A30" w:rsidRDefault="00015A30">
          <w:pPr>
            <w:pStyle w:val="TOC3"/>
            <w:tabs>
              <w:tab w:val="right" w:leader="dot" w:pos="9350"/>
            </w:tabs>
            <w:rPr>
              <w:rFonts w:eastAsiaTheme="minorEastAsia"/>
              <w:noProof/>
              <w:kern w:val="2"/>
              <w:lang w:val="en-IE" w:eastAsia="en-IE"/>
              <w14:ligatures w14:val="standardContextual"/>
            </w:rPr>
          </w:pPr>
          <w:hyperlink w:anchor="_Toc162438108" w:history="1">
            <w:r w:rsidRPr="004F649E">
              <w:rPr>
                <w:rStyle w:val="Hyperlink"/>
                <w:noProof/>
              </w:rPr>
              <w:t>connectionHandlerCLI:</w:t>
            </w:r>
            <w:r>
              <w:rPr>
                <w:noProof/>
                <w:webHidden/>
              </w:rPr>
              <w:tab/>
            </w:r>
            <w:r>
              <w:rPr>
                <w:noProof/>
                <w:webHidden/>
              </w:rPr>
              <w:fldChar w:fldCharType="begin"/>
            </w:r>
            <w:r>
              <w:rPr>
                <w:noProof/>
                <w:webHidden/>
              </w:rPr>
              <w:instrText xml:space="preserve"> PAGEREF _Toc162438108 \h </w:instrText>
            </w:r>
            <w:r>
              <w:rPr>
                <w:noProof/>
                <w:webHidden/>
              </w:rPr>
            </w:r>
            <w:r>
              <w:rPr>
                <w:noProof/>
                <w:webHidden/>
              </w:rPr>
              <w:fldChar w:fldCharType="separate"/>
            </w:r>
            <w:r>
              <w:rPr>
                <w:noProof/>
                <w:webHidden/>
              </w:rPr>
              <w:t>45</w:t>
            </w:r>
            <w:r>
              <w:rPr>
                <w:noProof/>
                <w:webHidden/>
              </w:rPr>
              <w:fldChar w:fldCharType="end"/>
            </w:r>
          </w:hyperlink>
        </w:p>
        <w:p w14:paraId="1B5D2E12" w14:textId="2E2B2384" w:rsidR="00015A30" w:rsidRDefault="00015A30">
          <w:pPr>
            <w:pStyle w:val="TOC1"/>
            <w:tabs>
              <w:tab w:val="right" w:leader="dot" w:pos="9350"/>
            </w:tabs>
            <w:rPr>
              <w:rFonts w:eastAsiaTheme="minorEastAsia"/>
              <w:noProof/>
              <w:kern w:val="2"/>
              <w:lang w:val="en-IE" w:eastAsia="en-IE"/>
              <w14:ligatures w14:val="standardContextual"/>
            </w:rPr>
          </w:pPr>
          <w:hyperlink w:anchor="_Toc162438109" w:history="1">
            <w:r w:rsidRPr="004F649E">
              <w:rPr>
                <w:rStyle w:val="Hyperlink"/>
                <w:noProof/>
              </w:rPr>
              <w:t>References</w:t>
            </w:r>
            <w:r>
              <w:rPr>
                <w:noProof/>
                <w:webHidden/>
              </w:rPr>
              <w:tab/>
            </w:r>
            <w:r>
              <w:rPr>
                <w:noProof/>
                <w:webHidden/>
              </w:rPr>
              <w:fldChar w:fldCharType="begin"/>
            </w:r>
            <w:r>
              <w:rPr>
                <w:noProof/>
                <w:webHidden/>
              </w:rPr>
              <w:instrText xml:space="preserve"> PAGEREF _Toc162438109 \h </w:instrText>
            </w:r>
            <w:r>
              <w:rPr>
                <w:noProof/>
                <w:webHidden/>
              </w:rPr>
            </w:r>
            <w:r>
              <w:rPr>
                <w:noProof/>
                <w:webHidden/>
              </w:rPr>
              <w:fldChar w:fldCharType="separate"/>
            </w:r>
            <w:r>
              <w:rPr>
                <w:noProof/>
                <w:webHidden/>
              </w:rPr>
              <w:t>48</w:t>
            </w:r>
            <w:r>
              <w:rPr>
                <w:noProof/>
                <w:webHidden/>
              </w:rPr>
              <w:fldChar w:fldCharType="end"/>
            </w:r>
          </w:hyperlink>
        </w:p>
        <w:p w14:paraId="5A2EEA8A" w14:textId="60BD26CE" w:rsidR="009C6C76" w:rsidRPr="009C6C76" w:rsidRDefault="00C5321D" w:rsidP="00583394">
          <w:r>
            <w:rPr>
              <w:b/>
              <w:bCs/>
              <w:noProof/>
            </w:rPr>
            <w:fldChar w:fldCharType="end"/>
          </w:r>
        </w:p>
      </w:sdtContent>
    </w:sdt>
    <w:p w14:paraId="606E55C3" w14:textId="77777777" w:rsidR="003C18A7" w:rsidRDefault="003C18A7" w:rsidP="009C6C76">
      <w:pPr>
        <w:pStyle w:val="Heading1"/>
        <w:rPr>
          <w:sz w:val="28"/>
          <w:szCs w:val="28"/>
        </w:rPr>
      </w:pPr>
    </w:p>
    <w:p w14:paraId="4E0A310E" w14:textId="77777777" w:rsidR="003C18A7" w:rsidRDefault="003C18A7" w:rsidP="009C6C76">
      <w:pPr>
        <w:pStyle w:val="Heading1"/>
        <w:rPr>
          <w:sz w:val="28"/>
          <w:szCs w:val="28"/>
        </w:rPr>
      </w:pPr>
    </w:p>
    <w:p w14:paraId="045B65E4" w14:textId="77777777" w:rsidR="003C18A7" w:rsidRDefault="003C18A7" w:rsidP="009C6C76">
      <w:pPr>
        <w:pStyle w:val="Heading1"/>
        <w:rPr>
          <w:sz w:val="28"/>
          <w:szCs w:val="28"/>
        </w:rPr>
      </w:pPr>
    </w:p>
    <w:p w14:paraId="3226E0D6" w14:textId="77777777" w:rsidR="003C18A7" w:rsidRDefault="003C18A7" w:rsidP="009C6C76">
      <w:pPr>
        <w:pStyle w:val="Heading1"/>
        <w:rPr>
          <w:sz w:val="28"/>
          <w:szCs w:val="28"/>
        </w:rPr>
      </w:pPr>
    </w:p>
    <w:p w14:paraId="4A2537ED" w14:textId="77777777" w:rsidR="003C18A7" w:rsidRDefault="003C18A7" w:rsidP="00AE013A">
      <w:pPr>
        <w:pStyle w:val="Heading1"/>
        <w:jc w:val="left"/>
        <w:rPr>
          <w:sz w:val="28"/>
          <w:szCs w:val="28"/>
        </w:rPr>
      </w:pPr>
    </w:p>
    <w:p w14:paraId="2E5ACE35" w14:textId="2168BCF1" w:rsidR="576062CF" w:rsidRDefault="009C6C76" w:rsidP="009C6C76">
      <w:pPr>
        <w:pStyle w:val="Heading1"/>
        <w:rPr>
          <w:sz w:val="28"/>
          <w:szCs w:val="28"/>
        </w:rPr>
      </w:pPr>
      <w:bookmarkStart w:id="1" w:name="_Toc162438071"/>
      <w:r w:rsidRPr="00FC00E6">
        <w:rPr>
          <w:sz w:val="28"/>
          <w:szCs w:val="28"/>
        </w:rPr>
        <w:lastRenderedPageBreak/>
        <w:t>Protocol Design</w:t>
      </w:r>
      <w:bookmarkEnd w:id="1"/>
    </w:p>
    <w:p w14:paraId="1E5A6D70" w14:textId="77777777" w:rsidR="002D5732" w:rsidRPr="002D5732" w:rsidRDefault="002D5732" w:rsidP="002D5732"/>
    <w:p w14:paraId="42A17010" w14:textId="37B148BA" w:rsidR="00C5321D" w:rsidRDefault="00C5321D" w:rsidP="00C5321D">
      <w:pPr>
        <w:pStyle w:val="Heading3"/>
      </w:pPr>
      <w:bookmarkStart w:id="2" w:name="_Toc162438072"/>
      <w:r>
        <w:t>SMP (Short Message Protocol) Description:</w:t>
      </w:r>
      <w:bookmarkEnd w:id="2"/>
    </w:p>
    <w:p w14:paraId="646D2183" w14:textId="531763DB" w:rsidR="00972A0B" w:rsidRDefault="00215BF2" w:rsidP="00972A0B">
      <w:r>
        <w:t>Short Message Protocol (SMP) is a protocol that was design for secure, concurrent client-server communication, using TCP. SMP allows users to login, upload messages to the server, as well as download messages and log off. The protocol emphasizes secure transmission by using TLS/SSL for encryption.</w:t>
      </w:r>
      <w:r w:rsidR="00972A0B">
        <w:t xml:space="preserve"> The protocol works over a request – response model where the client intiates requests, and the server sends back responses. The connection starts with a handshake to agree on encryption, followed by authentication, message </w:t>
      </w:r>
      <w:r w:rsidR="002B2CAF">
        <w:t>exchange,</w:t>
      </w:r>
      <w:r w:rsidR="00972A0B">
        <w:t xml:space="preserve"> and ends with a termination sequence.</w:t>
      </w:r>
    </w:p>
    <w:p w14:paraId="6D9178DC" w14:textId="77777777" w:rsidR="00661AEE" w:rsidRDefault="00661AEE" w:rsidP="00661AEE">
      <w:pPr>
        <w:ind w:firstLine="0"/>
      </w:pPr>
    </w:p>
    <w:p w14:paraId="35A40015" w14:textId="768466BD" w:rsidR="00661AEE" w:rsidRDefault="0019439A" w:rsidP="00661AEE">
      <w:pPr>
        <w:pStyle w:val="Heading3"/>
      </w:pPr>
      <w:bookmarkStart w:id="3" w:name="_Toc162438073"/>
      <w:r>
        <w:t>Message Format Description</w:t>
      </w:r>
      <w:r w:rsidR="00661AEE">
        <w:t>:</w:t>
      </w:r>
      <w:bookmarkEnd w:id="3"/>
    </w:p>
    <w:p w14:paraId="26A382C1" w14:textId="2C84C244" w:rsidR="00661AEE" w:rsidRDefault="00661AEE" w:rsidP="00661AEE">
      <w:pPr>
        <w:ind w:firstLine="0"/>
        <w:rPr>
          <w:b/>
          <w:bCs/>
        </w:rPr>
      </w:pPr>
      <w:r>
        <w:rPr>
          <w:b/>
          <w:bCs/>
        </w:rPr>
        <w:t>Login</w:t>
      </w:r>
      <w:r w:rsidR="0019439A">
        <w:rPr>
          <w:b/>
          <w:bCs/>
        </w:rPr>
        <w:t>:</w:t>
      </w:r>
    </w:p>
    <w:p w14:paraId="18CE224C" w14:textId="77777777" w:rsidR="0019439A" w:rsidRDefault="0019439A" w:rsidP="0019439A">
      <w:pPr>
        <w:pStyle w:val="ListParagraph"/>
        <w:numPr>
          <w:ilvl w:val="0"/>
          <w:numId w:val="2"/>
        </w:numPr>
      </w:pPr>
      <w:r w:rsidRPr="00B35DE8">
        <w:rPr>
          <w:b/>
          <w:bCs/>
        </w:rPr>
        <w:t>Message Format</w:t>
      </w:r>
      <w:r>
        <w:rPr>
          <w:b/>
          <w:bCs/>
        </w:rPr>
        <w:t xml:space="preserve">: </w:t>
      </w:r>
      <w:r>
        <w:t xml:space="preserve">‘[Username] [Password]’ </w:t>
      </w:r>
    </w:p>
    <w:p w14:paraId="7469D8B3" w14:textId="16152148" w:rsidR="0019439A" w:rsidRDefault="0019439A" w:rsidP="0019439A">
      <w:pPr>
        <w:pStyle w:val="ListParagraph"/>
        <w:numPr>
          <w:ilvl w:val="0"/>
          <w:numId w:val="2"/>
        </w:numPr>
      </w:pPr>
      <w:r>
        <w:t>Takes a username and a password.</w:t>
      </w:r>
    </w:p>
    <w:p w14:paraId="3E7B3C89" w14:textId="03008BA4" w:rsidR="0019439A" w:rsidRPr="0019439A" w:rsidRDefault="0019439A" w:rsidP="0019439A">
      <w:pPr>
        <w:ind w:firstLine="0"/>
      </w:pPr>
    </w:p>
    <w:p w14:paraId="17F64BFB" w14:textId="7C1D836A" w:rsidR="00661AEE" w:rsidRDefault="00661AEE" w:rsidP="00661AEE">
      <w:pPr>
        <w:ind w:firstLine="0"/>
        <w:rPr>
          <w:b/>
          <w:bCs/>
        </w:rPr>
      </w:pPr>
      <w:r>
        <w:rPr>
          <w:b/>
          <w:bCs/>
        </w:rPr>
        <w:t>Send Message</w:t>
      </w:r>
      <w:r w:rsidR="0019439A">
        <w:rPr>
          <w:b/>
          <w:bCs/>
        </w:rPr>
        <w:t>:</w:t>
      </w:r>
    </w:p>
    <w:p w14:paraId="5B66B107" w14:textId="35730232" w:rsidR="0019439A" w:rsidRDefault="0019439A" w:rsidP="0019439A">
      <w:pPr>
        <w:pStyle w:val="ListParagraph"/>
        <w:numPr>
          <w:ilvl w:val="0"/>
          <w:numId w:val="2"/>
        </w:numPr>
      </w:pPr>
      <w:r w:rsidRPr="00B35DE8">
        <w:rPr>
          <w:b/>
          <w:bCs/>
        </w:rPr>
        <w:t>Message Format</w:t>
      </w:r>
      <w:r>
        <w:rPr>
          <w:b/>
          <w:bCs/>
        </w:rPr>
        <w:t xml:space="preserve">: </w:t>
      </w:r>
      <w:r>
        <w:t xml:space="preserve">‘[Message]’ </w:t>
      </w:r>
    </w:p>
    <w:p w14:paraId="5053AF8F" w14:textId="0AF4F5D5" w:rsidR="0019439A" w:rsidRPr="0019439A" w:rsidRDefault="0019439A" w:rsidP="0019439A">
      <w:pPr>
        <w:pStyle w:val="ListParagraph"/>
        <w:numPr>
          <w:ilvl w:val="0"/>
          <w:numId w:val="2"/>
        </w:numPr>
      </w:pPr>
      <w:r>
        <w:t>Takes just a message string value, can be anything e.g. ‘Hello World 1234!’</w:t>
      </w:r>
    </w:p>
    <w:p w14:paraId="0F8339F2" w14:textId="13477C1C" w:rsidR="00661AEE" w:rsidRDefault="00661AEE" w:rsidP="00661AEE">
      <w:pPr>
        <w:ind w:firstLine="0"/>
        <w:rPr>
          <w:b/>
          <w:bCs/>
        </w:rPr>
      </w:pPr>
      <w:r>
        <w:rPr>
          <w:b/>
          <w:bCs/>
        </w:rPr>
        <w:t>Retrieve Message(s)</w:t>
      </w:r>
      <w:r w:rsidR="0019439A">
        <w:rPr>
          <w:b/>
          <w:bCs/>
        </w:rPr>
        <w:t>:</w:t>
      </w:r>
    </w:p>
    <w:p w14:paraId="2B4E9FA7" w14:textId="77777777" w:rsidR="0019439A" w:rsidRDefault="0019439A" w:rsidP="0019439A">
      <w:pPr>
        <w:pStyle w:val="ListParagraph"/>
        <w:numPr>
          <w:ilvl w:val="0"/>
          <w:numId w:val="2"/>
        </w:numPr>
      </w:pPr>
      <w:r w:rsidRPr="00B35DE8">
        <w:rPr>
          <w:b/>
          <w:bCs/>
        </w:rPr>
        <w:t>Message Format</w:t>
      </w:r>
      <w:r>
        <w:rPr>
          <w:b/>
          <w:bCs/>
        </w:rPr>
        <w:t xml:space="preserve">: </w:t>
      </w:r>
      <w:r>
        <w:t xml:space="preserve">‘[Message_Number]’ </w:t>
      </w:r>
    </w:p>
    <w:p w14:paraId="575A2E3F" w14:textId="16AA4087" w:rsidR="0019439A" w:rsidRDefault="0019439A" w:rsidP="0019439A">
      <w:pPr>
        <w:pStyle w:val="ListParagraph"/>
        <w:numPr>
          <w:ilvl w:val="0"/>
          <w:numId w:val="2"/>
        </w:numPr>
      </w:pPr>
      <w:r>
        <w:t>Takes the value of the selected message and returns it. E.g. If message number 5 is chosen, it will go through the messages saved, and return the 5</w:t>
      </w:r>
      <w:r w:rsidRPr="0019439A">
        <w:rPr>
          <w:vertAlign w:val="superscript"/>
        </w:rPr>
        <w:t>th</w:t>
      </w:r>
      <w:r>
        <w:t xml:space="preserve">. </w:t>
      </w:r>
    </w:p>
    <w:p w14:paraId="17978825" w14:textId="77777777" w:rsidR="0019439A" w:rsidRDefault="0019439A" w:rsidP="00661AEE">
      <w:pPr>
        <w:ind w:firstLine="0"/>
        <w:rPr>
          <w:b/>
          <w:bCs/>
        </w:rPr>
      </w:pPr>
    </w:p>
    <w:p w14:paraId="3DDFA976" w14:textId="77777777" w:rsidR="009577F9" w:rsidRDefault="009577F9" w:rsidP="00A9567E"/>
    <w:p w14:paraId="1B86D2C4" w14:textId="77777777" w:rsidR="002C7231" w:rsidRPr="00A9567E" w:rsidRDefault="002C7231" w:rsidP="00A9567E"/>
    <w:p w14:paraId="15D165B6" w14:textId="0A8EB418" w:rsidR="004B2494" w:rsidRDefault="004B2494" w:rsidP="004B2494">
      <w:pPr>
        <w:pStyle w:val="Heading3"/>
      </w:pPr>
      <w:bookmarkStart w:id="4" w:name="_Toc162438074"/>
      <w:r>
        <w:t>Pseudo Code</w:t>
      </w:r>
      <w:r w:rsidR="00856A78">
        <w:t>:</w:t>
      </w:r>
      <w:bookmarkEnd w:id="4"/>
    </w:p>
    <w:p w14:paraId="3A4F1BE5" w14:textId="021F4A7E" w:rsidR="000F67B5" w:rsidRDefault="000F67B5" w:rsidP="000F67B5">
      <w:r>
        <w:t>To make a mock up of the pseudocode, I did it by hand as I find typing pseudocode to be trickier and messier than being able to write it by hand.</w:t>
      </w:r>
    </w:p>
    <w:p w14:paraId="217BBCEE" w14:textId="7A8A3E29" w:rsidR="000F67B5" w:rsidRDefault="000F67B5" w:rsidP="000F67B5">
      <w:pPr>
        <w:rPr>
          <w:b/>
          <w:bCs/>
        </w:rPr>
      </w:pPr>
      <w:r>
        <w:rPr>
          <w:b/>
          <w:bCs/>
        </w:rPr>
        <w:t>Login:</w:t>
      </w:r>
    </w:p>
    <w:p w14:paraId="50DF2F50" w14:textId="49E6BB56" w:rsidR="000F67B5" w:rsidRDefault="000F67B5" w:rsidP="000F67B5">
      <w:r w:rsidRPr="000F67B5">
        <w:drawing>
          <wp:inline distT="0" distB="0" distL="0" distR="0" wp14:anchorId="33ADAF87" wp14:editId="6760F1D0">
            <wp:extent cx="5943600" cy="4765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65675"/>
                    </a:xfrm>
                    <a:prstGeom prst="rect">
                      <a:avLst/>
                    </a:prstGeom>
                  </pic:spPr>
                </pic:pic>
              </a:graphicData>
            </a:graphic>
          </wp:inline>
        </w:drawing>
      </w:r>
    </w:p>
    <w:p w14:paraId="14404D46" w14:textId="77777777" w:rsidR="000F67B5" w:rsidRDefault="000F67B5" w:rsidP="000F67B5"/>
    <w:p w14:paraId="27C24380" w14:textId="77777777" w:rsidR="008A7DF0" w:rsidRDefault="008A7DF0" w:rsidP="000F67B5"/>
    <w:p w14:paraId="549D18CA" w14:textId="77777777" w:rsidR="008A7DF0" w:rsidRDefault="008A7DF0" w:rsidP="000F67B5"/>
    <w:p w14:paraId="3277D6BC" w14:textId="77777777" w:rsidR="008A7DF0" w:rsidRDefault="008A7DF0" w:rsidP="000F67B5"/>
    <w:p w14:paraId="4FCA88BA" w14:textId="77777777" w:rsidR="008A7DF0" w:rsidRDefault="008A7DF0" w:rsidP="000F67B5"/>
    <w:p w14:paraId="29CA5F4F" w14:textId="77777777" w:rsidR="008A7DF0" w:rsidRDefault="008A7DF0" w:rsidP="000F67B5"/>
    <w:p w14:paraId="2546DE31" w14:textId="7F7FA133" w:rsidR="000F67B5" w:rsidRDefault="000F67B5" w:rsidP="000F67B5">
      <w:pPr>
        <w:rPr>
          <w:b/>
          <w:bCs/>
        </w:rPr>
      </w:pPr>
      <w:r>
        <w:rPr>
          <w:b/>
          <w:bCs/>
        </w:rPr>
        <w:t>Send Message:</w:t>
      </w:r>
    </w:p>
    <w:p w14:paraId="740D6BF5" w14:textId="4D717584" w:rsidR="000F67B5" w:rsidRDefault="000F67B5" w:rsidP="000F67B5">
      <w:r w:rsidRPr="000F67B5">
        <w:drawing>
          <wp:inline distT="0" distB="0" distL="0" distR="0" wp14:anchorId="14B632C1" wp14:editId="415FF62C">
            <wp:extent cx="3609725" cy="292968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4847" cy="2950078"/>
                    </a:xfrm>
                    <a:prstGeom prst="rect">
                      <a:avLst/>
                    </a:prstGeom>
                  </pic:spPr>
                </pic:pic>
              </a:graphicData>
            </a:graphic>
          </wp:inline>
        </w:drawing>
      </w:r>
    </w:p>
    <w:p w14:paraId="4A9829F9" w14:textId="77777777" w:rsidR="000F67B5" w:rsidRDefault="000F67B5" w:rsidP="00DA3172">
      <w:pPr>
        <w:ind w:firstLine="0"/>
      </w:pPr>
    </w:p>
    <w:p w14:paraId="24225DD3" w14:textId="2F436F6E" w:rsidR="000F67B5" w:rsidRDefault="000F67B5" w:rsidP="000F67B5">
      <w:pPr>
        <w:rPr>
          <w:b/>
          <w:bCs/>
        </w:rPr>
      </w:pPr>
      <w:r>
        <w:rPr>
          <w:b/>
          <w:bCs/>
        </w:rPr>
        <w:t>Retrieve Message:</w:t>
      </w:r>
    </w:p>
    <w:p w14:paraId="01546051" w14:textId="4A204286" w:rsidR="000F67B5" w:rsidRDefault="000F67B5" w:rsidP="000F67B5">
      <w:pPr>
        <w:rPr>
          <w:b/>
          <w:bCs/>
        </w:rPr>
      </w:pPr>
      <w:r w:rsidRPr="000F67B5">
        <w:rPr>
          <w:b/>
          <w:bCs/>
        </w:rPr>
        <w:drawing>
          <wp:inline distT="0" distB="0" distL="0" distR="0" wp14:anchorId="52A4F99A" wp14:editId="5B0596CB">
            <wp:extent cx="3741821" cy="33812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8320" cy="3387104"/>
                    </a:xfrm>
                    <a:prstGeom prst="rect">
                      <a:avLst/>
                    </a:prstGeom>
                  </pic:spPr>
                </pic:pic>
              </a:graphicData>
            </a:graphic>
          </wp:inline>
        </w:drawing>
      </w:r>
    </w:p>
    <w:p w14:paraId="40735479" w14:textId="77777777" w:rsidR="000F67B5" w:rsidRDefault="000F67B5" w:rsidP="000F67B5">
      <w:pPr>
        <w:rPr>
          <w:b/>
          <w:bCs/>
        </w:rPr>
      </w:pPr>
    </w:p>
    <w:p w14:paraId="0A2BF31B" w14:textId="77777777" w:rsidR="000F67B5" w:rsidRDefault="000F67B5" w:rsidP="00ED6EF8">
      <w:pPr>
        <w:ind w:firstLine="0"/>
        <w:rPr>
          <w:b/>
          <w:bCs/>
        </w:rPr>
      </w:pPr>
    </w:p>
    <w:p w14:paraId="78203F38" w14:textId="70819BEE" w:rsidR="000F67B5" w:rsidRDefault="000F67B5" w:rsidP="000F67B5">
      <w:pPr>
        <w:rPr>
          <w:b/>
          <w:bCs/>
        </w:rPr>
      </w:pPr>
      <w:r>
        <w:rPr>
          <w:b/>
          <w:bCs/>
        </w:rPr>
        <w:t>Logout:</w:t>
      </w:r>
    </w:p>
    <w:p w14:paraId="5C39A36C" w14:textId="02D96A46" w:rsidR="000F67B5" w:rsidRPr="000F67B5" w:rsidRDefault="000F67B5" w:rsidP="000F67B5">
      <w:pPr>
        <w:rPr>
          <w:b/>
          <w:bCs/>
        </w:rPr>
      </w:pPr>
      <w:r w:rsidRPr="000F67B5">
        <w:rPr>
          <w:b/>
          <w:bCs/>
        </w:rPr>
        <w:drawing>
          <wp:inline distT="0" distB="0" distL="0" distR="0" wp14:anchorId="69CEBC1F" wp14:editId="2BFC32E2">
            <wp:extent cx="5426242" cy="345313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8175" cy="3454360"/>
                    </a:xfrm>
                    <a:prstGeom prst="rect">
                      <a:avLst/>
                    </a:prstGeom>
                  </pic:spPr>
                </pic:pic>
              </a:graphicData>
            </a:graphic>
          </wp:inline>
        </w:drawing>
      </w:r>
    </w:p>
    <w:p w14:paraId="4F60B0D9" w14:textId="77777777" w:rsidR="00856A78" w:rsidRPr="00856A78" w:rsidRDefault="00856A78" w:rsidP="00856A78"/>
    <w:p w14:paraId="28065401" w14:textId="77777777" w:rsidR="004B2494" w:rsidRDefault="004B2494" w:rsidP="00972A0B"/>
    <w:p w14:paraId="498681AE" w14:textId="77777777" w:rsidR="00D64FB5" w:rsidRDefault="00D64FB5" w:rsidP="00972A0B"/>
    <w:p w14:paraId="06E87E82" w14:textId="77777777" w:rsidR="00D64FB5" w:rsidRDefault="00D64FB5" w:rsidP="00972A0B"/>
    <w:p w14:paraId="3EA18055" w14:textId="77777777" w:rsidR="00D64FB5" w:rsidRDefault="00D64FB5" w:rsidP="00972A0B"/>
    <w:p w14:paraId="6678BE39" w14:textId="77777777" w:rsidR="00D64FB5" w:rsidRDefault="00D64FB5" w:rsidP="00972A0B"/>
    <w:p w14:paraId="1542901E" w14:textId="77777777" w:rsidR="00D64FB5" w:rsidRDefault="00D64FB5" w:rsidP="00972A0B"/>
    <w:p w14:paraId="2A7FC9F7" w14:textId="77777777" w:rsidR="00D64FB5" w:rsidRDefault="00D64FB5" w:rsidP="00972A0B"/>
    <w:p w14:paraId="0B80B123" w14:textId="77777777" w:rsidR="00D64FB5" w:rsidRDefault="00D64FB5" w:rsidP="00972A0B"/>
    <w:p w14:paraId="5B9E736D" w14:textId="77777777" w:rsidR="00D64FB5" w:rsidRDefault="00D64FB5" w:rsidP="00972A0B"/>
    <w:p w14:paraId="23EDADE4" w14:textId="77777777" w:rsidR="00D64FB5" w:rsidRDefault="00D64FB5" w:rsidP="00972A0B"/>
    <w:p w14:paraId="1BFECEF8" w14:textId="77777777" w:rsidR="00D64FB5" w:rsidRDefault="00D64FB5" w:rsidP="00867454">
      <w:pPr>
        <w:ind w:firstLine="0"/>
      </w:pPr>
    </w:p>
    <w:p w14:paraId="53B71D95" w14:textId="77777777" w:rsidR="008A7DF0" w:rsidRDefault="008A7DF0" w:rsidP="008A7DF0">
      <w:pPr>
        <w:pStyle w:val="Heading3"/>
      </w:pPr>
      <w:bookmarkStart w:id="5" w:name="_Toc162438075"/>
      <w:r>
        <w:lastRenderedPageBreak/>
        <w:t>Carrying Out Inter-Process Communication:</w:t>
      </w:r>
      <w:bookmarkEnd w:id="5"/>
    </w:p>
    <w:p w14:paraId="32F6CCB3" w14:textId="77777777" w:rsidR="008A7DF0" w:rsidRDefault="008A7DF0" w:rsidP="008A7DF0">
      <w:r>
        <w:t xml:space="preserve">Inter-process communication is fundamental to the operation of SMP, as itt facilitates the exchange of short messages between the client and the server over a network. </w:t>
      </w:r>
    </w:p>
    <w:p w14:paraId="4117B443" w14:textId="77777777" w:rsidR="008A7DF0" w:rsidRDefault="008A7DF0" w:rsidP="008A7DF0">
      <w:r>
        <w:t>Establish TCP Connections: TCP has to be used for a reliable and ordered delivery of bytes between the client and server. This is done by setting up a server that will listen on a specified port, while clients connect to that server.</w:t>
      </w:r>
    </w:p>
    <w:p w14:paraId="456B41E3" w14:textId="77777777" w:rsidR="008A7DF0" w:rsidRDefault="008A7DF0" w:rsidP="008A7DF0">
      <w:r>
        <w:t>Secure data with TLS/SSL: TCP Connections should be wrapped to encrypt the communication for security and confidentiality.</w:t>
      </w:r>
    </w:p>
    <w:p w14:paraId="3ECB693F" w14:textId="77777777" w:rsidR="008A7DF0" w:rsidRDefault="008A7DF0" w:rsidP="008A7DF0">
      <w:r>
        <w:t>Use request/response model: Use a request/response model where clients sent requests to the server, such as this project, to receive responses based on requests.</w:t>
      </w:r>
    </w:p>
    <w:p w14:paraId="1C91702E" w14:textId="77777777" w:rsidR="008A7DF0" w:rsidRDefault="008A7DF0" w:rsidP="008A7DF0">
      <w:r>
        <w:t>Manage sessions: With handshakes for encryption, authenticate clients and maintain sessions states for secure messaging.</w:t>
      </w:r>
    </w:p>
    <w:p w14:paraId="12894378" w14:textId="77777777" w:rsidR="008A7DF0" w:rsidRDefault="008A7DF0" w:rsidP="008A7DF0">
      <w:r>
        <w:t>Implement message passing by using standardized formats for each action, allowing structured and understandable communication.</w:t>
      </w:r>
    </w:p>
    <w:p w14:paraId="36EE1342" w14:textId="77777777" w:rsidR="008A7DF0" w:rsidRDefault="008A7DF0" w:rsidP="008A7DF0">
      <w:r>
        <w:t>Support constant access by designing the server to handle multiple client connections at once. This can be achieved by using multithreading.</w:t>
      </w:r>
    </w:p>
    <w:p w14:paraId="66659B73" w14:textId="77777777" w:rsidR="008A7DF0" w:rsidRDefault="008A7DF0" w:rsidP="008A7DF0">
      <w:r>
        <w:t>Include error handling to address and issues that may arise during use, such as showing parameter errors etc.</w:t>
      </w:r>
    </w:p>
    <w:p w14:paraId="335BC20C" w14:textId="77777777" w:rsidR="004B2494" w:rsidRDefault="004B2494" w:rsidP="00972A0B"/>
    <w:p w14:paraId="68001C59" w14:textId="77777777" w:rsidR="004B2494" w:rsidRDefault="004B2494" w:rsidP="00972A0B"/>
    <w:p w14:paraId="7B5E48C7" w14:textId="77777777" w:rsidR="004B2494" w:rsidRDefault="004B2494" w:rsidP="00972A0B"/>
    <w:p w14:paraId="03621ED3" w14:textId="77777777" w:rsidR="004B2494" w:rsidRDefault="004B2494" w:rsidP="00972A0B"/>
    <w:p w14:paraId="5D8E4D7E" w14:textId="77777777" w:rsidR="00D057C4" w:rsidRDefault="00D057C4" w:rsidP="00A90FCB">
      <w:pPr>
        <w:ind w:firstLine="0"/>
      </w:pPr>
    </w:p>
    <w:p w14:paraId="4FB19A5B" w14:textId="77777777" w:rsidR="009B506B" w:rsidRDefault="009B506B" w:rsidP="00A90FCB">
      <w:pPr>
        <w:ind w:firstLine="0"/>
      </w:pPr>
    </w:p>
    <w:p w14:paraId="41C6259E" w14:textId="714D2FA1" w:rsidR="002D5732" w:rsidRDefault="002D5732" w:rsidP="002D5732">
      <w:pPr>
        <w:pStyle w:val="Heading2"/>
      </w:pPr>
      <w:bookmarkStart w:id="6" w:name="_Toc162438076"/>
      <w:r>
        <w:lastRenderedPageBreak/>
        <w:t>Protocol Specification</w:t>
      </w:r>
      <w:r>
        <w:t>:</w:t>
      </w:r>
      <w:bookmarkEnd w:id="6"/>
    </w:p>
    <w:p w14:paraId="220E770A" w14:textId="31EC0AE0" w:rsidR="00FC00E6" w:rsidRDefault="00FC00E6" w:rsidP="00FC00E6">
      <w:pPr>
        <w:pStyle w:val="Heading4"/>
      </w:pPr>
      <w:r>
        <w:t>Login Request:</w:t>
      </w:r>
    </w:p>
    <w:p w14:paraId="475F2D1F" w14:textId="7FFC4339" w:rsidR="00FC00E6" w:rsidRDefault="00FC00E6" w:rsidP="00FC00E6">
      <w:r>
        <w:t>To initiate a session, a login request must be sent, which will include a username and a password within the message body.</w:t>
      </w:r>
    </w:p>
    <w:p w14:paraId="52D50394" w14:textId="506D9B57" w:rsidR="00B35DE8" w:rsidRDefault="00B35DE8" w:rsidP="00B35DE8">
      <w:pPr>
        <w:pStyle w:val="ListParagraph"/>
        <w:numPr>
          <w:ilvl w:val="0"/>
          <w:numId w:val="2"/>
        </w:numPr>
        <w:rPr>
          <w:b/>
          <w:bCs/>
        </w:rPr>
      </w:pPr>
      <w:r>
        <w:rPr>
          <w:b/>
          <w:bCs/>
        </w:rPr>
        <w:t xml:space="preserve">Command: </w:t>
      </w:r>
      <w:r>
        <w:t>‘login’</w:t>
      </w:r>
    </w:p>
    <w:p w14:paraId="30F7C613" w14:textId="6B103FA2" w:rsidR="00B35DE8" w:rsidRDefault="00B35DE8" w:rsidP="00FC00E6">
      <w:pPr>
        <w:pStyle w:val="ListParagraph"/>
        <w:numPr>
          <w:ilvl w:val="0"/>
          <w:numId w:val="2"/>
        </w:numPr>
      </w:pPr>
      <w:r w:rsidRPr="00B35DE8">
        <w:rPr>
          <w:b/>
          <w:bCs/>
        </w:rPr>
        <w:t>Message Format</w:t>
      </w:r>
      <w:r>
        <w:rPr>
          <w:b/>
          <w:bCs/>
        </w:rPr>
        <w:t xml:space="preserve">: </w:t>
      </w:r>
      <w:r>
        <w:t xml:space="preserve">‘[Username] [Password]’ </w:t>
      </w:r>
    </w:p>
    <w:p w14:paraId="2469AFC1" w14:textId="77C2F980" w:rsidR="00FC00E6" w:rsidRDefault="00FC00E6" w:rsidP="00FC00E6">
      <w:pPr>
        <w:rPr>
          <w:b/>
          <w:bCs/>
        </w:rPr>
      </w:pPr>
      <w:r>
        <w:rPr>
          <w:b/>
          <w:bCs/>
        </w:rPr>
        <w:t>Responses:</w:t>
      </w:r>
    </w:p>
    <w:p w14:paraId="013B5A85" w14:textId="14491678" w:rsidR="00FC00E6" w:rsidRPr="00FC00E6" w:rsidRDefault="00B35DE8" w:rsidP="00FC00E6">
      <w:pPr>
        <w:pStyle w:val="ListParagraph"/>
        <w:numPr>
          <w:ilvl w:val="0"/>
          <w:numId w:val="1"/>
        </w:numPr>
        <w:rPr>
          <w:b/>
          <w:bCs/>
        </w:rPr>
      </w:pPr>
      <w:r>
        <w:rPr>
          <w:b/>
          <w:bCs/>
        </w:rPr>
        <w:t>If s</w:t>
      </w:r>
      <w:r w:rsidR="00FC00E6">
        <w:rPr>
          <w:b/>
          <w:bCs/>
        </w:rPr>
        <w:t>uccess</w:t>
      </w:r>
      <w:r>
        <w:rPr>
          <w:b/>
          <w:bCs/>
        </w:rPr>
        <w:t>ful</w:t>
      </w:r>
      <w:r w:rsidR="00FC00E6">
        <w:rPr>
          <w:b/>
          <w:bCs/>
        </w:rPr>
        <w:t xml:space="preserve">: </w:t>
      </w:r>
      <w:r w:rsidR="00FC00E6">
        <w:t xml:space="preserve">Status Code: 200, </w:t>
      </w:r>
      <w:r>
        <w:t>C</w:t>
      </w:r>
      <w:r w:rsidR="00FC00E6">
        <w:t>ommand:</w:t>
      </w:r>
      <w:r w:rsidR="00FC00E6">
        <w:rPr>
          <w:b/>
          <w:bCs/>
        </w:rPr>
        <w:t xml:space="preserve"> </w:t>
      </w:r>
      <w:r w:rsidR="00FC00E6">
        <w:t xml:space="preserve">‘server_response’, </w:t>
      </w:r>
      <w:bookmarkStart w:id="7" w:name="_Hlk162093878"/>
      <w:r w:rsidR="006D6AEE">
        <w:t>Response Message</w:t>
      </w:r>
      <w:bookmarkEnd w:id="7"/>
      <w:r w:rsidR="00FC00E6">
        <w:t xml:space="preserve">: </w:t>
      </w:r>
      <w:r>
        <w:t>‘Logged in successfully!’</w:t>
      </w:r>
    </w:p>
    <w:p w14:paraId="181F372D" w14:textId="36505BDC" w:rsidR="00FC00E6" w:rsidRPr="00C5321D" w:rsidRDefault="00B35DE8" w:rsidP="00972A0B">
      <w:pPr>
        <w:pStyle w:val="ListParagraph"/>
        <w:numPr>
          <w:ilvl w:val="0"/>
          <w:numId w:val="1"/>
        </w:numPr>
      </w:pPr>
      <w:r>
        <w:rPr>
          <w:b/>
          <w:bCs/>
        </w:rPr>
        <w:t>If Missing Parameter(s)</w:t>
      </w:r>
      <w:r w:rsidRPr="00B35DE8">
        <w:rPr>
          <w:b/>
          <w:bCs/>
        </w:rPr>
        <w:t xml:space="preserve">: </w:t>
      </w:r>
      <w:r>
        <w:t xml:space="preserve">Status Code: 400, Command: ‘server_response’, </w:t>
      </w:r>
      <w:r w:rsidR="006D6AEE">
        <w:t>Response Message</w:t>
      </w:r>
      <w:r>
        <w:t>: ‘Login Failed, Username/Password is missing, please try again’</w:t>
      </w:r>
    </w:p>
    <w:p w14:paraId="4623EB10" w14:textId="3FAE3B84" w:rsidR="00C5321D" w:rsidRDefault="00B35DE8" w:rsidP="00B35DE8">
      <w:pPr>
        <w:pStyle w:val="ListParagraph"/>
        <w:numPr>
          <w:ilvl w:val="0"/>
          <w:numId w:val="1"/>
        </w:numPr>
      </w:pPr>
      <w:r>
        <w:rPr>
          <w:b/>
          <w:bCs/>
        </w:rPr>
        <w:t xml:space="preserve">Other Failure: </w:t>
      </w:r>
      <w:r>
        <w:t xml:space="preserve">Status Code: 400, Command: ‘server_response’, </w:t>
      </w:r>
      <w:r w:rsidR="006D6AEE">
        <w:t>Response Message</w:t>
      </w:r>
      <w:r>
        <w:t>: ‘There was an error logging in, ttry again later’.</w:t>
      </w:r>
    </w:p>
    <w:p w14:paraId="77AC3413" w14:textId="77777777" w:rsidR="00B35DE8" w:rsidRDefault="00B35DE8" w:rsidP="00B35DE8"/>
    <w:p w14:paraId="59EA8DB8" w14:textId="77777777" w:rsidR="00B35DE8" w:rsidRDefault="00B35DE8" w:rsidP="00B35DE8"/>
    <w:p w14:paraId="3CCBBE82" w14:textId="77777777" w:rsidR="00856A78" w:rsidRDefault="00856A78" w:rsidP="00B35DE8"/>
    <w:p w14:paraId="5E76E68F" w14:textId="33817902" w:rsidR="00B35DE8" w:rsidRDefault="00655C7E" w:rsidP="00B35DE8">
      <w:pPr>
        <w:pStyle w:val="Heading4"/>
      </w:pPr>
      <w:r>
        <w:t>Send</w:t>
      </w:r>
      <w:r w:rsidR="00B35DE8">
        <w:t xml:space="preserve"> Message:</w:t>
      </w:r>
    </w:p>
    <w:p w14:paraId="3159520A" w14:textId="10E837CC" w:rsidR="00655C7E" w:rsidRDefault="00655C7E" w:rsidP="00655C7E">
      <w:r>
        <w:t>A send message request will allow a logged in user to send and save a message to the server</w:t>
      </w:r>
      <w:r w:rsidR="001D7AC4">
        <w:t>.</w:t>
      </w:r>
    </w:p>
    <w:p w14:paraId="76FFD06B" w14:textId="68DB1FD8" w:rsidR="001D7AC4" w:rsidRDefault="001D7AC4" w:rsidP="001D7AC4">
      <w:pPr>
        <w:pStyle w:val="ListParagraph"/>
        <w:numPr>
          <w:ilvl w:val="0"/>
          <w:numId w:val="2"/>
        </w:numPr>
        <w:rPr>
          <w:b/>
          <w:bCs/>
        </w:rPr>
      </w:pPr>
      <w:r>
        <w:rPr>
          <w:b/>
          <w:bCs/>
        </w:rPr>
        <w:t xml:space="preserve">Command: </w:t>
      </w:r>
      <w:r>
        <w:t>‘send_message’</w:t>
      </w:r>
    </w:p>
    <w:p w14:paraId="4EEB909B" w14:textId="02BD83F0" w:rsidR="001D7AC4" w:rsidRDefault="001D7AC4" w:rsidP="001D7AC4">
      <w:pPr>
        <w:pStyle w:val="ListParagraph"/>
        <w:numPr>
          <w:ilvl w:val="0"/>
          <w:numId w:val="2"/>
        </w:numPr>
      </w:pPr>
      <w:r w:rsidRPr="00B35DE8">
        <w:rPr>
          <w:b/>
          <w:bCs/>
        </w:rPr>
        <w:t>Message Format</w:t>
      </w:r>
      <w:r>
        <w:rPr>
          <w:b/>
          <w:bCs/>
        </w:rPr>
        <w:t xml:space="preserve">: </w:t>
      </w:r>
      <w:r>
        <w:t xml:space="preserve">‘[Message]’ </w:t>
      </w:r>
    </w:p>
    <w:p w14:paraId="3E176E57" w14:textId="77777777" w:rsidR="001D7AC4" w:rsidRDefault="001D7AC4" w:rsidP="001D7AC4">
      <w:pPr>
        <w:rPr>
          <w:b/>
          <w:bCs/>
        </w:rPr>
      </w:pPr>
      <w:r>
        <w:rPr>
          <w:b/>
          <w:bCs/>
        </w:rPr>
        <w:t>Responses:</w:t>
      </w:r>
    </w:p>
    <w:p w14:paraId="23F0C5E4" w14:textId="6B361839" w:rsidR="001D7AC4" w:rsidRPr="00FC00E6" w:rsidRDefault="001D7AC4" w:rsidP="001D7AC4">
      <w:pPr>
        <w:pStyle w:val="ListParagraph"/>
        <w:numPr>
          <w:ilvl w:val="0"/>
          <w:numId w:val="1"/>
        </w:numPr>
        <w:rPr>
          <w:b/>
          <w:bCs/>
        </w:rPr>
      </w:pPr>
      <w:r>
        <w:rPr>
          <w:b/>
          <w:bCs/>
        </w:rPr>
        <w:t xml:space="preserve">If successful: </w:t>
      </w:r>
      <w:r>
        <w:t>Status Code: 200, Command:</w:t>
      </w:r>
      <w:r>
        <w:rPr>
          <w:b/>
          <w:bCs/>
        </w:rPr>
        <w:t xml:space="preserve"> </w:t>
      </w:r>
      <w:r>
        <w:t xml:space="preserve">‘server_response’, </w:t>
      </w:r>
      <w:r w:rsidR="006D6AEE">
        <w:t>Response Message</w:t>
      </w:r>
      <w:r>
        <w:t>: ‘</w:t>
      </w:r>
      <w:r w:rsidR="0088326D">
        <w:t>Sent</w:t>
      </w:r>
      <w:r>
        <w:t>!’</w:t>
      </w:r>
    </w:p>
    <w:p w14:paraId="66E47DD7" w14:textId="542F9B06" w:rsidR="001D7AC4" w:rsidRPr="00C5321D" w:rsidRDefault="001D7AC4" w:rsidP="001D7AC4">
      <w:pPr>
        <w:pStyle w:val="ListParagraph"/>
        <w:numPr>
          <w:ilvl w:val="0"/>
          <w:numId w:val="1"/>
        </w:numPr>
      </w:pPr>
      <w:r>
        <w:rPr>
          <w:b/>
          <w:bCs/>
        </w:rPr>
        <w:t>If Missing Parameter</w:t>
      </w:r>
      <w:r w:rsidRPr="00B35DE8">
        <w:rPr>
          <w:b/>
          <w:bCs/>
        </w:rPr>
        <w:t xml:space="preserve">: </w:t>
      </w:r>
      <w:r>
        <w:t xml:space="preserve">Status Code: 400, Command: ‘server_response’, </w:t>
      </w:r>
      <w:r w:rsidR="006D6AEE">
        <w:t>Response Message</w:t>
      </w:r>
      <w:r>
        <w:t>: ‘</w:t>
      </w:r>
      <w:r w:rsidR="0088326D">
        <w:t>Cant send an empty message.</w:t>
      </w:r>
      <w:r>
        <w:t>’</w:t>
      </w:r>
    </w:p>
    <w:p w14:paraId="5EA1880F" w14:textId="77777777" w:rsidR="0019439A" w:rsidRDefault="0019439A" w:rsidP="006D6AEE">
      <w:pPr>
        <w:ind w:firstLine="0"/>
      </w:pPr>
    </w:p>
    <w:p w14:paraId="08920C65" w14:textId="630D09D1" w:rsidR="006D6AEE" w:rsidRDefault="006D6AEE" w:rsidP="006D6AEE">
      <w:pPr>
        <w:pStyle w:val="Heading4"/>
      </w:pPr>
      <w:r>
        <w:t>Retrieve Message(s):</w:t>
      </w:r>
    </w:p>
    <w:p w14:paraId="65F2280D" w14:textId="77777777" w:rsidR="006D6AEE" w:rsidRDefault="006D6AEE" w:rsidP="006D6AEE">
      <w:r>
        <w:t>A send message request will allow a logged in user to send and save a message to the server.</w:t>
      </w:r>
    </w:p>
    <w:p w14:paraId="15F75EC1" w14:textId="54274A30" w:rsidR="006D6AEE" w:rsidRDefault="006D6AEE" w:rsidP="006D6AEE">
      <w:pPr>
        <w:pStyle w:val="ListParagraph"/>
        <w:numPr>
          <w:ilvl w:val="0"/>
          <w:numId w:val="2"/>
        </w:numPr>
        <w:rPr>
          <w:b/>
          <w:bCs/>
        </w:rPr>
      </w:pPr>
      <w:r>
        <w:rPr>
          <w:b/>
          <w:bCs/>
        </w:rPr>
        <w:t xml:space="preserve">Command: </w:t>
      </w:r>
      <w:r>
        <w:t>‘retrieve_message’</w:t>
      </w:r>
    </w:p>
    <w:p w14:paraId="4DFAD865" w14:textId="1EDA2752" w:rsidR="006D6AEE" w:rsidRDefault="006D6AEE" w:rsidP="006D6AEE">
      <w:pPr>
        <w:pStyle w:val="ListParagraph"/>
        <w:numPr>
          <w:ilvl w:val="0"/>
          <w:numId w:val="2"/>
        </w:numPr>
      </w:pPr>
      <w:r w:rsidRPr="00B35DE8">
        <w:rPr>
          <w:b/>
          <w:bCs/>
        </w:rPr>
        <w:t>Message Format</w:t>
      </w:r>
      <w:r>
        <w:rPr>
          <w:b/>
          <w:bCs/>
        </w:rPr>
        <w:t xml:space="preserve">: </w:t>
      </w:r>
      <w:r>
        <w:t xml:space="preserve">‘[Message_Number]’ </w:t>
      </w:r>
    </w:p>
    <w:p w14:paraId="2B4C8311" w14:textId="77777777" w:rsidR="006D6AEE" w:rsidRDefault="006D6AEE" w:rsidP="006D6AEE">
      <w:pPr>
        <w:rPr>
          <w:b/>
          <w:bCs/>
        </w:rPr>
      </w:pPr>
      <w:r>
        <w:rPr>
          <w:b/>
          <w:bCs/>
        </w:rPr>
        <w:t>Responses:</w:t>
      </w:r>
    </w:p>
    <w:p w14:paraId="314CFDFD" w14:textId="77689EEC" w:rsidR="006D6AEE" w:rsidRPr="00FC00E6" w:rsidRDefault="006D6AEE" w:rsidP="006D6AEE">
      <w:pPr>
        <w:pStyle w:val="ListParagraph"/>
        <w:numPr>
          <w:ilvl w:val="0"/>
          <w:numId w:val="1"/>
        </w:numPr>
        <w:rPr>
          <w:b/>
          <w:bCs/>
        </w:rPr>
      </w:pPr>
      <w:r>
        <w:rPr>
          <w:b/>
          <w:bCs/>
        </w:rPr>
        <w:t xml:space="preserve">All Messages: </w:t>
      </w:r>
      <w:r>
        <w:t>Status Code: 200, Command:</w:t>
      </w:r>
      <w:r>
        <w:rPr>
          <w:b/>
          <w:bCs/>
        </w:rPr>
        <w:t xml:space="preserve"> </w:t>
      </w:r>
      <w:r>
        <w:t>‘server_response’, Response Message: ‘List of all messages: ALL_MESSAGES’</w:t>
      </w:r>
    </w:p>
    <w:p w14:paraId="71B8B271" w14:textId="131C96DD" w:rsidR="006D6AEE" w:rsidRDefault="006D6AEE" w:rsidP="006D6AEE">
      <w:pPr>
        <w:pStyle w:val="ListParagraph"/>
        <w:numPr>
          <w:ilvl w:val="0"/>
          <w:numId w:val="1"/>
        </w:numPr>
      </w:pPr>
      <w:r>
        <w:rPr>
          <w:b/>
          <w:bCs/>
        </w:rPr>
        <w:t>If user chooses a singular message</w:t>
      </w:r>
      <w:r w:rsidRPr="00B35DE8">
        <w:rPr>
          <w:b/>
          <w:bCs/>
        </w:rPr>
        <w:t xml:space="preserve">: </w:t>
      </w:r>
      <w:r>
        <w:t>Status Code: 200, Command: ‘server_response’, Message: ‘Message Number: NUMBER \nMessage: MESSAGE’</w:t>
      </w:r>
    </w:p>
    <w:p w14:paraId="4EC834B8" w14:textId="3E1A8A00" w:rsidR="006D6AEE" w:rsidRDefault="006D6AEE" w:rsidP="006D6AEE">
      <w:pPr>
        <w:pStyle w:val="ListParagraph"/>
        <w:numPr>
          <w:ilvl w:val="0"/>
          <w:numId w:val="1"/>
        </w:numPr>
      </w:pPr>
      <w:r>
        <w:rPr>
          <w:b/>
          <w:bCs/>
        </w:rPr>
        <w:t xml:space="preserve">If error: </w:t>
      </w:r>
      <w:r>
        <w:t>Status Code: 400, Command ‘server_response’, Response Message: ‘An error occurred when trying to fetch message(s). Please try again’.</w:t>
      </w:r>
    </w:p>
    <w:p w14:paraId="1694E595" w14:textId="77777777" w:rsidR="009E4BFF" w:rsidRDefault="009E4BFF" w:rsidP="009E4BFF">
      <w:pPr>
        <w:ind w:firstLine="0"/>
      </w:pPr>
    </w:p>
    <w:p w14:paraId="1ED41A1C" w14:textId="77777777" w:rsidR="0046275C" w:rsidRDefault="0046275C" w:rsidP="009E4BFF">
      <w:pPr>
        <w:ind w:firstLine="0"/>
      </w:pPr>
    </w:p>
    <w:p w14:paraId="27E426BC" w14:textId="3A778B91" w:rsidR="0046275C" w:rsidRDefault="0046275C" w:rsidP="0046275C">
      <w:pPr>
        <w:pStyle w:val="Heading4"/>
      </w:pPr>
      <w:r>
        <w:t>Logout Request:</w:t>
      </w:r>
    </w:p>
    <w:p w14:paraId="76AEC7B2" w14:textId="067C0376" w:rsidR="0046275C" w:rsidRDefault="0046275C" w:rsidP="0046275C">
      <w:r>
        <w:t xml:space="preserve">The logout request will end the session, it requires a user to be logged in to work. </w:t>
      </w:r>
    </w:p>
    <w:p w14:paraId="2A2FE9DB" w14:textId="5962031A" w:rsidR="0046275C" w:rsidRDefault="0046275C" w:rsidP="0046275C">
      <w:pPr>
        <w:pStyle w:val="ListParagraph"/>
        <w:numPr>
          <w:ilvl w:val="0"/>
          <w:numId w:val="2"/>
        </w:numPr>
        <w:rPr>
          <w:b/>
          <w:bCs/>
        </w:rPr>
      </w:pPr>
      <w:r>
        <w:rPr>
          <w:b/>
          <w:bCs/>
        </w:rPr>
        <w:t xml:space="preserve">Command: </w:t>
      </w:r>
      <w:r>
        <w:t>‘logout’</w:t>
      </w:r>
    </w:p>
    <w:p w14:paraId="16AFB6A1" w14:textId="77777777" w:rsidR="0046275C" w:rsidRDefault="0046275C" w:rsidP="0046275C">
      <w:pPr>
        <w:rPr>
          <w:b/>
          <w:bCs/>
        </w:rPr>
      </w:pPr>
      <w:r>
        <w:rPr>
          <w:b/>
          <w:bCs/>
        </w:rPr>
        <w:t>Responses:</w:t>
      </w:r>
    </w:p>
    <w:p w14:paraId="2D30E05C" w14:textId="70D395A5" w:rsidR="009E4BFF" w:rsidRPr="0046275C" w:rsidRDefault="0046275C" w:rsidP="0046275C">
      <w:pPr>
        <w:pStyle w:val="ListParagraph"/>
        <w:numPr>
          <w:ilvl w:val="0"/>
          <w:numId w:val="1"/>
        </w:numPr>
        <w:rPr>
          <w:b/>
          <w:bCs/>
        </w:rPr>
      </w:pPr>
      <w:r>
        <w:rPr>
          <w:b/>
          <w:bCs/>
        </w:rPr>
        <w:t xml:space="preserve">Success: </w:t>
      </w:r>
      <w:r>
        <w:t>Status Code: 200, Command:</w:t>
      </w:r>
      <w:r>
        <w:rPr>
          <w:b/>
          <w:bCs/>
        </w:rPr>
        <w:t xml:space="preserve"> </w:t>
      </w:r>
      <w:r>
        <w:t>‘server_response’, Response Message: ‘User logged off successfully. Thanks for using the messaging system.’</w:t>
      </w:r>
    </w:p>
    <w:p w14:paraId="5FC7A1AB" w14:textId="77777777" w:rsidR="006D6AEE" w:rsidRDefault="006D6AEE" w:rsidP="006D6AEE">
      <w:pPr>
        <w:ind w:firstLine="0"/>
      </w:pPr>
    </w:p>
    <w:p w14:paraId="33E922BD" w14:textId="77777777" w:rsidR="00C5321D" w:rsidRDefault="00C5321D" w:rsidP="00AA34BB">
      <w:pPr>
        <w:ind w:firstLine="0"/>
      </w:pPr>
    </w:p>
    <w:p w14:paraId="793BBD81" w14:textId="77777777" w:rsidR="00626C1B" w:rsidRDefault="00626C1B" w:rsidP="00AA34BB">
      <w:pPr>
        <w:ind w:firstLine="0"/>
      </w:pPr>
    </w:p>
    <w:p w14:paraId="1DAEF150" w14:textId="77777777" w:rsidR="00626C1B" w:rsidRDefault="00626C1B" w:rsidP="00AA34BB">
      <w:pPr>
        <w:ind w:firstLine="0"/>
      </w:pPr>
    </w:p>
    <w:p w14:paraId="5423B415" w14:textId="570E2344" w:rsidR="00626C1B" w:rsidRDefault="00626C1B" w:rsidP="00626C1B">
      <w:pPr>
        <w:pStyle w:val="Heading2"/>
      </w:pPr>
      <w:bookmarkStart w:id="8" w:name="_Toc162438077"/>
      <w:r>
        <w:lastRenderedPageBreak/>
        <w:t>Sequence Diagram</w:t>
      </w:r>
      <w:r>
        <w:t>:</w:t>
      </w:r>
      <w:bookmarkEnd w:id="8"/>
    </w:p>
    <w:p w14:paraId="3AA1DF02" w14:textId="77777777" w:rsidR="00E14E3D" w:rsidRDefault="00E14E3D" w:rsidP="00E14E3D">
      <w:pPr>
        <w:keepNext/>
        <w:ind w:firstLine="993"/>
      </w:pPr>
      <w:r w:rsidRPr="00E14E3D">
        <w:drawing>
          <wp:inline distT="0" distB="0" distL="0" distR="0" wp14:anchorId="36751AEE" wp14:editId="59B8C039">
            <wp:extent cx="4667473" cy="74230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0535" cy="7427923"/>
                    </a:xfrm>
                    <a:prstGeom prst="rect">
                      <a:avLst/>
                    </a:prstGeom>
                  </pic:spPr>
                </pic:pic>
              </a:graphicData>
            </a:graphic>
          </wp:inline>
        </w:drawing>
      </w:r>
    </w:p>
    <w:p w14:paraId="2EADA775" w14:textId="2C9474F4" w:rsidR="00E14E3D" w:rsidRPr="00E14E3D" w:rsidRDefault="00E14E3D" w:rsidP="00E14E3D">
      <w:pPr>
        <w:pStyle w:val="Caption"/>
        <w:jc w:val="center"/>
      </w:pPr>
      <w:r>
        <w:t xml:space="preserve">Figure </w:t>
      </w:r>
      <w:fldSimple w:instr=" SEQ Figure \* ARABIC ">
        <w:r w:rsidR="003B062D">
          <w:rPr>
            <w:noProof/>
          </w:rPr>
          <w:t>1</w:t>
        </w:r>
      </w:fldSimple>
      <w:r>
        <w:t xml:space="preserve"> - Made using 'sequencediagram.org'</w:t>
      </w:r>
    </w:p>
    <w:p w14:paraId="166CAD10" w14:textId="664F8BBA" w:rsidR="00BD43F3" w:rsidRDefault="00BD43F3" w:rsidP="00BD43F3">
      <w:pPr>
        <w:pStyle w:val="Heading2"/>
      </w:pPr>
      <w:bookmarkStart w:id="9" w:name="_Toc162438078"/>
      <w:r>
        <w:lastRenderedPageBreak/>
        <w:t>UML Diagram for GUI and CLI:</w:t>
      </w:r>
      <w:bookmarkEnd w:id="9"/>
    </w:p>
    <w:p w14:paraId="6EBD00FA" w14:textId="357F4CBA" w:rsidR="00BD43F3" w:rsidRDefault="00EE2FDA" w:rsidP="00C5321D">
      <w:r>
        <w:t>Below is a UML diagram generated in IntelliJ showing Server, and CLI and GUI classes.</w:t>
      </w:r>
    </w:p>
    <w:p w14:paraId="29E864F4" w14:textId="77777777" w:rsidR="003B062D" w:rsidRDefault="00BD43F3" w:rsidP="003B062D">
      <w:pPr>
        <w:keepNext/>
        <w:ind w:firstLine="0"/>
      </w:pPr>
      <w:r w:rsidRPr="00BD43F3">
        <w:drawing>
          <wp:inline distT="0" distB="0" distL="0" distR="0" wp14:anchorId="0D49E086" wp14:editId="49551B09">
            <wp:extent cx="5943600" cy="3696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96970"/>
                    </a:xfrm>
                    <a:prstGeom prst="rect">
                      <a:avLst/>
                    </a:prstGeom>
                  </pic:spPr>
                </pic:pic>
              </a:graphicData>
            </a:graphic>
          </wp:inline>
        </w:drawing>
      </w:r>
    </w:p>
    <w:p w14:paraId="738F08A6" w14:textId="2CB025BD" w:rsidR="00BD43F3" w:rsidRDefault="003B062D" w:rsidP="003B062D">
      <w:pPr>
        <w:pStyle w:val="Caption"/>
        <w:jc w:val="center"/>
      </w:pPr>
      <w:r>
        <w:t xml:space="preserve">Figure </w:t>
      </w:r>
      <w:fldSimple w:instr=" SEQ Figure \* ARABIC ">
        <w:r>
          <w:rPr>
            <w:noProof/>
          </w:rPr>
          <w:t>2</w:t>
        </w:r>
      </w:fldSimple>
      <w:r>
        <w:t xml:space="preserve"> - UML Generated in IntelliJ</w:t>
      </w:r>
    </w:p>
    <w:p w14:paraId="3350732D" w14:textId="77777777" w:rsidR="00B85A33" w:rsidRDefault="00B85A33" w:rsidP="00BD43F3">
      <w:pPr>
        <w:ind w:firstLine="0"/>
      </w:pPr>
    </w:p>
    <w:p w14:paraId="54F07053" w14:textId="77777777" w:rsidR="00B85A33" w:rsidRDefault="00B85A33" w:rsidP="00BD43F3">
      <w:pPr>
        <w:ind w:firstLine="0"/>
      </w:pPr>
    </w:p>
    <w:p w14:paraId="3A9FAED5" w14:textId="77777777" w:rsidR="00B85A33" w:rsidRDefault="00B85A33" w:rsidP="00BD43F3">
      <w:pPr>
        <w:ind w:firstLine="0"/>
      </w:pPr>
    </w:p>
    <w:p w14:paraId="0ABC85C3" w14:textId="77777777" w:rsidR="00B85A33" w:rsidRDefault="00B85A33" w:rsidP="00BD43F3">
      <w:pPr>
        <w:ind w:firstLine="0"/>
      </w:pPr>
    </w:p>
    <w:p w14:paraId="53044BD2" w14:textId="77777777" w:rsidR="00B85A33" w:rsidRDefault="00B85A33" w:rsidP="00BD43F3">
      <w:pPr>
        <w:ind w:firstLine="0"/>
      </w:pPr>
    </w:p>
    <w:p w14:paraId="6EFEAD8E" w14:textId="77777777" w:rsidR="00B85A33" w:rsidRDefault="00B85A33" w:rsidP="00BD43F3">
      <w:pPr>
        <w:ind w:firstLine="0"/>
      </w:pPr>
    </w:p>
    <w:p w14:paraId="1778F42B" w14:textId="77777777" w:rsidR="00B85A33" w:rsidRDefault="00B85A33" w:rsidP="00BD43F3">
      <w:pPr>
        <w:ind w:firstLine="0"/>
      </w:pPr>
    </w:p>
    <w:p w14:paraId="1AD3B456" w14:textId="77777777" w:rsidR="00B85A33" w:rsidRDefault="00B85A33" w:rsidP="00BD43F3">
      <w:pPr>
        <w:ind w:firstLine="0"/>
      </w:pPr>
    </w:p>
    <w:p w14:paraId="5E61323A" w14:textId="77777777" w:rsidR="00B85A33" w:rsidRDefault="00B85A33" w:rsidP="00BD43F3">
      <w:pPr>
        <w:ind w:firstLine="0"/>
      </w:pPr>
    </w:p>
    <w:p w14:paraId="3F264079" w14:textId="77777777" w:rsidR="00B85A33" w:rsidRDefault="00B85A33" w:rsidP="00BD43F3">
      <w:pPr>
        <w:ind w:firstLine="0"/>
      </w:pPr>
    </w:p>
    <w:p w14:paraId="0D24D785" w14:textId="6EC1D73C" w:rsidR="009C6C76" w:rsidRDefault="000030B0" w:rsidP="000030B0">
      <w:pPr>
        <w:pStyle w:val="Heading1"/>
      </w:pPr>
      <w:bookmarkStart w:id="10" w:name="_Toc162438079"/>
      <w:r>
        <w:lastRenderedPageBreak/>
        <w:t>Software Architecture and Implementation</w:t>
      </w:r>
      <w:bookmarkEnd w:id="10"/>
    </w:p>
    <w:p w14:paraId="0C18F0B3" w14:textId="585895EB" w:rsidR="00282DD1" w:rsidRDefault="00282DD1" w:rsidP="00282DD1">
      <w:pPr>
        <w:pStyle w:val="Heading2"/>
      </w:pPr>
      <w:bookmarkStart w:id="11" w:name="_Toc162438080"/>
      <w:r>
        <w:t>Application Layer</w:t>
      </w:r>
      <w:r>
        <w:t>:</w:t>
      </w:r>
      <w:bookmarkEnd w:id="11"/>
    </w:p>
    <w:p w14:paraId="465ED505" w14:textId="14F37CF8" w:rsidR="00010430" w:rsidRDefault="00010430" w:rsidP="00010430">
      <w:r>
        <w:t>In SMP, the application layer has an important role in enabling secure, and encrypted communication between clients on the server. This is the layer where the core functionalities of SMP, such as sending messages, retrieving a message or messages, and user authentication are enabled. It essentially enables secure communication while simplifying the use of underlying network protocols and encryption mechanisms.</w:t>
      </w:r>
    </w:p>
    <w:p w14:paraId="7C422909" w14:textId="77777777" w:rsidR="00010430" w:rsidRPr="00010430" w:rsidRDefault="00010430" w:rsidP="00787B6C">
      <w:pPr>
        <w:ind w:firstLine="0"/>
      </w:pPr>
    </w:p>
    <w:p w14:paraId="33D6BC59" w14:textId="67A76313" w:rsidR="00282DD1" w:rsidRDefault="00282DD1" w:rsidP="00282DD1">
      <w:pPr>
        <w:pStyle w:val="Heading2"/>
      </w:pPr>
      <w:bookmarkStart w:id="12" w:name="_Toc162438081"/>
      <w:r>
        <w:t>Presentation Layer</w:t>
      </w:r>
      <w:r>
        <w:t>:</w:t>
      </w:r>
      <w:bookmarkEnd w:id="12"/>
    </w:p>
    <w:p w14:paraId="697BA05A" w14:textId="5DCD30AE" w:rsidR="00787B6C" w:rsidRDefault="00787B6C" w:rsidP="00787B6C">
      <w:r w:rsidRPr="00787B6C">
        <w:t>In SMP, the Presentation Layer's responsibilities, such as encryption, data formatting, and interface representation, are integrated within the application. It utilizes SSL/TLS for encryption and ensures data is appropriately formatted for transmission. The user interfaces, CLI and GUI, present data in an accessible manner, facilitating intuitive user interactions.</w:t>
      </w:r>
    </w:p>
    <w:p w14:paraId="34F68A59" w14:textId="77777777" w:rsidR="00787B6C" w:rsidRPr="00787B6C" w:rsidRDefault="00787B6C" w:rsidP="00787B6C"/>
    <w:p w14:paraId="50047A72" w14:textId="2508B782" w:rsidR="00282DD1" w:rsidRDefault="00282DD1" w:rsidP="00282DD1">
      <w:pPr>
        <w:pStyle w:val="Heading2"/>
      </w:pPr>
      <w:bookmarkStart w:id="13" w:name="_Toc162438082"/>
      <w:r>
        <w:t>Service Layer</w:t>
      </w:r>
      <w:r>
        <w:t>:</w:t>
      </w:r>
      <w:bookmarkEnd w:id="13"/>
    </w:p>
    <w:p w14:paraId="65761BCD" w14:textId="35B0095D" w:rsidR="00787B6C" w:rsidRDefault="00787B6C" w:rsidP="00787B6C">
      <w:r w:rsidRPr="00787B6C">
        <w:t xml:space="preserve">The Service Layer in SMP abstracts the core message handling logic, including sending, retrieving, and authenticating messages, away from the user interfaces. It acts as the intermediary between the interfaces (CLI/GUI) and the server, encapsulating the </w:t>
      </w:r>
      <w:r>
        <w:t>‘</w:t>
      </w:r>
      <w:r w:rsidRPr="00787B6C">
        <w:t>business logic</w:t>
      </w:r>
      <w:r>
        <w:t>’</w:t>
      </w:r>
      <w:r w:rsidRPr="00787B6C">
        <w:t xml:space="preserve"> and ensuring modular and scalable communication services. This layer makes the process of secure communication transparent and efficient for users.</w:t>
      </w:r>
    </w:p>
    <w:p w14:paraId="43161BD9" w14:textId="77777777" w:rsidR="00787B6C" w:rsidRDefault="00787B6C" w:rsidP="00787B6C"/>
    <w:p w14:paraId="5A24EE0D" w14:textId="77777777" w:rsidR="00787B6C" w:rsidRDefault="00787B6C" w:rsidP="00787B6C"/>
    <w:p w14:paraId="40DB04D4" w14:textId="77777777" w:rsidR="00787B6C" w:rsidRPr="00787B6C" w:rsidRDefault="00787B6C" w:rsidP="00787B6C"/>
    <w:p w14:paraId="676AED27" w14:textId="77777777" w:rsidR="00282DD1" w:rsidRPr="00282DD1" w:rsidRDefault="00282DD1" w:rsidP="00282DD1"/>
    <w:p w14:paraId="5D32A4E3" w14:textId="5771E37F" w:rsidR="00D30558" w:rsidRDefault="00D30558" w:rsidP="00D30558">
      <w:pPr>
        <w:pStyle w:val="Heading2"/>
      </w:pPr>
      <w:bookmarkStart w:id="14" w:name="_Toc162438083"/>
      <w:r>
        <w:lastRenderedPageBreak/>
        <w:t>Execute the functionality requested by user (CLI):</w:t>
      </w:r>
      <w:bookmarkEnd w:id="14"/>
    </w:p>
    <w:p w14:paraId="79314A24" w14:textId="7E2B54EB" w:rsidR="00D30558" w:rsidRDefault="00D30558" w:rsidP="00D30558">
      <w:r>
        <w:t xml:space="preserve">To implement the functionality requested by the user a command line interface version was created. This utilizes a host and port connection choice, a username and password login, and then options between sending a message, retrieving a specific message (based on a number) and retrieving all messages. </w:t>
      </w:r>
    </w:p>
    <w:p w14:paraId="5AA381B3" w14:textId="4E110660" w:rsidR="00D30558" w:rsidRDefault="00D30558" w:rsidP="00D30558">
      <w:r>
        <w:t xml:space="preserve">The server side of this will show ‘logs’ of what is being done, as well as status codes, indicating whether certain requests are being fulfilled as requested. </w:t>
      </w:r>
    </w:p>
    <w:p w14:paraId="57504E2D" w14:textId="1EC59C81" w:rsidR="001A6DEB" w:rsidRDefault="001A6DEB" w:rsidP="00D30558">
      <w:r>
        <w:t>For the sake of this project, take the host as ‘localhost’ and the port as ‘8989’.</w:t>
      </w:r>
    </w:p>
    <w:p w14:paraId="72FD6E3B" w14:textId="77777777" w:rsidR="00F40FC9" w:rsidRDefault="00F40FC9" w:rsidP="00F40FC9">
      <w:pPr>
        <w:ind w:firstLine="0"/>
      </w:pPr>
    </w:p>
    <w:p w14:paraId="5324AF86" w14:textId="68A6451E" w:rsidR="00F40FC9" w:rsidRDefault="00F40FC9" w:rsidP="00F40FC9">
      <w:pPr>
        <w:pStyle w:val="Heading3"/>
      </w:pPr>
      <w:bookmarkStart w:id="15" w:name="_Toc162438084"/>
      <w:r>
        <w:t>Host Connection and Login:</w:t>
      </w:r>
      <w:bookmarkEnd w:id="15"/>
    </w:p>
    <w:p w14:paraId="169A6699" w14:textId="5E1EEE9C" w:rsidR="00F40FC9" w:rsidRPr="00CC1514" w:rsidRDefault="00CC1514" w:rsidP="00F40FC9">
      <w:pPr>
        <w:rPr>
          <w:lang w:val="en-GB"/>
        </w:rPr>
      </w:pPr>
      <w:r>
        <w:rPr>
          <w:lang w:val="en-GB"/>
        </w:rPr>
        <w:t>The command line interface SMP client allows the user to select a Host, and Port to connect to. For this project, ‘localhost’ and port ‘8989’ were used. It uses the method connectToServer() to try and establish  a connection between the client and server using SSL.</w:t>
      </w:r>
      <w:r w:rsidR="004D7267">
        <w:rPr>
          <w:lang w:val="en-GB"/>
        </w:rPr>
        <w:t xml:space="preserve"> The server also asks for a username and password to enable the login to work. </w:t>
      </w:r>
    </w:p>
    <w:bookmarkEnd w:id="0"/>
    <w:p w14:paraId="22B85A4C" w14:textId="02104AE4" w:rsidR="00EE25E5" w:rsidRDefault="00EE25E5" w:rsidP="00EE25E5">
      <w:pPr>
        <w:keepNext/>
      </w:pPr>
      <w:r w:rsidRPr="00EE25E5">
        <w:drawing>
          <wp:inline distT="0" distB="0" distL="0" distR="0" wp14:anchorId="078D726A" wp14:editId="6E478019">
            <wp:extent cx="1373242" cy="196009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80451" cy="1970388"/>
                    </a:xfrm>
                    <a:prstGeom prst="rect">
                      <a:avLst/>
                    </a:prstGeom>
                  </pic:spPr>
                </pic:pic>
              </a:graphicData>
            </a:graphic>
          </wp:inline>
        </w:drawing>
      </w:r>
      <w:r w:rsidR="00BE5037">
        <w:t xml:space="preserve"> </w:t>
      </w:r>
      <w:r w:rsidR="00BE5037">
        <w:tab/>
      </w:r>
      <w:r w:rsidR="00BE5037" w:rsidRPr="00EE25E5">
        <w:drawing>
          <wp:inline distT="0" distB="0" distL="0" distR="0" wp14:anchorId="393551FF" wp14:editId="4D976ECA">
            <wp:extent cx="2555630" cy="43158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6322" cy="435074"/>
                    </a:xfrm>
                    <a:prstGeom prst="rect">
                      <a:avLst/>
                    </a:prstGeom>
                  </pic:spPr>
                </pic:pic>
              </a:graphicData>
            </a:graphic>
          </wp:inline>
        </w:drawing>
      </w:r>
    </w:p>
    <w:p w14:paraId="738BBBB3" w14:textId="43BB8436" w:rsidR="00EE25E5" w:rsidRDefault="00EE25E5" w:rsidP="00EE25E5">
      <w:pPr>
        <w:pStyle w:val="Caption"/>
      </w:pPr>
      <w:r>
        <w:t xml:space="preserve">Figure </w:t>
      </w:r>
      <w:fldSimple w:instr=" SEQ Figure \* ARABIC ">
        <w:r w:rsidR="003B062D">
          <w:rPr>
            <w:noProof/>
          </w:rPr>
          <w:t>3</w:t>
        </w:r>
      </w:fldSimple>
      <w:r>
        <w:t xml:space="preserve"> - Client CLI Connection</w:t>
      </w:r>
      <w:r w:rsidR="00BE5037">
        <w:t xml:space="preserve"> </w:t>
      </w:r>
      <w:r w:rsidR="00BE5037">
        <w:tab/>
      </w:r>
      <w:r w:rsidR="00BE5037">
        <w:tab/>
      </w:r>
      <w:r>
        <w:t xml:space="preserve">Figure </w:t>
      </w:r>
      <w:fldSimple w:instr=" SEQ Figure \* ARABIC ">
        <w:r w:rsidR="003B062D">
          <w:rPr>
            <w:noProof/>
          </w:rPr>
          <w:t>4</w:t>
        </w:r>
      </w:fldSimple>
      <w:r>
        <w:t xml:space="preserve"> – Server Interface</w:t>
      </w:r>
    </w:p>
    <w:p w14:paraId="400B9240" w14:textId="77777777" w:rsidR="00A07F7C" w:rsidRDefault="00A07F7C" w:rsidP="00A07F7C"/>
    <w:p w14:paraId="05EEB4C9" w14:textId="77777777" w:rsidR="00A07F7C" w:rsidRDefault="00A07F7C" w:rsidP="00A07F7C"/>
    <w:p w14:paraId="4B596EC2" w14:textId="77777777" w:rsidR="00182236" w:rsidRDefault="00182236" w:rsidP="00A07F7C"/>
    <w:p w14:paraId="626F46B7" w14:textId="29355453" w:rsidR="000E0788" w:rsidRDefault="000E0788" w:rsidP="000E0788">
      <w:pPr>
        <w:pStyle w:val="Heading3"/>
      </w:pPr>
      <w:bookmarkStart w:id="16" w:name="_Toc162438085"/>
      <w:r>
        <w:lastRenderedPageBreak/>
        <w:t>Send Message:</w:t>
      </w:r>
      <w:bookmarkEnd w:id="16"/>
    </w:p>
    <w:p w14:paraId="045B5F38" w14:textId="4B7B5712" w:rsidR="000E0788" w:rsidRDefault="000E0788" w:rsidP="000E0788">
      <w:r>
        <w:t xml:space="preserve">The command line interface SMP client also facilitates a function to the user that allows the sending of a message to the server. This is done by using the sendMessage method, which also makes use of the ‘upload_message’ command. If a message is successfully sent, the user will be notified with a message saying </w:t>
      </w:r>
      <w:r>
        <w:rPr>
          <w:i/>
          <w:iCs/>
        </w:rPr>
        <w:t xml:space="preserve">‘Message sent successfully!’. </w:t>
      </w:r>
      <w:r>
        <w:t>On the server side, provided that the message is sent, it will show the message received from the client and a success message will show, along with the status code, and command used.</w:t>
      </w:r>
    </w:p>
    <w:p w14:paraId="08762EEE" w14:textId="06160E1D" w:rsidR="000E0788" w:rsidRDefault="000E0788" w:rsidP="000E0788">
      <w:r>
        <w:t xml:space="preserve">A HashMap is used to store the messages in memory while the server is being ran. </w:t>
      </w:r>
    </w:p>
    <w:p w14:paraId="7D53269C" w14:textId="77777777" w:rsidR="000E0788" w:rsidRDefault="000E0788" w:rsidP="000E0788"/>
    <w:p w14:paraId="00F099A5" w14:textId="77777777" w:rsidR="000E0788" w:rsidRDefault="000E0788" w:rsidP="000E0788"/>
    <w:p w14:paraId="7C00E85C" w14:textId="77777777" w:rsidR="000E0788" w:rsidRDefault="000E0788" w:rsidP="000E0788">
      <w:pPr>
        <w:keepNext/>
        <w:ind w:firstLine="426"/>
        <w:jc w:val="center"/>
      </w:pPr>
      <w:r w:rsidRPr="000E0788">
        <w:drawing>
          <wp:inline distT="0" distB="0" distL="0" distR="0" wp14:anchorId="563F8355" wp14:editId="4B0E37C3">
            <wp:extent cx="2056753" cy="754966"/>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6208" cy="758437"/>
                    </a:xfrm>
                    <a:prstGeom prst="rect">
                      <a:avLst/>
                    </a:prstGeom>
                  </pic:spPr>
                </pic:pic>
              </a:graphicData>
            </a:graphic>
          </wp:inline>
        </w:drawing>
      </w:r>
    </w:p>
    <w:p w14:paraId="4A173E9B" w14:textId="3750834F" w:rsidR="000E0788" w:rsidRDefault="000E0788" w:rsidP="000E0788">
      <w:pPr>
        <w:pStyle w:val="Caption"/>
        <w:jc w:val="center"/>
      </w:pPr>
      <w:r>
        <w:t xml:space="preserve">Figure </w:t>
      </w:r>
      <w:fldSimple w:instr=" SEQ Figure \* ARABIC ">
        <w:r w:rsidR="003B062D">
          <w:rPr>
            <w:noProof/>
          </w:rPr>
          <w:t>5</w:t>
        </w:r>
      </w:fldSimple>
      <w:r>
        <w:t xml:space="preserve"> - Client CLI Interface Send Message</w:t>
      </w:r>
    </w:p>
    <w:p w14:paraId="4E696047" w14:textId="77777777" w:rsidR="000E0788" w:rsidRDefault="000E0788" w:rsidP="000E0788">
      <w:pPr>
        <w:keepNext/>
        <w:jc w:val="center"/>
      </w:pPr>
      <w:r w:rsidRPr="000E0788">
        <w:drawing>
          <wp:inline distT="0" distB="0" distL="0" distR="0" wp14:anchorId="276FE9E9" wp14:editId="7CC3140D">
            <wp:extent cx="3920197" cy="50186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9689" cy="505637"/>
                    </a:xfrm>
                    <a:prstGeom prst="rect">
                      <a:avLst/>
                    </a:prstGeom>
                  </pic:spPr>
                </pic:pic>
              </a:graphicData>
            </a:graphic>
          </wp:inline>
        </w:drawing>
      </w:r>
    </w:p>
    <w:p w14:paraId="7A8C4DC8" w14:textId="54A53D76" w:rsidR="000E0788" w:rsidRDefault="000E0788" w:rsidP="000E0788">
      <w:pPr>
        <w:pStyle w:val="Caption"/>
        <w:jc w:val="center"/>
      </w:pPr>
      <w:r>
        <w:t xml:space="preserve">Figure </w:t>
      </w:r>
      <w:fldSimple w:instr=" SEQ Figure \* ARABIC ">
        <w:r w:rsidR="003B062D">
          <w:rPr>
            <w:noProof/>
          </w:rPr>
          <w:t>6</w:t>
        </w:r>
      </w:fldSimple>
      <w:r>
        <w:t xml:space="preserve"> - Server Side Interface Message Received</w:t>
      </w:r>
    </w:p>
    <w:p w14:paraId="52B63AA2" w14:textId="77777777" w:rsidR="000E0788" w:rsidRPr="000E0788" w:rsidRDefault="000E0788" w:rsidP="000E0788"/>
    <w:p w14:paraId="0C7F0A9C" w14:textId="77777777" w:rsidR="000E0788" w:rsidRPr="000E0788" w:rsidRDefault="000E0788" w:rsidP="000E0788">
      <w:pPr>
        <w:jc w:val="center"/>
      </w:pPr>
    </w:p>
    <w:p w14:paraId="044ED622" w14:textId="1081A739" w:rsidR="00A07F7C" w:rsidRDefault="00A07F7C" w:rsidP="00A07F7C"/>
    <w:p w14:paraId="1F3B477C" w14:textId="77777777" w:rsidR="00A52735" w:rsidRDefault="00A52735" w:rsidP="00A07F7C"/>
    <w:p w14:paraId="5CBC267F" w14:textId="77777777" w:rsidR="00A52735" w:rsidRDefault="00A52735" w:rsidP="00A07F7C"/>
    <w:p w14:paraId="44A6E7F7" w14:textId="77777777" w:rsidR="00A52735" w:rsidRDefault="00A52735" w:rsidP="00A07F7C"/>
    <w:p w14:paraId="5A4E4A19" w14:textId="77777777" w:rsidR="00A52735" w:rsidRDefault="00A52735" w:rsidP="00A07F7C"/>
    <w:p w14:paraId="38E6EC20" w14:textId="30337DA3" w:rsidR="00A52735" w:rsidRDefault="00A52735" w:rsidP="00A52735">
      <w:pPr>
        <w:pStyle w:val="Heading3"/>
      </w:pPr>
      <w:bookmarkStart w:id="17" w:name="_Toc162438086"/>
      <w:r>
        <w:lastRenderedPageBreak/>
        <w:t>Retrieve Message:</w:t>
      </w:r>
      <w:bookmarkEnd w:id="17"/>
    </w:p>
    <w:p w14:paraId="1FC87007" w14:textId="6E576766" w:rsidR="00A52735" w:rsidRDefault="00A52735" w:rsidP="00A52735">
      <w:r>
        <w:t xml:space="preserve">The server also allows a user(s) to retrieve a message from the server. This will only work is a message(s) is stored on the server, otherwise it will throw an error saying an error. </w:t>
      </w:r>
      <w:r w:rsidR="0061350E">
        <w:t xml:space="preserve">Messages are numbered +1 as they are sent. i.e. if you want to receive the second message simply put in message ‘2’ to receive it. </w:t>
      </w:r>
    </w:p>
    <w:p w14:paraId="28966878" w14:textId="1ED4F3BF" w:rsidR="0061350E" w:rsidRDefault="0061350E" w:rsidP="00A52735">
      <w:r>
        <w:t>The user will select the retrieve message option, and put in the message they want to receive. This will use the ‘retrieve_message’ command and return the message, provided it exists.</w:t>
      </w:r>
    </w:p>
    <w:p w14:paraId="2D142F77" w14:textId="77777777" w:rsidR="0061350E" w:rsidRDefault="0061350E" w:rsidP="0061350E">
      <w:pPr>
        <w:keepNext/>
        <w:jc w:val="center"/>
      </w:pPr>
      <w:r w:rsidRPr="0061350E">
        <w:drawing>
          <wp:inline distT="0" distB="0" distL="0" distR="0" wp14:anchorId="2D7073A5" wp14:editId="27ECEF03">
            <wp:extent cx="1962400" cy="14911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9440" cy="1496526"/>
                    </a:xfrm>
                    <a:prstGeom prst="rect">
                      <a:avLst/>
                    </a:prstGeom>
                  </pic:spPr>
                </pic:pic>
              </a:graphicData>
            </a:graphic>
          </wp:inline>
        </w:drawing>
      </w:r>
    </w:p>
    <w:p w14:paraId="6933F3D7" w14:textId="6B48292F" w:rsidR="0061350E" w:rsidRPr="0061350E" w:rsidRDefault="0061350E" w:rsidP="000104E3">
      <w:pPr>
        <w:pStyle w:val="Caption"/>
        <w:jc w:val="center"/>
      </w:pPr>
      <w:r>
        <w:t xml:space="preserve">Figure </w:t>
      </w:r>
      <w:fldSimple w:instr=" SEQ Figure \* ARABIC ">
        <w:r w:rsidR="003B062D">
          <w:rPr>
            <w:noProof/>
          </w:rPr>
          <w:t>7</w:t>
        </w:r>
      </w:fldSimple>
      <w:r>
        <w:t xml:space="preserve"> - Retrieve Message '1'</w:t>
      </w:r>
    </w:p>
    <w:p w14:paraId="79B2A091" w14:textId="77777777" w:rsidR="0061350E" w:rsidRDefault="0061350E" w:rsidP="0061350E">
      <w:pPr>
        <w:keepNext/>
        <w:jc w:val="center"/>
      </w:pPr>
      <w:r w:rsidRPr="0061350E">
        <w:drawing>
          <wp:inline distT="0" distB="0" distL="0" distR="0" wp14:anchorId="3D2F317E" wp14:editId="070AA301">
            <wp:extent cx="2152357" cy="1188678"/>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1466" cy="1193709"/>
                    </a:xfrm>
                    <a:prstGeom prst="rect">
                      <a:avLst/>
                    </a:prstGeom>
                  </pic:spPr>
                </pic:pic>
              </a:graphicData>
            </a:graphic>
          </wp:inline>
        </w:drawing>
      </w:r>
    </w:p>
    <w:p w14:paraId="5550EE52" w14:textId="7E10AEB3" w:rsidR="00A52735" w:rsidRDefault="0061350E" w:rsidP="0061350E">
      <w:pPr>
        <w:pStyle w:val="Caption"/>
        <w:jc w:val="center"/>
      </w:pPr>
      <w:r>
        <w:t xml:space="preserve">Figure </w:t>
      </w:r>
      <w:fldSimple w:instr=" SEQ Figure \* ARABIC ">
        <w:r w:rsidR="003B062D">
          <w:rPr>
            <w:noProof/>
          </w:rPr>
          <w:t>8</w:t>
        </w:r>
      </w:fldSimple>
      <w:r>
        <w:t xml:space="preserve"> - Attempt to retrieve non existing message</w:t>
      </w:r>
    </w:p>
    <w:p w14:paraId="0B5EF780" w14:textId="77777777" w:rsidR="003A0085" w:rsidRDefault="003A0085" w:rsidP="003A0085"/>
    <w:p w14:paraId="3D72E975" w14:textId="77777777" w:rsidR="000104E3" w:rsidRDefault="000104E3" w:rsidP="003A0085"/>
    <w:p w14:paraId="6304B71D" w14:textId="77777777" w:rsidR="000104E3" w:rsidRDefault="000104E3" w:rsidP="003A0085"/>
    <w:p w14:paraId="448E9FC4" w14:textId="77777777" w:rsidR="000104E3" w:rsidRDefault="000104E3" w:rsidP="003A0085"/>
    <w:p w14:paraId="02B7D457" w14:textId="77777777" w:rsidR="003A0085" w:rsidRDefault="003A0085" w:rsidP="003A0085"/>
    <w:p w14:paraId="4A58A007" w14:textId="77777777" w:rsidR="000104E3" w:rsidRDefault="000104E3" w:rsidP="003A0085"/>
    <w:p w14:paraId="08BBE029" w14:textId="6720CCA6" w:rsidR="003A0085" w:rsidRDefault="003A0085" w:rsidP="003A0085">
      <w:pPr>
        <w:pStyle w:val="Heading3"/>
      </w:pPr>
      <w:bookmarkStart w:id="18" w:name="_Toc162438087"/>
      <w:r>
        <w:lastRenderedPageBreak/>
        <w:t>Retrieve All Messages:</w:t>
      </w:r>
      <w:bookmarkEnd w:id="18"/>
    </w:p>
    <w:p w14:paraId="4948CBB6" w14:textId="4EDE1DC3" w:rsidR="003A0085" w:rsidRDefault="003A0085" w:rsidP="003A0085">
      <w:r>
        <w:t xml:space="preserve">This works in the same way as retrieve message, except it will retrieve all messages if the user selects the option, provided messages exist. </w:t>
      </w:r>
    </w:p>
    <w:p w14:paraId="463EED79" w14:textId="5C7760F4" w:rsidR="003A0085" w:rsidRDefault="003A0085" w:rsidP="003A0085">
      <w:r>
        <w:t>To show this working, the server was restarted so no messages would exist, and the user tried to retrieve all messages. An error was shown.</w:t>
      </w:r>
    </w:p>
    <w:p w14:paraId="10C93037" w14:textId="77777777" w:rsidR="003A0085" w:rsidRDefault="003A0085" w:rsidP="003A0085">
      <w:pPr>
        <w:keepNext/>
        <w:ind w:hanging="284"/>
        <w:jc w:val="center"/>
      </w:pPr>
      <w:r w:rsidRPr="003A0085">
        <w:drawing>
          <wp:inline distT="0" distB="0" distL="0" distR="0" wp14:anchorId="772F646D" wp14:editId="5F9F45CF">
            <wp:extent cx="2424332" cy="315883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8071" cy="3163705"/>
                    </a:xfrm>
                    <a:prstGeom prst="rect">
                      <a:avLst/>
                    </a:prstGeom>
                  </pic:spPr>
                </pic:pic>
              </a:graphicData>
            </a:graphic>
          </wp:inline>
        </w:drawing>
      </w:r>
    </w:p>
    <w:p w14:paraId="30434182" w14:textId="49A3DBC3" w:rsidR="003A0085" w:rsidRDefault="003A0085" w:rsidP="003A0085">
      <w:pPr>
        <w:pStyle w:val="Caption"/>
        <w:jc w:val="center"/>
      </w:pPr>
      <w:r>
        <w:t xml:space="preserve">Figure </w:t>
      </w:r>
      <w:fldSimple w:instr=" SEQ Figure \* ARABIC ">
        <w:r w:rsidR="003B062D">
          <w:rPr>
            <w:noProof/>
          </w:rPr>
          <w:t>9</w:t>
        </w:r>
      </w:fldSimple>
      <w:r>
        <w:t xml:space="preserve"> - Retrieving all messages with none existing</w:t>
      </w:r>
    </w:p>
    <w:p w14:paraId="7DFF8640" w14:textId="6A9B6702" w:rsidR="000104E3" w:rsidRDefault="000104E3" w:rsidP="000104E3">
      <w:r>
        <w:t>On the server side, a status 200 code is shown to show that the command executed successfully.</w:t>
      </w:r>
    </w:p>
    <w:p w14:paraId="6620F993" w14:textId="77777777" w:rsidR="000104E3" w:rsidRDefault="000104E3" w:rsidP="000104E3">
      <w:pPr>
        <w:keepNext/>
        <w:ind w:firstLine="1276"/>
      </w:pPr>
      <w:r w:rsidRPr="000104E3">
        <w:drawing>
          <wp:inline distT="0" distB="0" distL="0" distR="0" wp14:anchorId="4FFDD554" wp14:editId="37E4819B">
            <wp:extent cx="4792393" cy="1152018"/>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9116" cy="1153634"/>
                    </a:xfrm>
                    <a:prstGeom prst="rect">
                      <a:avLst/>
                    </a:prstGeom>
                  </pic:spPr>
                </pic:pic>
              </a:graphicData>
            </a:graphic>
          </wp:inline>
        </w:drawing>
      </w:r>
    </w:p>
    <w:p w14:paraId="2B207EDD" w14:textId="0C197885" w:rsidR="000104E3" w:rsidRDefault="000104E3" w:rsidP="000104E3">
      <w:pPr>
        <w:pStyle w:val="Caption"/>
        <w:jc w:val="center"/>
      </w:pPr>
      <w:r>
        <w:t xml:space="preserve">Figure </w:t>
      </w:r>
      <w:fldSimple w:instr=" SEQ Figure \* ARABIC ">
        <w:r w:rsidR="003B062D">
          <w:rPr>
            <w:noProof/>
          </w:rPr>
          <w:t>10</w:t>
        </w:r>
      </w:fldSimple>
      <w:r>
        <w:t xml:space="preserve"> - Retrieve all messages</w:t>
      </w:r>
    </w:p>
    <w:p w14:paraId="34409120" w14:textId="77777777" w:rsidR="000104E3" w:rsidRDefault="000104E3" w:rsidP="000104E3"/>
    <w:p w14:paraId="6EAABD93" w14:textId="77777777" w:rsidR="000104E3" w:rsidRDefault="000104E3" w:rsidP="000104E3"/>
    <w:p w14:paraId="1BB61C21" w14:textId="2EC2CDB2" w:rsidR="000104E3" w:rsidRDefault="000104E3" w:rsidP="000104E3">
      <w:r>
        <w:lastRenderedPageBreak/>
        <w:t>To show it working retrieving messages that are stored, three messages were sent to the server.</w:t>
      </w:r>
    </w:p>
    <w:p w14:paraId="1AD9598A" w14:textId="77777777" w:rsidR="00323CC7" w:rsidRDefault="00323CC7" w:rsidP="00323CC7">
      <w:pPr>
        <w:keepNext/>
        <w:jc w:val="center"/>
      </w:pPr>
      <w:r w:rsidRPr="00323CC7">
        <w:drawing>
          <wp:inline distT="0" distB="0" distL="0" distR="0" wp14:anchorId="5C8BCDE1" wp14:editId="7A660CF9">
            <wp:extent cx="3283119" cy="20638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3119" cy="2063856"/>
                    </a:xfrm>
                    <a:prstGeom prst="rect">
                      <a:avLst/>
                    </a:prstGeom>
                  </pic:spPr>
                </pic:pic>
              </a:graphicData>
            </a:graphic>
          </wp:inline>
        </w:drawing>
      </w:r>
    </w:p>
    <w:p w14:paraId="0ECECF11" w14:textId="69D815C3" w:rsidR="00CB6FBA" w:rsidRDefault="00323CC7" w:rsidP="00323CC7">
      <w:pPr>
        <w:pStyle w:val="Caption"/>
        <w:jc w:val="center"/>
      </w:pPr>
      <w:r>
        <w:t xml:space="preserve">Figure </w:t>
      </w:r>
      <w:fldSimple w:instr=" SEQ Figure \* ARABIC ">
        <w:r w:rsidR="003B062D">
          <w:rPr>
            <w:noProof/>
          </w:rPr>
          <w:t>11</w:t>
        </w:r>
      </w:fldSimple>
      <w:r>
        <w:t xml:space="preserve"> - Retrieving messages</w:t>
      </w:r>
    </w:p>
    <w:p w14:paraId="41C9628D" w14:textId="046A69A1" w:rsidR="00C640A4" w:rsidRDefault="00C640A4" w:rsidP="00C640A4">
      <w:pPr>
        <w:pStyle w:val="Heading3"/>
      </w:pPr>
      <w:bookmarkStart w:id="19" w:name="_Toc162438088"/>
      <w:r>
        <w:t>Log out:</w:t>
      </w:r>
      <w:bookmarkEnd w:id="19"/>
    </w:p>
    <w:p w14:paraId="4AEDA4CF" w14:textId="77EA777D" w:rsidR="00C640A4" w:rsidRDefault="00C640A4" w:rsidP="00C640A4">
      <w:r>
        <w:t xml:space="preserve">Lastly, users are able to log out by selecting the log out option. Once the user is logged in they will be allowed to select the log out command. This uses the logout method which sends the ‘logout’ command to the server. This will close the connection between the client and server and disconnects the user from it. </w:t>
      </w:r>
      <w:r w:rsidR="007211FC">
        <w:t xml:space="preserve">It will show a message on the client saying </w:t>
      </w:r>
      <w:r w:rsidR="007211FC">
        <w:rPr>
          <w:i/>
          <w:iCs/>
        </w:rPr>
        <w:t xml:space="preserve">‘Logged out and disconnected from server’ </w:t>
      </w:r>
      <w:r w:rsidR="007211FC">
        <w:t xml:space="preserve">and the server will show </w:t>
      </w:r>
      <w:r w:rsidR="007211FC">
        <w:rPr>
          <w:i/>
          <w:iCs/>
        </w:rPr>
        <w:t>‘Client has logged off. Bye bye client’</w:t>
      </w:r>
      <w:r w:rsidR="007211FC">
        <w:t>.</w:t>
      </w:r>
    </w:p>
    <w:p w14:paraId="5CDB0686" w14:textId="77777777" w:rsidR="00D56839" w:rsidRPr="007211FC" w:rsidRDefault="00D56839" w:rsidP="00C640A4"/>
    <w:p w14:paraId="333898BE" w14:textId="77777777" w:rsidR="00D56839" w:rsidRDefault="00D56839" w:rsidP="00D56839">
      <w:pPr>
        <w:keepNext/>
        <w:ind w:firstLine="0"/>
        <w:jc w:val="center"/>
      </w:pPr>
      <w:r w:rsidRPr="00D56839">
        <w:drawing>
          <wp:inline distT="0" distB="0" distL="0" distR="0" wp14:anchorId="0459B056" wp14:editId="15401668">
            <wp:extent cx="1885070" cy="2133010"/>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7936" cy="2136252"/>
                    </a:xfrm>
                    <a:prstGeom prst="rect">
                      <a:avLst/>
                    </a:prstGeom>
                  </pic:spPr>
                </pic:pic>
              </a:graphicData>
            </a:graphic>
          </wp:inline>
        </w:drawing>
      </w:r>
    </w:p>
    <w:p w14:paraId="56FB5BBA" w14:textId="7B2390DF" w:rsidR="00323CC7" w:rsidRDefault="00D56839" w:rsidP="00D56839">
      <w:pPr>
        <w:pStyle w:val="Caption"/>
        <w:jc w:val="center"/>
      </w:pPr>
      <w:r>
        <w:t xml:space="preserve">Figure </w:t>
      </w:r>
      <w:fldSimple w:instr=" SEQ Figure \* ARABIC ">
        <w:r w:rsidR="003B062D">
          <w:rPr>
            <w:noProof/>
          </w:rPr>
          <w:t>12</w:t>
        </w:r>
      </w:fldSimple>
      <w:r>
        <w:t xml:space="preserve"> - Client Log Out</w:t>
      </w:r>
    </w:p>
    <w:p w14:paraId="6B72D06C" w14:textId="77777777" w:rsidR="00D56839" w:rsidRDefault="00D56839" w:rsidP="00D56839"/>
    <w:p w14:paraId="6813A4C3" w14:textId="77777777" w:rsidR="00D56839" w:rsidRDefault="00D56839" w:rsidP="00F50971">
      <w:pPr>
        <w:keepNext/>
        <w:ind w:firstLine="0"/>
        <w:jc w:val="center"/>
      </w:pPr>
      <w:r w:rsidRPr="00D56839">
        <w:lastRenderedPageBreak/>
        <w:drawing>
          <wp:inline distT="0" distB="0" distL="0" distR="0" wp14:anchorId="5033C3CB" wp14:editId="09AE4169">
            <wp:extent cx="3431245" cy="54964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3276" cy="551567"/>
                    </a:xfrm>
                    <a:prstGeom prst="rect">
                      <a:avLst/>
                    </a:prstGeom>
                  </pic:spPr>
                </pic:pic>
              </a:graphicData>
            </a:graphic>
          </wp:inline>
        </w:drawing>
      </w:r>
    </w:p>
    <w:p w14:paraId="18F42E32" w14:textId="51933558" w:rsidR="00D56839" w:rsidRDefault="00D56839" w:rsidP="00D56839">
      <w:pPr>
        <w:pStyle w:val="Caption"/>
        <w:jc w:val="center"/>
      </w:pPr>
      <w:r>
        <w:t xml:space="preserve">Figure </w:t>
      </w:r>
      <w:fldSimple w:instr=" SEQ Figure \* ARABIC ">
        <w:r w:rsidR="003B062D">
          <w:rPr>
            <w:noProof/>
          </w:rPr>
          <w:t>13</w:t>
        </w:r>
      </w:fldSimple>
      <w:r>
        <w:t xml:space="preserve"> - Server gets client logout message</w:t>
      </w:r>
    </w:p>
    <w:p w14:paraId="2F7CC96C" w14:textId="77777777" w:rsidR="009646D4" w:rsidRDefault="009646D4" w:rsidP="009646D4"/>
    <w:p w14:paraId="2FA5A73A" w14:textId="77777777" w:rsidR="009646D4" w:rsidRDefault="009646D4" w:rsidP="009646D4"/>
    <w:p w14:paraId="72A35FC5" w14:textId="77777777" w:rsidR="009646D4" w:rsidRDefault="009646D4" w:rsidP="009646D4"/>
    <w:p w14:paraId="49EE68D6" w14:textId="77777777" w:rsidR="009646D4" w:rsidRDefault="009646D4" w:rsidP="009646D4"/>
    <w:p w14:paraId="4E50C11D" w14:textId="77777777" w:rsidR="009646D4" w:rsidRDefault="009646D4" w:rsidP="009646D4"/>
    <w:p w14:paraId="1BD58314" w14:textId="77777777" w:rsidR="009646D4" w:rsidRDefault="009646D4" w:rsidP="009646D4"/>
    <w:p w14:paraId="01A321A9" w14:textId="77777777" w:rsidR="009646D4" w:rsidRDefault="009646D4" w:rsidP="009646D4"/>
    <w:p w14:paraId="72DEA47F" w14:textId="77777777" w:rsidR="009646D4" w:rsidRDefault="009646D4" w:rsidP="009646D4"/>
    <w:p w14:paraId="1E8298D0" w14:textId="77777777" w:rsidR="009646D4" w:rsidRDefault="009646D4" w:rsidP="009646D4"/>
    <w:p w14:paraId="449A43A4" w14:textId="77777777" w:rsidR="009646D4" w:rsidRDefault="009646D4" w:rsidP="009646D4"/>
    <w:p w14:paraId="42457C62" w14:textId="77777777" w:rsidR="009646D4" w:rsidRDefault="009646D4" w:rsidP="009646D4"/>
    <w:p w14:paraId="609803DD" w14:textId="77777777" w:rsidR="009646D4" w:rsidRDefault="009646D4" w:rsidP="009646D4"/>
    <w:p w14:paraId="1E2B7905" w14:textId="77777777" w:rsidR="009646D4" w:rsidRDefault="009646D4" w:rsidP="009646D4"/>
    <w:p w14:paraId="0143EBBA" w14:textId="77777777" w:rsidR="009646D4" w:rsidRDefault="009646D4" w:rsidP="009646D4"/>
    <w:p w14:paraId="771180C9" w14:textId="77777777" w:rsidR="009646D4" w:rsidRDefault="009646D4" w:rsidP="009646D4"/>
    <w:p w14:paraId="4A281D73" w14:textId="77777777" w:rsidR="009646D4" w:rsidRDefault="009646D4" w:rsidP="009646D4"/>
    <w:p w14:paraId="67B012B4" w14:textId="77777777" w:rsidR="009646D4" w:rsidRDefault="009646D4" w:rsidP="009646D4"/>
    <w:p w14:paraId="3AA0417B" w14:textId="77777777" w:rsidR="009646D4" w:rsidRDefault="009646D4" w:rsidP="009646D4"/>
    <w:p w14:paraId="6EADF1FD" w14:textId="77777777" w:rsidR="009646D4" w:rsidRDefault="009646D4" w:rsidP="009646D4"/>
    <w:p w14:paraId="2C77DD86" w14:textId="77777777" w:rsidR="009646D4" w:rsidRDefault="009646D4" w:rsidP="009646D4"/>
    <w:p w14:paraId="231B6D3A" w14:textId="77777777" w:rsidR="009646D4" w:rsidRDefault="009646D4" w:rsidP="009646D4"/>
    <w:p w14:paraId="0A732CF3" w14:textId="666EF059" w:rsidR="009646D4" w:rsidRDefault="009646D4" w:rsidP="009646D4">
      <w:pPr>
        <w:pStyle w:val="Heading2"/>
      </w:pPr>
      <w:bookmarkStart w:id="20" w:name="_Toc162438089"/>
      <w:r>
        <w:lastRenderedPageBreak/>
        <w:t>Execute the functionality requested by user (GUI):</w:t>
      </w:r>
      <w:bookmarkEnd w:id="20"/>
    </w:p>
    <w:p w14:paraId="42870C9C" w14:textId="60CAB9C6" w:rsidR="009646D4" w:rsidRDefault="00455809" w:rsidP="009646D4">
      <w:r>
        <w:t>Another version with the same functionality was created, that incorporated a GUI made using JPane.</w:t>
      </w:r>
      <w:r w:rsidR="00CC5EBD">
        <w:t xml:space="preserve"> This version is an easier and more seamless version which allows a connection to be made to the server, with a login, as well as the ability to send and receive messages. The GUI also incorporatd buttons to facilitate the use of commands being sent to the server in an easier manner.</w:t>
      </w:r>
      <w:r w:rsidR="00E44BA0">
        <w:t xml:space="preserve"> It also has error handling and some validation in place so that certain things can’t be done to ‘break’ the application.</w:t>
      </w:r>
    </w:p>
    <w:p w14:paraId="040C4A24" w14:textId="77777777" w:rsidR="00CC5EBD" w:rsidRDefault="00CC5EBD" w:rsidP="00CC5EBD">
      <w:pPr>
        <w:keepNext/>
      </w:pPr>
      <w:r>
        <w:rPr>
          <w:noProof/>
        </w:rPr>
        <w:drawing>
          <wp:inline distT="0" distB="0" distL="0" distR="0" wp14:anchorId="7193FDF0" wp14:editId="4526080D">
            <wp:extent cx="5345723" cy="1997793"/>
            <wp:effectExtent l="0" t="0" r="762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1456" cy="1999936"/>
                    </a:xfrm>
                    <a:prstGeom prst="rect">
                      <a:avLst/>
                    </a:prstGeom>
                  </pic:spPr>
                </pic:pic>
              </a:graphicData>
            </a:graphic>
          </wp:inline>
        </w:drawing>
      </w:r>
    </w:p>
    <w:p w14:paraId="395D0D32" w14:textId="5EAD886D" w:rsidR="009646D4" w:rsidRDefault="00CC5EBD" w:rsidP="00CC5EBD">
      <w:pPr>
        <w:pStyle w:val="Caption"/>
        <w:jc w:val="center"/>
      </w:pPr>
      <w:r>
        <w:t xml:space="preserve">Figure </w:t>
      </w:r>
      <w:fldSimple w:instr=" SEQ Figure \* ARABIC ">
        <w:r w:rsidR="003B062D">
          <w:rPr>
            <w:noProof/>
          </w:rPr>
          <w:t>14</w:t>
        </w:r>
      </w:fldSimple>
      <w:r>
        <w:t xml:space="preserve"> - GUI of SMP Client</w:t>
      </w:r>
    </w:p>
    <w:p w14:paraId="5AC05B5A" w14:textId="77777777" w:rsidR="00E44BA0" w:rsidRPr="00E44BA0" w:rsidRDefault="00E44BA0" w:rsidP="00E44BA0"/>
    <w:p w14:paraId="5CA927F5" w14:textId="77777777" w:rsidR="004D4215" w:rsidRDefault="004D4215" w:rsidP="004D4215">
      <w:pPr>
        <w:pStyle w:val="Heading3"/>
      </w:pPr>
      <w:bookmarkStart w:id="21" w:name="_Toc162438090"/>
      <w:r>
        <w:t>Host Connection and Login:</w:t>
      </w:r>
      <w:bookmarkEnd w:id="21"/>
    </w:p>
    <w:p w14:paraId="15230862" w14:textId="16131B0A" w:rsidR="004D4215" w:rsidRDefault="004D4215" w:rsidP="004D4215">
      <w:r>
        <w:t xml:space="preserve">Similar to the CLI, the user will be able to enter a host, port, username and password. </w:t>
      </w:r>
      <w:r w:rsidR="00CB0653">
        <w:t>If a user attempts to send a message, retrieve a message, or retrieve all messages before connecting to the server, errors will be given.  If a user attempts to log off without connecting, the application will simply shut instead.</w:t>
      </w:r>
    </w:p>
    <w:p w14:paraId="0E86F414" w14:textId="77777777" w:rsidR="0053406F" w:rsidRDefault="0053406F" w:rsidP="004D4215"/>
    <w:p w14:paraId="21CC9A11" w14:textId="77777777" w:rsidR="0053406F" w:rsidRDefault="0053406F" w:rsidP="0053406F">
      <w:pPr>
        <w:keepNext/>
        <w:ind w:firstLine="0"/>
      </w:pPr>
      <w:r w:rsidRPr="0053406F">
        <w:lastRenderedPageBreak/>
        <w:drawing>
          <wp:inline distT="0" distB="0" distL="0" distR="0" wp14:anchorId="798F5008" wp14:editId="2B3AB4BF">
            <wp:extent cx="5943600" cy="22212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21230"/>
                    </a:xfrm>
                    <a:prstGeom prst="rect">
                      <a:avLst/>
                    </a:prstGeom>
                  </pic:spPr>
                </pic:pic>
              </a:graphicData>
            </a:graphic>
          </wp:inline>
        </w:drawing>
      </w:r>
    </w:p>
    <w:p w14:paraId="2BD25869" w14:textId="578823D9" w:rsidR="0053406F" w:rsidRDefault="0053406F" w:rsidP="0053406F">
      <w:pPr>
        <w:pStyle w:val="Caption"/>
        <w:jc w:val="center"/>
      </w:pPr>
      <w:r>
        <w:t xml:space="preserve">Figure </w:t>
      </w:r>
      <w:fldSimple w:instr=" SEQ Figure \* ARABIC ">
        <w:r w:rsidR="003B062D">
          <w:rPr>
            <w:noProof/>
          </w:rPr>
          <w:t>15</w:t>
        </w:r>
      </w:fldSimple>
      <w:r>
        <w:t xml:space="preserve"> - Attempt to send message without connection</w:t>
      </w:r>
    </w:p>
    <w:p w14:paraId="438D5887" w14:textId="77777777" w:rsidR="0053406F" w:rsidRDefault="0053406F" w:rsidP="0053406F">
      <w:pPr>
        <w:keepNext/>
        <w:ind w:firstLine="0"/>
      </w:pPr>
      <w:r w:rsidRPr="0053406F">
        <w:rPr>
          <w:lang w:val="en-IE"/>
        </w:rPr>
        <w:drawing>
          <wp:inline distT="0" distB="0" distL="0" distR="0" wp14:anchorId="7A3B8F3C" wp14:editId="3BB397FC">
            <wp:extent cx="5943600" cy="2200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00910"/>
                    </a:xfrm>
                    <a:prstGeom prst="rect">
                      <a:avLst/>
                    </a:prstGeom>
                  </pic:spPr>
                </pic:pic>
              </a:graphicData>
            </a:graphic>
          </wp:inline>
        </w:drawing>
      </w:r>
    </w:p>
    <w:p w14:paraId="210B0EB7" w14:textId="0A9CA85E" w:rsidR="00CB0653" w:rsidRDefault="0053406F" w:rsidP="0053406F">
      <w:pPr>
        <w:pStyle w:val="Caption"/>
        <w:jc w:val="center"/>
      </w:pPr>
      <w:r>
        <w:t xml:space="preserve">Figure </w:t>
      </w:r>
      <w:fldSimple w:instr=" SEQ Figure \* ARABIC ">
        <w:r w:rsidR="003B062D">
          <w:rPr>
            <w:noProof/>
          </w:rPr>
          <w:t>16</w:t>
        </w:r>
      </w:fldSimple>
      <w:r>
        <w:t xml:space="preserve"> - GUI Connecting to Server with Username/Password</w:t>
      </w:r>
    </w:p>
    <w:p w14:paraId="5C42E845" w14:textId="77777777" w:rsidR="0053406F" w:rsidRDefault="0053406F" w:rsidP="0053406F">
      <w:pPr>
        <w:keepNext/>
        <w:ind w:firstLine="0"/>
      </w:pPr>
      <w:r w:rsidRPr="0053406F">
        <w:rPr>
          <w:lang w:val="en-IE"/>
        </w:rPr>
        <w:drawing>
          <wp:inline distT="0" distB="0" distL="0" distR="0" wp14:anchorId="703AC88F" wp14:editId="4022D336">
            <wp:extent cx="5943600" cy="2211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11070"/>
                    </a:xfrm>
                    <a:prstGeom prst="rect">
                      <a:avLst/>
                    </a:prstGeom>
                  </pic:spPr>
                </pic:pic>
              </a:graphicData>
            </a:graphic>
          </wp:inline>
        </w:drawing>
      </w:r>
    </w:p>
    <w:p w14:paraId="300820C4" w14:textId="28BE02C5" w:rsidR="0053406F" w:rsidRPr="0053406F" w:rsidRDefault="0053406F" w:rsidP="0053406F">
      <w:pPr>
        <w:pStyle w:val="Caption"/>
        <w:jc w:val="center"/>
        <w:rPr>
          <w:lang w:val="en-IE"/>
        </w:rPr>
      </w:pPr>
      <w:r>
        <w:t xml:space="preserve">Figure </w:t>
      </w:r>
      <w:fldSimple w:instr=" SEQ Figure \* ARABIC ">
        <w:r w:rsidR="003B062D">
          <w:rPr>
            <w:noProof/>
          </w:rPr>
          <w:t>17</w:t>
        </w:r>
      </w:fldSimple>
      <w:r>
        <w:t xml:space="preserve"> - Successful connection/login</w:t>
      </w:r>
    </w:p>
    <w:p w14:paraId="6742D85C" w14:textId="69A3C996" w:rsidR="009646D4" w:rsidRDefault="00E31F3D" w:rsidP="009646D4">
      <w:r>
        <w:lastRenderedPageBreak/>
        <w:t xml:space="preserve">Once the user connects and logs in, the server gets a response that the connection has been successful. </w:t>
      </w:r>
    </w:p>
    <w:p w14:paraId="5FBC809F" w14:textId="77777777" w:rsidR="00E31F3D" w:rsidRDefault="00E31F3D" w:rsidP="00E31F3D">
      <w:pPr>
        <w:keepNext/>
        <w:jc w:val="center"/>
      </w:pPr>
      <w:r w:rsidRPr="00E31F3D">
        <w:drawing>
          <wp:inline distT="0" distB="0" distL="0" distR="0" wp14:anchorId="27808A69" wp14:editId="094AB105">
            <wp:extent cx="4019757" cy="711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9757" cy="711237"/>
                    </a:xfrm>
                    <a:prstGeom prst="rect">
                      <a:avLst/>
                    </a:prstGeom>
                  </pic:spPr>
                </pic:pic>
              </a:graphicData>
            </a:graphic>
          </wp:inline>
        </w:drawing>
      </w:r>
    </w:p>
    <w:p w14:paraId="0DA092CC" w14:textId="0FD575B2" w:rsidR="00E31F3D" w:rsidRDefault="00E31F3D" w:rsidP="00E31F3D">
      <w:pPr>
        <w:pStyle w:val="Caption"/>
        <w:jc w:val="center"/>
      </w:pPr>
      <w:r>
        <w:t xml:space="preserve">Figure </w:t>
      </w:r>
      <w:fldSimple w:instr=" SEQ Figure \* ARABIC ">
        <w:r w:rsidR="003B062D">
          <w:rPr>
            <w:noProof/>
          </w:rPr>
          <w:t>18</w:t>
        </w:r>
      </w:fldSimple>
      <w:r>
        <w:t xml:space="preserve"> - User Connection Success GUI</w:t>
      </w:r>
    </w:p>
    <w:p w14:paraId="66665230" w14:textId="77777777" w:rsidR="00DC54E2" w:rsidRPr="00DC54E2" w:rsidRDefault="00DC54E2" w:rsidP="00DC54E2"/>
    <w:p w14:paraId="24A2045C" w14:textId="3A24E951" w:rsidR="00DC54E2" w:rsidRDefault="00DC54E2" w:rsidP="00DC54E2">
      <w:pPr>
        <w:pStyle w:val="Heading3"/>
      </w:pPr>
      <w:bookmarkStart w:id="22" w:name="_Toc162438091"/>
      <w:r>
        <w:t>Send Message:</w:t>
      </w:r>
      <w:bookmarkEnd w:id="22"/>
    </w:p>
    <w:p w14:paraId="62EA6837" w14:textId="6936094C" w:rsidR="00DC54E2" w:rsidRDefault="00DC54E2" w:rsidP="00DC54E2">
      <w:r>
        <w:t xml:space="preserve">For the user to send a message they must first of all be connected to the Host, and logged in. They can then type into the </w:t>
      </w:r>
      <w:r w:rsidR="00597A95">
        <w:t xml:space="preserve">message box any message that they wish to send. When a message is sent in the GUI, a confirmation will show in the message box, and show the ‘Message Number’ associated with it. It uses the sendMessage command in order to send it, and uses a ‘nextMessageNumber’ integer to add +1 to each message sent. </w:t>
      </w:r>
    </w:p>
    <w:p w14:paraId="671092AD" w14:textId="77777777" w:rsidR="00597A95" w:rsidRDefault="00597A95" w:rsidP="00597A95">
      <w:pPr>
        <w:keepNext/>
        <w:ind w:firstLine="284"/>
      </w:pPr>
      <w:r w:rsidRPr="00597A95">
        <w:drawing>
          <wp:inline distT="0" distB="0" distL="0" distR="0" wp14:anchorId="714AC71F" wp14:editId="6FFCD7D9">
            <wp:extent cx="5943600" cy="2229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29485"/>
                    </a:xfrm>
                    <a:prstGeom prst="rect">
                      <a:avLst/>
                    </a:prstGeom>
                  </pic:spPr>
                </pic:pic>
              </a:graphicData>
            </a:graphic>
          </wp:inline>
        </w:drawing>
      </w:r>
    </w:p>
    <w:p w14:paraId="607A5C7E" w14:textId="6ABCDF54" w:rsidR="00597A95" w:rsidRDefault="00597A95" w:rsidP="00597A95">
      <w:pPr>
        <w:pStyle w:val="Caption"/>
        <w:jc w:val="center"/>
      </w:pPr>
      <w:r>
        <w:t xml:space="preserve">Figure </w:t>
      </w:r>
      <w:fldSimple w:instr=" SEQ Figure \* ARABIC ">
        <w:r w:rsidR="003B062D">
          <w:rPr>
            <w:noProof/>
          </w:rPr>
          <w:t>19</w:t>
        </w:r>
      </w:fldSimple>
      <w:r>
        <w:t xml:space="preserve"> - Message Sent GUI</w:t>
      </w:r>
    </w:p>
    <w:p w14:paraId="355E9BE2" w14:textId="77777777" w:rsidR="00805777" w:rsidRDefault="00597A95" w:rsidP="00805777">
      <w:pPr>
        <w:keepNext/>
      </w:pPr>
      <w:r>
        <w:lastRenderedPageBreak/>
        <w:t>On the server side, for confirmation that the message is receive</w:t>
      </w:r>
      <w:r w:rsidR="00805777">
        <w:t>d</w:t>
      </w:r>
      <w:r>
        <w:t>,</w:t>
      </w:r>
      <w:r w:rsidR="00805777">
        <w:t xml:space="preserve"> it shows the following:</w:t>
      </w:r>
      <w:r w:rsidR="00805777">
        <w:br/>
      </w:r>
      <w:r w:rsidR="00805777" w:rsidRPr="00805777">
        <w:drawing>
          <wp:inline distT="0" distB="0" distL="0" distR="0" wp14:anchorId="7A151107" wp14:editId="7C39761B">
            <wp:extent cx="5943600" cy="1050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50290"/>
                    </a:xfrm>
                    <a:prstGeom prst="rect">
                      <a:avLst/>
                    </a:prstGeom>
                  </pic:spPr>
                </pic:pic>
              </a:graphicData>
            </a:graphic>
          </wp:inline>
        </w:drawing>
      </w:r>
    </w:p>
    <w:p w14:paraId="098EED78" w14:textId="600526D9" w:rsidR="00805777" w:rsidRDefault="00805777" w:rsidP="00B428C3">
      <w:pPr>
        <w:pStyle w:val="Caption"/>
        <w:jc w:val="center"/>
      </w:pPr>
      <w:r>
        <w:t xml:space="preserve">Figure </w:t>
      </w:r>
      <w:fldSimple w:instr=" SEQ Figure \* ARABIC ">
        <w:r w:rsidR="003B062D">
          <w:rPr>
            <w:noProof/>
          </w:rPr>
          <w:t>20</w:t>
        </w:r>
      </w:fldSimple>
      <w:r>
        <w:t xml:space="preserve"> - Server GUI Send Message Confirm</w:t>
      </w:r>
    </w:p>
    <w:p w14:paraId="38AFCBF0" w14:textId="77777777" w:rsidR="00B428C3" w:rsidRDefault="00B428C3" w:rsidP="00B428C3">
      <w:pPr>
        <w:ind w:firstLine="0"/>
      </w:pPr>
    </w:p>
    <w:p w14:paraId="275337C5" w14:textId="5E8366E7" w:rsidR="00547CAE" w:rsidRDefault="00547CAE" w:rsidP="00547CAE">
      <w:pPr>
        <w:pStyle w:val="Heading3"/>
      </w:pPr>
      <w:bookmarkStart w:id="23" w:name="_Toc162438092"/>
      <w:r>
        <w:t xml:space="preserve">Retrieve </w:t>
      </w:r>
      <w:r>
        <w:t>Message</w:t>
      </w:r>
      <w:r>
        <w:t xml:space="preserve"> (GUI)</w:t>
      </w:r>
      <w:r>
        <w:t>:</w:t>
      </w:r>
      <w:bookmarkEnd w:id="23"/>
    </w:p>
    <w:p w14:paraId="7FA735E7" w14:textId="34C5EA38" w:rsidR="00EA6AC4" w:rsidRDefault="00C97282" w:rsidP="00EA6AC4">
      <w:r>
        <w:t>The user may also retrieve messages using the GUI</w:t>
      </w:r>
      <w:r w:rsidR="004632CD">
        <w:t>. This will only work i</w:t>
      </w:r>
      <w:r>
        <w:t>f</w:t>
      </w:r>
      <w:r w:rsidR="004632CD">
        <w:t xml:space="preserve"> a message(s) is stored on the server, otherwise it will </w:t>
      </w:r>
      <w:r w:rsidR="00D26E2D">
        <w:t>show</w:t>
      </w:r>
      <w:r w:rsidR="004632CD">
        <w:t xml:space="preserve"> an error. </w:t>
      </w:r>
      <w:r w:rsidR="00EA6AC4">
        <w:t>To do this the user will have to type into the Message Number Search box, and look for the number message that they want, and then select the ‘Retrieve Message’ button. This will then search for a message based on the number given by using the command ‘retrieve_message’ and ‘Number’. If a message is found, it will return in the message box, if not, a message will show saying it doesn’t exist.</w:t>
      </w:r>
    </w:p>
    <w:p w14:paraId="10A646A5" w14:textId="77777777" w:rsidR="00FC7ADC" w:rsidRDefault="00FC7ADC" w:rsidP="00FC7ADC">
      <w:pPr>
        <w:keepNext/>
        <w:ind w:firstLine="0"/>
      </w:pPr>
      <w:r>
        <w:rPr>
          <w:noProof/>
        </w:rPr>
        <w:drawing>
          <wp:inline distT="0" distB="0" distL="0" distR="0" wp14:anchorId="60ED0015" wp14:editId="36E80D04">
            <wp:extent cx="5943600" cy="2221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21230"/>
                    </a:xfrm>
                    <a:prstGeom prst="rect">
                      <a:avLst/>
                    </a:prstGeom>
                  </pic:spPr>
                </pic:pic>
              </a:graphicData>
            </a:graphic>
          </wp:inline>
        </w:drawing>
      </w:r>
    </w:p>
    <w:p w14:paraId="0EE52E7F" w14:textId="62EAD74F" w:rsidR="00FC7ADC" w:rsidRDefault="00FC7ADC" w:rsidP="00FC7ADC">
      <w:pPr>
        <w:pStyle w:val="Caption"/>
        <w:jc w:val="center"/>
      </w:pPr>
      <w:r>
        <w:t xml:space="preserve">Figure </w:t>
      </w:r>
      <w:fldSimple w:instr=" SEQ Figure \* ARABIC ">
        <w:r w:rsidR="003B062D">
          <w:rPr>
            <w:noProof/>
          </w:rPr>
          <w:t>21</w:t>
        </w:r>
      </w:fldSimple>
      <w:r>
        <w:t xml:space="preserve"> - Retrieve Message GUI</w:t>
      </w:r>
    </w:p>
    <w:p w14:paraId="20B3556C" w14:textId="77777777" w:rsidR="00FC7ADC" w:rsidRDefault="00FC7ADC" w:rsidP="00FC7ADC"/>
    <w:p w14:paraId="552FD61D" w14:textId="77777777" w:rsidR="00C7430E" w:rsidRDefault="00C7430E" w:rsidP="00FC7ADC"/>
    <w:p w14:paraId="5AD20A5D" w14:textId="77777777" w:rsidR="00C7430E" w:rsidRDefault="00C7430E" w:rsidP="00FC7ADC"/>
    <w:p w14:paraId="3CE341BA" w14:textId="554D97C4" w:rsidR="00FC7ADC" w:rsidRDefault="00FC7ADC" w:rsidP="00FC7ADC">
      <w:r>
        <w:lastRenderedPageBreak/>
        <w:t>On the server side, confirmation is shown again, with status code and the command used</w:t>
      </w:r>
    </w:p>
    <w:p w14:paraId="07AC68FD" w14:textId="77777777" w:rsidR="00C7430E" w:rsidRDefault="00C7430E" w:rsidP="00C7430E">
      <w:pPr>
        <w:keepNext/>
        <w:ind w:firstLine="993"/>
      </w:pPr>
      <w:r w:rsidRPr="00C7430E">
        <w:drawing>
          <wp:inline distT="0" distB="0" distL="0" distR="0" wp14:anchorId="5AA9655E" wp14:editId="73C638B1">
            <wp:extent cx="4595446" cy="24857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3824" cy="2490325"/>
                    </a:xfrm>
                    <a:prstGeom prst="rect">
                      <a:avLst/>
                    </a:prstGeom>
                  </pic:spPr>
                </pic:pic>
              </a:graphicData>
            </a:graphic>
          </wp:inline>
        </w:drawing>
      </w:r>
    </w:p>
    <w:p w14:paraId="3058BC2F" w14:textId="2112C2E7" w:rsidR="00C7430E" w:rsidRDefault="00C7430E" w:rsidP="00C7430E">
      <w:pPr>
        <w:pStyle w:val="Caption"/>
        <w:jc w:val="center"/>
      </w:pPr>
      <w:r>
        <w:t xml:space="preserve">Figure </w:t>
      </w:r>
      <w:fldSimple w:instr=" SEQ Figure \* ARABIC ">
        <w:r w:rsidR="003B062D">
          <w:rPr>
            <w:noProof/>
          </w:rPr>
          <w:t>22</w:t>
        </w:r>
      </w:fldSimple>
      <w:r>
        <w:t xml:space="preserve"> - Server Retrieve Message GUI</w:t>
      </w:r>
    </w:p>
    <w:p w14:paraId="595D0BB5" w14:textId="215D3AB5" w:rsidR="00547CAE" w:rsidRDefault="00547CAE" w:rsidP="00547CAE">
      <w:pPr>
        <w:pStyle w:val="Heading3"/>
      </w:pPr>
      <w:bookmarkStart w:id="24" w:name="_Toc162438093"/>
      <w:r>
        <w:t xml:space="preserve">Retrieve </w:t>
      </w:r>
      <w:r>
        <w:t xml:space="preserve">All </w:t>
      </w:r>
      <w:r>
        <w:t>Message</w:t>
      </w:r>
      <w:r>
        <w:t>s</w:t>
      </w:r>
      <w:r>
        <w:t xml:space="preserve"> (GUI):</w:t>
      </w:r>
      <w:bookmarkEnd w:id="24"/>
    </w:p>
    <w:p w14:paraId="51757A3F" w14:textId="3E8F5DA8" w:rsidR="00D26E2D" w:rsidRDefault="00D26E2D" w:rsidP="00D26E2D">
      <w:r>
        <w:t xml:space="preserve">The user may retrieve </w:t>
      </w:r>
      <w:r>
        <w:t xml:space="preserve">all </w:t>
      </w:r>
      <w:r>
        <w:t xml:space="preserve">messages </w:t>
      </w:r>
      <w:r>
        <w:t xml:space="preserve">sent to the server </w:t>
      </w:r>
      <w:r>
        <w:t xml:space="preserve">using the GUI. This </w:t>
      </w:r>
      <w:r>
        <w:t xml:space="preserve">again </w:t>
      </w:r>
      <w:r>
        <w:t xml:space="preserve">will only work if a message(s) is stored on the server, otherwise it will throw an error saying an error. To do this the user </w:t>
      </w:r>
      <w:r w:rsidR="00200FD5">
        <w:t>the user only has to click the Retrieve All Messages button, and it will call the ‘retrieve_all_messages’ command, and if messages exist, will show in the message box.</w:t>
      </w:r>
    </w:p>
    <w:p w14:paraId="4BB7B744" w14:textId="77777777" w:rsidR="001533CD" w:rsidRDefault="001533CD" w:rsidP="001533CD">
      <w:pPr>
        <w:keepNext/>
        <w:ind w:firstLine="142"/>
      </w:pPr>
      <w:r>
        <w:rPr>
          <w:noProof/>
        </w:rPr>
        <w:drawing>
          <wp:inline distT="0" distB="0" distL="0" distR="0" wp14:anchorId="6528ED69" wp14:editId="444658FF">
            <wp:extent cx="5943600" cy="2221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21230"/>
                    </a:xfrm>
                    <a:prstGeom prst="rect">
                      <a:avLst/>
                    </a:prstGeom>
                  </pic:spPr>
                </pic:pic>
              </a:graphicData>
            </a:graphic>
          </wp:inline>
        </w:drawing>
      </w:r>
    </w:p>
    <w:p w14:paraId="2424D1D7" w14:textId="797B147F" w:rsidR="001533CD" w:rsidRDefault="001533CD" w:rsidP="001533CD">
      <w:pPr>
        <w:pStyle w:val="Caption"/>
        <w:jc w:val="center"/>
      </w:pPr>
      <w:r>
        <w:t xml:space="preserve">Figure </w:t>
      </w:r>
      <w:fldSimple w:instr=" SEQ Figure \* ARABIC ">
        <w:r w:rsidR="003B062D">
          <w:rPr>
            <w:noProof/>
          </w:rPr>
          <w:t>23</w:t>
        </w:r>
      </w:fldSimple>
      <w:r>
        <w:t xml:space="preserve"> - Retrieve All Messages GUI</w:t>
      </w:r>
    </w:p>
    <w:p w14:paraId="0A88B42D" w14:textId="77777777" w:rsidR="00D26E2D" w:rsidRPr="00D26E2D" w:rsidRDefault="00D26E2D" w:rsidP="00D26E2D"/>
    <w:p w14:paraId="3ACF411D" w14:textId="0283C7C1" w:rsidR="001533CD" w:rsidRDefault="001533CD" w:rsidP="001533CD">
      <w:pPr>
        <w:pStyle w:val="Heading3"/>
      </w:pPr>
      <w:bookmarkStart w:id="25" w:name="_Toc162438094"/>
      <w:r>
        <w:lastRenderedPageBreak/>
        <w:t>Log Off</w:t>
      </w:r>
      <w:r>
        <w:t xml:space="preserve"> (GUI):</w:t>
      </w:r>
      <w:bookmarkEnd w:id="25"/>
    </w:p>
    <w:p w14:paraId="60DBA002" w14:textId="0FCEB05B" w:rsidR="001533CD" w:rsidRDefault="001533CD" w:rsidP="001533CD">
      <w:pPr>
        <w:rPr>
          <w:noProof/>
        </w:rPr>
      </w:pPr>
      <w:r>
        <w:t xml:space="preserve">To log off from the server, the user can select the ‘Log off’ button, this will send the log out command to the server which will then close the connection between the client and the host. </w:t>
      </w:r>
    </w:p>
    <w:p w14:paraId="54FCB7CD" w14:textId="77777777" w:rsidR="00A06FE7" w:rsidRDefault="00A06FE7" w:rsidP="00A06FE7">
      <w:pPr>
        <w:keepNext/>
        <w:ind w:firstLine="142"/>
      </w:pPr>
      <w:r w:rsidRPr="00A06FE7">
        <w:drawing>
          <wp:inline distT="0" distB="0" distL="0" distR="0" wp14:anchorId="6D2F5F22" wp14:editId="181B8BBA">
            <wp:extent cx="5943600" cy="221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16150"/>
                    </a:xfrm>
                    <a:prstGeom prst="rect">
                      <a:avLst/>
                    </a:prstGeom>
                  </pic:spPr>
                </pic:pic>
              </a:graphicData>
            </a:graphic>
          </wp:inline>
        </w:drawing>
      </w:r>
    </w:p>
    <w:p w14:paraId="2DF98415" w14:textId="286C3D83" w:rsidR="00A06FE7" w:rsidRPr="001533CD" w:rsidRDefault="00A06FE7" w:rsidP="00A06FE7">
      <w:pPr>
        <w:pStyle w:val="Caption"/>
        <w:jc w:val="center"/>
      </w:pPr>
      <w:r>
        <w:t xml:space="preserve">Figure </w:t>
      </w:r>
      <w:fldSimple w:instr=" SEQ Figure \* ARABIC ">
        <w:r w:rsidR="003B062D">
          <w:rPr>
            <w:noProof/>
          </w:rPr>
          <w:t>24</w:t>
        </w:r>
      </w:fldSimple>
      <w:r>
        <w:t xml:space="preserve"> - Log out GUI</w:t>
      </w:r>
    </w:p>
    <w:p w14:paraId="7FFEE9B5" w14:textId="77777777" w:rsidR="00C7430E" w:rsidRPr="00C7430E" w:rsidRDefault="00C7430E" w:rsidP="00C7430E"/>
    <w:p w14:paraId="5166FF14" w14:textId="1693A1B8" w:rsidR="00597A95" w:rsidRDefault="00597A95" w:rsidP="00B428C3">
      <w:pPr>
        <w:ind w:firstLine="0"/>
      </w:pPr>
      <w:r>
        <w:t xml:space="preserve"> </w:t>
      </w:r>
    </w:p>
    <w:p w14:paraId="7E75F568" w14:textId="77777777" w:rsidR="00FA10C4" w:rsidRDefault="00FA10C4" w:rsidP="00B428C3">
      <w:pPr>
        <w:ind w:firstLine="0"/>
      </w:pPr>
    </w:p>
    <w:p w14:paraId="5D53BD53" w14:textId="77777777" w:rsidR="00FA10C4" w:rsidRDefault="00FA10C4" w:rsidP="00B428C3">
      <w:pPr>
        <w:ind w:firstLine="0"/>
      </w:pPr>
    </w:p>
    <w:p w14:paraId="22573B1E" w14:textId="77777777" w:rsidR="00FA10C4" w:rsidRDefault="00FA10C4" w:rsidP="00B428C3">
      <w:pPr>
        <w:ind w:firstLine="0"/>
      </w:pPr>
    </w:p>
    <w:p w14:paraId="6CE93B9E" w14:textId="77777777" w:rsidR="00FA10C4" w:rsidRDefault="00FA10C4" w:rsidP="00B428C3">
      <w:pPr>
        <w:ind w:firstLine="0"/>
      </w:pPr>
    </w:p>
    <w:p w14:paraId="706736A2" w14:textId="77777777" w:rsidR="00FA10C4" w:rsidRDefault="00FA10C4" w:rsidP="00B428C3">
      <w:pPr>
        <w:ind w:firstLine="0"/>
      </w:pPr>
    </w:p>
    <w:p w14:paraId="0B8C69BA" w14:textId="77777777" w:rsidR="00FA10C4" w:rsidRDefault="00FA10C4" w:rsidP="00B428C3">
      <w:pPr>
        <w:ind w:firstLine="0"/>
      </w:pPr>
    </w:p>
    <w:p w14:paraId="460722C9" w14:textId="77777777" w:rsidR="00FA10C4" w:rsidRDefault="00FA10C4" w:rsidP="00B428C3">
      <w:pPr>
        <w:ind w:firstLine="0"/>
      </w:pPr>
    </w:p>
    <w:p w14:paraId="7D8FE012" w14:textId="77777777" w:rsidR="00FA10C4" w:rsidRDefault="00FA10C4" w:rsidP="00B428C3">
      <w:pPr>
        <w:ind w:firstLine="0"/>
      </w:pPr>
    </w:p>
    <w:p w14:paraId="1A908CE4" w14:textId="77777777" w:rsidR="00FA10C4" w:rsidRDefault="00FA10C4" w:rsidP="00B428C3">
      <w:pPr>
        <w:ind w:firstLine="0"/>
      </w:pPr>
    </w:p>
    <w:p w14:paraId="1EF82C88" w14:textId="77777777" w:rsidR="00FA10C4" w:rsidRDefault="00FA10C4" w:rsidP="00B428C3">
      <w:pPr>
        <w:ind w:firstLine="0"/>
      </w:pPr>
    </w:p>
    <w:p w14:paraId="4B00923F" w14:textId="77777777" w:rsidR="00FA10C4" w:rsidRPr="00597A95" w:rsidRDefault="00FA10C4" w:rsidP="00B428C3">
      <w:pPr>
        <w:ind w:firstLine="0"/>
      </w:pPr>
    </w:p>
    <w:p w14:paraId="199AF434" w14:textId="699E875C" w:rsidR="00681938" w:rsidRDefault="00681938" w:rsidP="00681938">
      <w:pPr>
        <w:pStyle w:val="Heading2"/>
      </w:pPr>
      <w:bookmarkStart w:id="26" w:name="_Toc162438095"/>
      <w:r>
        <w:lastRenderedPageBreak/>
        <w:t>Multiple User Access (GUI and CLI)</w:t>
      </w:r>
      <w:r>
        <w:t>:</w:t>
      </w:r>
      <w:bookmarkEnd w:id="26"/>
    </w:p>
    <w:p w14:paraId="0D638F57" w14:textId="40787CB4" w:rsidR="00681938" w:rsidRDefault="00681938" w:rsidP="002600DB">
      <w:r>
        <w:t xml:space="preserve">To demonstrate that multiple users can connect to the server, below will show a GUI Client from my laptop running, and connecting to the server (hosted on my desktop) and it will show a GUI Client on my desktop, as well as a CLI Client on my desktop, all running at the same time. </w:t>
      </w:r>
    </w:p>
    <w:p w14:paraId="40FCDB8F" w14:textId="77777777" w:rsidR="002600DB" w:rsidRDefault="002600DB" w:rsidP="002600DB">
      <w:pPr>
        <w:keepNext/>
        <w:ind w:firstLine="1134"/>
      </w:pPr>
      <w:r w:rsidRPr="002600DB">
        <w:drawing>
          <wp:inline distT="0" distB="0" distL="0" distR="0" wp14:anchorId="0F95F46D" wp14:editId="0804F004">
            <wp:extent cx="4740812" cy="19885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7365" cy="1991255"/>
                    </a:xfrm>
                    <a:prstGeom prst="rect">
                      <a:avLst/>
                    </a:prstGeom>
                  </pic:spPr>
                </pic:pic>
              </a:graphicData>
            </a:graphic>
          </wp:inline>
        </w:drawing>
      </w:r>
    </w:p>
    <w:p w14:paraId="7BEDB383" w14:textId="49A369E6" w:rsidR="00681938" w:rsidRDefault="002600DB" w:rsidP="002600DB">
      <w:pPr>
        <w:pStyle w:val="Caption"/>
        <w:jc w:val="center"/>
      </w:pPr>
      <w:r>
        <w:t xml:space="preserve">Figure </w:t>
      </w:r>
      <w:fldSimple w:instr=" SEQ Figure \* ARABIC ">
        <w:r w:rsidR="003B062D">
          <w:rPr>
            <w:noProof/>
          </w:rPr>
          <w:t>25</w:t>
        </w:r>
      </w:fldSimple>
      <w:r>
        <w:t xml:space="preserve"> - Server showing 3 connections</w:t>
      </w:r>
    </w:p>
    <w:p w14:paraId="21D8EE5C" w14:textId="5EEBA5AC" w:rsidR="002600DB" w:rsidRDefault="002600DB" w:rsidP="002600DB">
      <w:r>
        <w:t xml:space="preserve">As we can see, 3 users are connected at the same time and communicating with the server. To showcase that message download works from both the laptop and desktop, I’ve retrieved all messages on both GUI’s and attached an image. </w:t>
      </w:r>
    </w:p>
    <w:p w14:paraId="3C70ED70" w14:textId="77777777" w:rsidR="002421C7" w:rsidRDefault="002421C7" w:rsidP="002421C7">
      <w:pPr>
        <w:keepNext/>
        <w:ind w:firstLine="142"/>
      </w:pPr>
      <w:r>
        <w:rPr>
          <w:noProof/>
        </w:rPr>
        <w:drawing>
          <wp:inline distT="0" distB="0" distL="0" distR="0" wp14:anchorId="60C01B9F" wp14:editId="72009DF7">
            <wp:extent cx="5943600" cy="2559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59685"/>
                    </a:xfrm>
                    <a:prstGeom prst="rect">
                      <a:avLst/>
                    </a:prstGeom>
                  </pic:spPr>
                </pic:pic>
              </a:graphicData>
            </a:graphic>
          </wp:inline>
        </w:drawing>
      </w:r>
    </w:p>
    <w:p w14:paraId="216DF26A" w14:textId="50A2BEDF" w:rsidR="002421C7" w:rsidRPr="002600DB" w:rsidRDefault="002421C7" w:rsidP="002421C7">
      <w:pPr>
        <w:pStyle w:val="Caption"/>
        <w:jc w:val="center"/>
      </w:pPr>
      <w:r>
        <w:t xml:space="preserve">Figure </w:t>
      </w:r>
      <w:fldSimple w:instr=" SEQ Figure \* ARABIC ">
        <w:r w:rsidR="003B062D">
          <w:rPr>
            <w:noProof/>
          </w:rPr>
          <w:t>26</w:t>
        </w:r>
      </w:fldSimple>
      <w:r>
        <w:t xml:space="preserve"> - Multiple User Desktop GUI Retrieving Messages</w:t>
      </w:r>
    </w:p>
    <w:p w14:paraId="0EA48240" w14:textId="77777777" w:rsidR="002421C7" w:rsidRDefault="002421C7" w:rsidP="002421C7">
      <w:pPr>
        <w:pStyle w:val="NormalWeb"/>
        <w:keepNext/>
      </w:pPr>
      <w:r>
        <w:rPr>
          <w:noProof/>
        </w:rPr>
        <w:lastRenderedPageBreak/>
        <w:drawing>
          <wp:inline distT="0" distB="0" distL="0" distR="0" wp14:anchorId="6BD4FDCF" wp14:editId="28BAE5E3">
            <wp:extent cx="5943600" cy="2198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198370"/>
                    </a:xfrm>
                    <a:prstGeom prst="rect">
                      <a:avLst/>
                    </a:prstGeom>
                    <a:noFill/>
                    <a:ln>
                      <a:noFill/>
                    </a:ln>
                  </pic:spPr>
                </pic:pic>
              </a:graphicData>
            </a:graphic>
          </wp:inline>
        </w:drawing>
      </w:r>
    </w:p>
    <w:p w14:paraId="6519F033" w14:textId="31041BD0" w:rsidR="002421C7" w:rsidRDefault="002421C7" w:rsidP="002421C7">
      <w:pPr>
        <w:pStyle w:val="Caption"/>
        <w:jc w:val="center"/>
      </w:pPr>
      <w:r>
        <w:t xml:space="preserve">Figure </w:t>
      </w:r>
      <w:fldSimple w:instr=" SEQ Figure \* ARABIC ">
        <w:r w:rsidR="003B062D">
          <w:rPr>
            <w:noProof/>
          </w:rPr>
          <w:t>27</w:t>
        </w:r>
      </w:fldSimple>
      <w:r>
        <w:t xml:space="preserve"> - Laptop GUI Retrieving Messages</w:t>
      </w:r>
    </w:p>
    <w:p w14:paraId="10532F50" w14:textId="77777777" w:rsidR="002421C7" w:rsidRDefault="002421C7" w:rsidP="002421C7">
      <w:pPr>
        <w:pStyle w:val="NormalWeb"/>
        <w:keepNext/>
        <w:ind w:firstLine="1985"/>
      </w:pPr>
      <w:r>
        <w:rPr>
          <w:noProof/>
        </w:rPr>
        <w:drawing>
          <wp:inline distT="0" distB="0" distL="0" distR="0" wp14:anchorId="26EEDA38" wp14:editId="7C34948A">
            <wp:extent cx="2094224" cy="3723065"/>
            <wp:effectExtent l="819150" t="0" r="8020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2105018" cy="3742255"/>
                    </a:xfrm>
                    <a:prstGeom prst="rect">
                      <a:avLst/>
                    </a:prstGeom>
                    <a:noFill/>
                    <a:ln>
                      <a:noFill/>
                    </a:ln>
                  </pic:spPr>
                </pic:pic>
              </a:graphicData>
            </a:graphic>
          </wp:inline>
        </w:drawing>
      </w:r>
    </w:p>
    <w:p w14:paraId="3436694A" w14:textId="4F7B0D72" w:rsidR="002421C7" w:rsidRDefault="002421C7" w:rsidP="002421C7">
      <w:pPr>
        <w:pStyle w:val="Caption"/>
        <w:jc w:val="center"/>
      </w:pPr>
      <w:r>
        <w:t xml:space="preserve">Figure </w:t>
      </w:r>
      <w:fldSimple w:instr=" SEQ Figure \* ARABIC ">
        <w:r w:rsidR="003B062D">
          <w:rPr>
            <w:noProof/>
          </w:rPr>
          <w:t>28</w:t>
        </w:r>
      </w:fldSimple>
      <w:r>
        <w:t xml:space="preserve"> - Message being sent from laptop to Desktop</w:t>
      </w:r>
    </w:p>
    <w:p w14:paraId="71762970" w14:textId="77777777" w:rsidR="00E31F3D" w:rsidRDefault="00E31F3D" w:rsidP="00681938">
      <w:pPr>
        <w:ind w:firstLine="0"/>
      </w:pPr>
    </w:p>
    <w:p w14:paraId="3B9542C8" w14:textId="7C6AB0B1" w:rsidR="00FA10C4" w:rsidRDefault="002421C7" w:rsidP="00681938">
      <w:pPr>
        <w:ind w:firstLine="0"/>
      </w:pPr>
      <w:r>
        <w:t xml:space="preserve">Overall this proves that the server is able to have multiple users at the one time, uploading, and downloading messages from the server. </w:t>
      </w:r>
    </w:p>
    <w:p w14:paraId="16631F56" w14:textId="5634E2B1" w:rsidR="00FA10C4" w:rsidRDefault="00FA10C4" w:rsidP="00FA10C4">
      <w:pPr>
        <w:pStyle w:val="Heading2"/>
      </w:pPr>
      <w:bookmarkStart w:id="27" w:name="_Toc162438096"/>
      <w:r>
        <w:lastRenderedPageBreak/>
        <w:t>SSL and TLS</w:t>
      </w:r>
      <w:r>
        <w:t>:</w:t>
      </w:r>
      <w:bookmarkEnd w:id="27"/>
    </w:p>
    <w:p w14:paraId="112E2589" w14:textId="36CDBF2F" w:rsidR="00FA10C4" w:rsidRDefault="00FA10C4" w:rsidP="00FA10C4">
      <w:r>
        <w:t xml:space="preserve">In this project, SSL and TLS encryption served as a fundamental security mechanism to facilitate secure communication between the client(s) and the server. SSL and TLS was used to encrypt data in transit so that all messages being sent, were sent securely. This was done by making use of the ‘SSLSocket’ and ‘SSLSocketFactory’ in the project. The encryption process starts with a ‘handshake’, which sets up the encryption parameters for the servers identity to be authenticated through digital certificates which were generated at the start of the project. </w:t>
      </w:r>
    </w:p>
    <w:p w14:paraId="3DFA08EA" w14:textId="1EFF6ABF" w:rsidR="00B34D68" w:rsidRDefault="00B34D68" w:rsidP="00FA10C4">
      <w:r>
        <w:t xml:space="preserve">The implementations of SSL and TLS in this project shows that encryption ensures privacy and security of messages being sent and retrieved. The project handles the certificates and keys through a ‘truststore’ and a ‘keystore’. </w:t>
      </w:r>
    </w:p>
    <w:p w14:paraId="6ADB5853" w14:textId="77777777" w:rsidR="0078182F" w:rsidRDefault="00980736" w:rsidP="0078182F">
      <w:pPr>
        <w:keepNext/>
        <w:ind w:firstLine="0"/>
      </w:pPr>
      <w:r w:rsidRPr="00980736">
        <w:drawing>
          <wp:inline distT="0" distB="0" distL="0" distR="0" wp14:anchorId="364FC3BD" wp14:editId="7CF93CE0">
            <wp:extent cx="5943600" cy="1475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75740"/>
                    </a:xfrm>
                    <a:prstGeom prst="rect">
                      <a:avLst/>
                    </a:prstGeom>
                  </pic:spPr>
                </pic:pic>
              </a:graphicData>
            </a:graphic>
          </wp:inline>
        </w:drawing>
      </w:r>
    </w:p>
    <w:p w14:paraId="28A811AA" w14:textId="7267DB77" w:rsidR="00FA10C4" w:rsidRDefault="0078182F" w:rsidP="0078182F">
      <w:pPr>
        <w:pStyle w:val="Caption"/>
        <w:jc w:val="center"/>
      </w:pPr>
      <w:r>
        <w:t xml:space="preserve">Figure </w:t>
      </w:r>
      <w:fldSimple w:instr=" SEQ Figure \* ARABIC ">
        <w:r w:rsidR="003B062D">
          <w:rPr>
            <w:noProof/>
          </w:rPr>
          <w:t>29</w:t>
        </w:r>
      </w:fldSimple>
      <w:r>
        <w:t xml:space="preserve"> - Sample of SSL</w:t>
      </w:r>
    </w:p>
    <w:p w14:paraId="16365093" w14:textId="77777777" w:rsidR="00287224" w:rsidRDefault="00287224" w:rsidP="00287224"/>
    <w:p w14:paraId="5AB4ED89" w14:textId="77777777" w:rsidR="00287224" w:rsidRDefault="00287224" w:rsidP="00287224"/>
    <w:p w14:paraId="09B158D6" w14:textId="77777777" w:rsidR="00287224" w:rsidRDefault="00287224" w:rsidP="00287224"/>
    <w:p w14:paraId="544262B1" w14:textId="77777777" w:rsidR="00287224" w:rsidRDefault="00287224" w:rsidP="00287224"/>
    <w:p w14:paraId="1BC529F9" w14:textId="77777777" w:rsidR="00287224" w:rsidRDefault="00287224" w:rsidP="00287224"/>
    <w:p w14:paraId="5F4CCE8F" w14:textId="77777777" w:rsidR="00287224" w:rsidRDefault="00287224" w:rsidP="00287224"/>
    <w:p w14:paraId="4B15EBCF" w14:textId="77777777" w:rsidR="00287224" w:rsidRDefault="00287224" w:rsidP="00287224"/>
    <w:p w14:paraId="7E6BA01D" w14:textId="77777777" w:rsidR="00B7140B" w:rsidRDefault="00B7140B" w:rsidP="00B7140B">
      <w:pPr>
        <w:ind w:firstLine="0"/>
      </w:pPr>
    </w:p>
    <w:p w14:paraId="1FA39401" w14:textId="5AA52372" w:rsidR="00873793" w:rsidRDefault="00873793" w:rsidP="00873793">
      <w:pPr>
        <w:pStyle w:val="Heading1"/>
      </w:pPr>
      <w:bookmarkStart w:id="28" w:name="_Toc162438097"/>
      <w:r>
        <w:lastRenderedPageBreak/>
        <w:t>Instructions to run</w:t>
      </w:r>
      <w:bookmarkEnd w:id="28"/>
    </w:p>
    <w:p w14:paraId="19B0140B" w14:textId="5F988D2E" w:rsidR="009774FE" w:rsidRDefault="009774FE" w:rsidP="009774FE">
      <w:pPr>
        <w:pStyle w:val="Heading2"/>
      </w:pPr>
      <w:bookmarkStart w:id="29" w:name="_Toc162438098"/>
      <w:r>
        <w:t>Terminal Method</w:t>
      </w:r>
      <w:r>
        <w:t>:</w:t>
      </w:r>
      <w:bookmarkEnd w:id="29"/>
    </w:p>
    <w:p w14:paraId="3156F4D5" w14:textId="0BE29DB0" w:rsidR="00873793" w:rsidRDefault="00240F78" w:rsidP="00B7140B">
      <w:pPr>
        <w:ind w:firstLine="0"/>
      </w:pPr>
      <w:r>
        <w:t>When you download the code, ensure you’re in the main directory. E.g. C:\Users\YourComputerName\Downloads\MYCODEFOLDER</w:t>
      </w:r>
    </w:p>
    <w:p w14:paraId="13DED990" w14:textId="77777777" w:rsidR="00240F78" w:rsidRDefault="00240F78" w:rsidP="00240F78">
      <w:pPr>
        <w:keepNext/>
        <w:ind w:firstLine="0"/>
      </w:pPr>
      <w:r w:rsidRPr="00240F78">
        <w:drawing>
          <wp:inline distT="0" distB="0" distL="0" distR="0" wp14:anchorId="05FDDBB2" wp14:editId="3ED6E42B">
            <wp:extent cx="5943600" cy="2327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27910"/>
                    </a:xfrm>
                    <a:prstGeom prst="rect">
                      <a:avLst/>
                    </a:prstGeom>
                  </pic:spPr>
                </pic:pic>
              </a:graphicData>
            </a:graphic>
          </wp:inline>
        </w:drawing>
      </w:r>
    </w:p>
    <w:p w14:paraId="0A7865E0" w14:textId="38C4163E" w:rsidR="00240F78" w:rsidRDefault="00240F78" w:rsidP="00240F78">
      <w:pPr>
        <w:pStyle w:val="Caption"/>
      </w:pPr>
      <w:r>
        <w:t xml:space="preserve">Figure </w:t>
      </w:r>
      <w:fldSimple w:instr=" SEQ Figure \* ARABIC ">
        <w:r w:rsidR="003B062D">
          <w:rPr>
            <w:noProof/>
          </w:rPr>
          <w:t>30</w:t>
        </w:r>
      </w:fldSimple>
      <w:r>
        <w:t xml:space="preserve"> - What you should see</w:t>
      </w:r>
    </w:p>
    <w:p w14:paraId="2E6D7F7C" w14:textId="52594F34" w:rsidR="00240F78" w:rsidRDefault="00240F78" w:rsidP="00240F78">
      <w:r>
        <w:t xml:space="preserve">From here, open the command terminal, you will need at least 2 opened. Copy and paste the below code to compile the .java files. </w:t>
      </w:r>
    </w:p>
    <w:p w14:paraId="0AC5CEDC" w14:textId="12F9CC85" w:rsidR="00240F78" w:rsidRDefault="00240F78" w:rsidP="00240F78">
      <w:r>
        <w:t xml:space="preserve">If you run into an error, ensure that in the </w:t>
      </w:r>
      <w:r w:rsidR="0067143E">
        <w:t xml:space="preserve">secureSMPServer.java file, line 25, that the directory is set to the smpserver.p12 file as it relates to your machine. </w:t>
      </w:r>
    </w:p>
    <w:p w14:paraId="55245559" w14:textId="43CFC354" w:rsidR="0067143E" w:rsidRDefault="0067143E" w:rsidP="00240F78">
      <w:pPr>
        <w:rPr>
          <w:i/>
          <w:iCs/>
        </w:rPr>
      </w:pPr>
      <w:r>
        <w:t>The same will be done for line 22 in connectionHandlerCLI.java and line 21 in connectionHandler.java.</w:t>
      </w:r>
      <w:r w:rsidR="00305F82">
        <w:t xml:space="preserve"> </w:t>
      </w:r>
      <w:r w:rsidR="00305F82">
        <w:rPr>
          <w:i/>
          <w:iCs/>
        </w:rPr>
        <w:t>(I tried using dynamic file loading i.e. using “../../smpclienttruststore.p12 etc. but ran into difficulty, this was the easiest way across my machines to work it)</w:t>
      </w:r>
    </w:p>
    <w:p w14:paraId="5B5282EB" w14:textId="389E5AFC" w:rsidR="00541306" w:rsidRPr="00541306" w:rsidRDefault="00541306" w:rsidP="00240F78">
      <w:r>
        <w:t>From the main directory, run the following command:</w:t>
      </w:r>
    </w:p>
    <w:p w14:paraId="3A630108" w14:textId="5305CB8E" w:rsidR="00873793" w:rsidRPr="00541306" w:rsidRDefault="00873793" w:rsidP="00B7140B">
      <w:pPr>
        <w:ind w:firstLine="0"/>
        <w:rPr>
          <w:i/>
          <w:iCs/>
          <w:sz w:val="18"/>
          <w:szCs w:val="18"/>
        </w:rPr>
      </w:pPr>
      <w:r w:rsidRPr="00541306">
        <w:rPr>
          <w:i/>
          <w:iCs/>
          <w:sz w:val="18"/>
          <w:szCs w:val="18"/>
        </w:rPr>
        <w:t>javac -cp src -d bin src/client/secureSMPClientCLI.java src/client/secureSMPClientGUI.java src/handler/connectionHandlerCLI.java src/handler/connectionHandler.java src/server/secureSMPServer.java</w:t>
      </w:r>
    </w:p>
    <w:p w14:paraId="1C2623CF" w14:textId="786FE6DC" w:rsidR="00873793" w:rsidRDefault="00541306" w:rsidP="00B7140B">
      <w:pPr>
        <w:ind w:firstLine="0"/>
      </w:pPr>
      <w:r>
        <w:t xml:space="preserve">This will compile the necessary .java files. </w:t>
      </w:r>
    </w:p>
    <w:p w14:paraId="135E1576" w14:textId="77777777" w:rsidR="00541306" w:rsidRDefault="00541306" w:rsidP="00B7140B">
      <w:pPr>
        <w:ind w:firstLine="0"/>
      </w:pPr>
    </w:p>
    <w:p w14:paraId="5039B42C" w14:textId="10323342" w:rsidR="00541306" w:rsidRDefault="00541306" w:rsidP="00B7140B">
      <w:pPr>
        <w:ind w:firstLine="0"/>
        <w:rPr>
          <w:i/>
          <w:iCs/>
        </w:rPr>
      </w:pPr>
      <w:r>
        <w:lastRenderedPageBreak/>
        <w:t>Next, using the first command window, CD to the server directory and run the following:</w:t>
      </w:r>
      <w:r>
        <w:br/>
      </w:r>
      <w:r>
        <w:rPr>
          <w:i/>
          <w:iCs/>
        </w:rPr>
        <w:t>‘java secureSMPServer.java’</w:t>
      </w:r>
    </w:p>
    <w:p w14:paraId="21F06CC1" w14:textId="7410D5AF" w:rsidR="00541306" w:rsidRDefault="00541306" w:rsidP="00B7140B">
      <w:pPr>
        <w:ind w:firstLine="0"/>
      </w:pPr>
      <w:r>
        <w:t>Then, in another command window, CD to the client directory, here, you can decide whether to use the secureSMPClientGUI, or the secureSMPClientCLI.</w:t>
      </w:r>
    </w:p>
    <w:p w14:paraId="40B26025" w14:textId="1877DEB3" w:rsidR="00541306" w:rsidRPr="00541306" w:rsidRDefault="00541306" w:rsidP="00B7140B">
      <w:pPr>
        <w:ind w:firstLine="0"/>
        <w:rPr>
          <w:i/>
          <w:iCs/>
        </w:rPr>
      </w:pPr>
      <w:r>
        <w:rPr>
          <w:i/>
          <w:iCs/>
        </w:rPr>
        <w:t xml:space="preserve">‘java secureSMPClientGUI.java’ </w:t>
      </w:r>
      <w:r w:rsidR="00C60534">
        <w:rPr>
          <w:i/>
          <w:iCs/>
        </w:rPr>
        <w:t xml:space="preserve"> </w:t>
      </w:r>
      <w:r>
        <w:t xml:space="preserve">OR </w:t>
      </w:r>
      <w:r w:rsidR="00C60534">
        <w:t xml:space="preserve"> </w:t>
      </w:r>
      <w:r>
        <w:rPr>
          <w:i/>
          <w:iCs/>
        </w:rPr>
        <w:t>‘java secureSMPClientCLI.java’</w:t>
      </w:r>
    </w:p>
    <w:p w14:paraId="5AE0FAD0" w14:textId="77777777" w:rsidR="00873793" w:rsidRDefault="00873793" w:rsidP="00B7140B">
      <w:pPr>
        <w:ind w:firstLine="0"/>
      </w:pPr>
    </w:p>
    <w:p w14:paraId="0EE141D2" w14:textId="6D982137" w:rsidR="006F7413" w:rsidRDefault="006F7413" w:rsidP="006F7413">
      <w:pPr>
        <w:pStyle w:val="Heading2"/>
      </w:pPr>
      <w:bookmarkStart w:id="30" w:name="_Toc162438099"/>
      <w:r>
        <w:t>IntelliJ</w:t>
      </w:r>
      <w:r>
        <w:t xml:space="preserve"> Method</w:t>
      </w:r>
      <w:r w:rsidR="00EC0E42">
        <w:t xml:space="preserve"> (Easiest way)</w:t>
      </w:r>
      <w:r>
        <w:t>:</w:t>
      </w:r>
      <w:bookmarkEnd w:id="30"/>
    </w:p>
    <w:p w14:paraId="227941DE" w14:textId="2910D7CF" w:rsidR="00873793" w:rsidRDefault="006F7413" w:rsidP="006F7413">
      <w:pPr>
        <w:pStyle w:val="ListParagraph"/>
        <w:numPr>
          <w:ilvl w:val="0"/>
          <w:numId w:val="3"/>
        </w:numPr>
      </w:pPr>
      <w:r>
        <w:t>Open project folder</w:t>
      </w:r>
    </w:p>
    <w:p w14:paraId="62114810" w14:textId="3326479B" w:rsidR="00705F69" w:rsidRDefault="00705F69" w:rsidP="006F7413">
      <w:pPr>
        <w:pStyle w:val="ListParagraph"/>
        <w:numPr>
          <w:ilvl w:val="0"/>
          <w:numId w:val="3"/>
        </w:numPr>
      </w:pPr>
      <w:r>
        <w:t>Define JDK setup (I used OpenJDK 20, I think it might work with version 22 as well, I’m not entirely sure the version I had installed on my laptop when testing there)</w:t>
      </w:r>
    </w:p>
    <w:p w14:paraId="0749C3BA" w14:textId="297A7054" w:rsidR="006F7413" w:rsidRDefault="006F7413" w:rsidP="006F7413">
      <w:pPr>
        <w:pStyle w:val="ListParagraph"/>
        <w:numPr>
          <w:ilvl w:val="0"/>
          <w:numId w:val="3"/>
        </w:numPr>
      </w:pPr>
      <w:r>
        <w:t xml:space="preserve">Edit </w:t>
      </w:r>
      <w:r>
        <w:t>the secureSMPServer.java file, line 25, that the directory is set to the smpserver.p12 file as it relates to your machine. The same will be done for line 22 in connectionHandlerCLI.java and line 21 in connectionHandler.java.</w:t>
      </w:r>
    </w:p>
    <w:p w14:paraId="50DB3192" w14:textId="7B2FEA3E" w:rsidR="00C74989" w:rsidRDefault="00C74989" w:rsidP="006F7413">
      <w:pPr>
        <w:pStyle w:val="ListParagraph"/>
        <w:numPr>
          <w:ilvl w:val="0"/>
          <w:numId w:val="3"/>
        </w:numPr>
      </w:pPr>
      <w:r>
        <w:t xml:space="preserve">In the secureSMPServer.java class, you can </w:t>
      </w:r>
      <w:r w:rsidR="000D131F">
        <w:t>select Run in the top nav bar, and select run secureSMPServer.java, do the same for the secureSMPClient/secureSMPServer classes.</w:t>
      </w:r>
    </w:p>
    <w:p w14:paraId="7709F589" w14:textId="77777777" w:rsidR="00873793" w:rsidRDefault="00873793" w:rsidP="00B7140B">
      <w:pPr>
        <w:ind w:firstLine="0"/>
      </w:pPr>
    </w:p>
    <w:p w14:paraId="4209DD99" w14:textId="77777777" w:rsidR="00873793" w:rsidRDefault="00873793" w:rsidP="00B7140B">
      <w:pPr>
        <w:ind w:firstLine="0"/>
      </w:pPr>
    </w:p>
    <w:p w14:paraId="4072CAF7" w14:textId="77777777" w:rsidR="006F7413" w:rsidRDefault="006F7413" w:rsidP="00B7140B">
      <w:pPr>
        <w:ind w:firstLine="0"/>
      </w:pPr>
    </w:p>
    <w:p w14:paraId="6730CFC1" w14:textId="77777777" w:rsidR="00873793" w:rsidRDefault="00873793" w:rsidP="00B7140B">
      <w:pPr>
        <w:ind w:firstLine="0"/>
      </w:pPr>
    </w:p>
    <w:p w14:paraId="6BD5489F" w14:textId="77777777" w:rsidR="00873793" w:rsidRDefault="00873793" w:rsidP="00B7140B">
      <w:pPr>
        <w:ind w:firstLine="0"/>
      </w:pPr>
    </w:p>
    <w:p w14:paraId="48A9F2E2" w14:textId="77777777" w:rsidR="00873793" w:rsidRDefault="00873793" w:rsidP="00B7140B">
      <w:pPr>
        <w:ind w:firstLine="0"/>
      </w:pPr>
    </w:p>
    <w:p w14:paraId="4C7FC743" w14:textId="77777777" w:rsidR="00873793" w:rsidRDefault="00873793" w:rsidP="00B7140B">
      <w:pPr>
        <w:ind w:firstLine="0"/>
      </w:pPr>
    </w:p>
    <w:p w14:paraId="3137AF01" w14:textId="77777777" w:rsidR="00873793" w:rsidRDefault="00873793" w:rsidP="00B7140B">
      <w:pPr>
        <w:ind w:firstLine="0"/>
      </w:pPr>
    </w:p>
    <w:p w14:paraId="640DDF8B" w14:textId="77777777" w:rsidR="00873793" w:rsidRDefault="00873793" w:rsidP="00B7140B">
      <w:pPr>
        <w:ind w:firstLine="0"/>
      </w:pPr>
    </w:p>
    <w:p w14:paraId="3DA87DCA" w14:textId="308F862F" w:rsidR="00B7140B" w:rsidRDefault="00B7140B" w:rsidP="00B7140B">
      <w:pPr>
        <w:pStyle w:val="Heading1"/>
      </w:pPr>
      <w:bookmarkStart w:id="31" w:name="_Toc162438100"/>
      <w:r>
        <w:lastRenderedPageBreak/>
        <w:t>Appendices</w:t>
      </w:r>
      <w:bookmarkEnd w:id="31"/>
    </w:p>
    <w:p w14:paraId="6757E800" w14:textId="7C1FE0E9" w:rsidR="005B51D8" w:rsidRDefault="005B51D8" w:rsidP="005B51D8">
      <w:pPr>
        <w:pStyle w:val="Heading2"/>
      </w:pPr>
      <w:bookmarkStart w:id="32" w:name="_Toc162438101"/>
      <w:r>
        <w:t>Client:</w:t>
      </w:r>
      <w:bookmarkEnd w:id="32"/>
    </w:p>
    <w:p w14:paraId="093B5645" w14:textId="1E3463B3" w:rsidR="007E3B20" w:rsidRDefault="007E3B20" w:rsidP="007E3B20">
      <w:pPr>
        <w:pStyle w:val="Heading3"/>
      </w:pPr>
      <w:bookmarkStart w:id="33" w:name="_Toc162438102"/>
      <w:r>
        <w:t>secureSMPClientCLI</w:t>
      </w:r>
      <w:r w:rsidR="00BE5A98">
        <w:t>:</w:t>
      </w:r>
      <w:bookmarkEnd w:id="33"/>
    </w:p>
    <w:p w14:paraId="74DE5CE6" w14:textId="77777777" w:rsidR="00330C3A" w:rsidRPr="00330C3A" w:rsidRDefault="00330C3A" w:rsidP="00330C3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BCBEC4"/>
          <w:sz w:val="20"/>
          <w:szCs w:val="20"/>
          <w:lang w:val="en-IE" w:eastAsia="en-IE"/>
        </w:rPr>
      </w:pPr>
      <w:r w:rsidRPr="00330C3A">
        <w:rPr>
          <w:rFonts w:ascii="Courier New" w:eastAsia="Times New Roman" w:hAnsi="Courier New" w:cs="Courier New"/>
          <w:color w:val="CF8E6D"/>
          <w:sz w:val="20"/>
          <w:szCs w:val="20"/>
          <w:lang w:val="en-IE" w:eastAsia="en-IE"/>
        </w:rPr>
        <w:t xml:space="preserve">package </w:t>
      </w:r>
      <w:r w:rsidRPr="00330C3A">
        <w:rPr>
          <w:rFonts w:ascii="Courier New" w:eastAsia="Times New Roman" w:hAnsi="Courier New" w:cs="Courier New"/>
          <w:color w:val="BCBEC4"/>
          <w:sz w:val="20"/>
          <w:szCs w:val="20"/>
          <w:lang w:val="en-IE" w:eastAsia="en-IE"/>
        </w:rPr>
        <w:t>client;</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CF8E6D"/>
          <w:sz w:val="20"/>
          <w:szCs w:val="20"/>
          <w:lang w:val="en-IE" w:eastAsia="en-IE"/>
        </w:rPr>
        <w:t xml:space="preserve">import </w:t>
      </w:r>
      <w:r w:rsidRPr="00330C3A">
        <w:rPr>
          <w:rFonts w:ascii="Courier New" w:eastAsia="Times New Roman" w:hAnsi="Courier New" w:cs="Courier New"/>
          <w:color w:val="BCBEC4"/>
          <w:sz w:val="20"/>
          <w:szCs w:val="20"/>
          <w:lang w:val="en-IE" w:eastAsia="en-IE"/>
        </w:rPr>
        <w:t>handler.connectionHandlerCLI;</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CF8E6D"/>
          <w:sz w:val="20"/>
          <w:szCs w:val="20"/>
          <w:lang w:val="en-IE" w:eastAsia="en-IE"/>
        </w:rPr>
        <w:t xml:space="preserve">import </w:t>
      </w:r>
      <w:r w:rsidRPr="00330C3A">
        <w:rPr>
          <w:rFonts w:ascii="Courier New" w:eastAsia="Times New Roman" w:hAnsi="Courier New" w:cs="Courier New"/>
          <w:color w:val="BCBEC4"/>
          <w:sz w:val="20"/>
          <w:szCs w:val="20"/>
          <w:lang w:val="en-IE" w:eastAsia="en-IE"/>
        </w:rPr>
        <w:t>java.io.BufferedReader;</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CF8E6D"/>
          <w:sz w:val="20"/>
          <w:szCs w:val="20"/>
          <w:lang w:val="en-IE" w:eastAsia="en-IE"/>
        </w:rPr>
        <w:t xml:space="preserve">import </w:t>
      </w:r>
      <w:r w:rsidRPr="00330C3A">
        <w:rPr>
          <w:rFonts w:ascii="Courier New" w:eastAsia="Times New Roman" w:hAnsi="Courier New" w:cs="Courier New"/>
          <w:color w:val="BCBEC4"/>
          <w:sz w:val="20"/>
          <w:szCs w:val="20"/>
          <w:lang w:val="en-IE" w:eastAsia="en-IE"/>
        </w:rPr>
        <w:t>java.io.IOException;</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CF8E6D"/>
          <w:sz w:val="20"/>
          <w:szCs w:val="20"/>
          <w:lang w:val="en-IE" w:eastAsia="en-IE"/>
        </w:rPr>
        <w:t xml:space="preserve">import </w:t>
      </w:r>
      <w:r w:rsidRPr="00330C3A">
        <w:rPr>
          <w:rFonts w:ascii="Courier New" w:eastAsia="Times New Roman" w:hAnsi="Courier New" w:cs="Courier New"/>
          <w:color w:val="BCBEC4"/>
          <w:sz w:val="20"/>
          <w:szCs w:val="20"/>
          <w:lang w:val="en-IE" w:eastAsia="en-IE"/>
        </w:rPr>
        <w:t>java.io.InputStreamReader;</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CF8E6D"/>
          <w:sz w:val="20"/>
          <w:szCs w:val="20"/>
          <w:lang w:val="en-IE" w:eastAsia="en-IE"/>
        </w:rPr>
        <w:t xml:space="preserve">public class </w:t>
      </w:r>
      <w:r w:rsidRPr="00330C3A">
        <w:rPr>
          <w:rFonts w:ascii="Courier New" w:eastAsia="Times New Roman" w:hAnsi="Courier New" w:cs="Courier New"/>
          <w:color w:val="BCBEC4"/>
          <w:sz w:val="20"/>
          <w:szCs w:val="20"/>
          <w:lang w:val="en-IE" w:eastAsia="en-IE"/>
        </w:rPr>
        <w:t>secureSMPClientCLI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private static </w:t>
      </w:r>
      <w:r w:rsidRPr="00330C3A">
        <w:rPr>
          <w:rFonts w:ascii="Courier New" w:eastAsia="Times New Roman" w:hAnsi="Courier New" w:cs="Courier New"/>
          <w:color w:val="BCBEC4"/>
          <w:sz w:val="20"/>
          <w:szCs w:val="20"/>
          <w:lang w:val="en-IE" w:eastAsia="en-IE"/>
        </w:rPr>
        <w:t xml:space="preserve">connectionHandlerCLI </w:t>
      </w:r>
      <w:r w:rsidRPr="00330C3A">
        <w:rPr>
          <w:rFonts w:ascii="Courier New" w:eastAsia="Times New Roman" w:hAnsi="Courier New" w:cs="Courier New"/>
          <w:i/>
          <w:iCs/>
          <w:color w:val="C77DBB"/>
          <w:sz w:val="20"/>
          <w:szCs w:val="20"/>
          <w:lang w:val="en-IE" w:eastAsia="en-IE"/>
        </w:rPr>
        <w:t xml:space="preserve">connectionHandler </w:t>
      </w:r>
      <w:r w:rsidRPr="00330C3A">
        <w:rPr>
          <w:rFonts w:ascii="Courier New" w:eastAsia="Times New Roman" w:hAnsi="Courier New" w:cs="Courier New"/>
          <w:color w:val="BCBEC4"/>
          <w:sz w:val="20"/>
          <w:szCs w:val="20"/>
          <w:lang w:val="en-IE" w:eastAsia="en-IE"/>
        </w:rPr>
        <w:t xml:space="preserve">= </w:t>
      </w:r>
      <w:r w:rsidRPr="00330C3A">
        <w:rPr>
          <w:rFonts w:ascii="Courier New" w:eastAsia="Times New Roman" w:hAnsi="Courier New" w:cs="Courier New"/>
          <w:color w:val="CF8E6D"/>
          <w:sz w:val="20"/>
          <w:szCs w:val="20"/>
          <w:lang w:val="en-IE" w:eastAsia="en-IE"/>
        </w:rPr>
        <w:t xml:space="preserve">new </w:t>
      </w:r>
      <w:r w:rsidRPr="00330C3A">
        <w:rPr>
          <w:rFonts w:ascii="Courier New" w:eastAsia="Times New Roman" w:hAnsi="Courier New" w:cs="Courier New"/>
          <w:color w:val="BCBEC4"/>
          <w:sz w:val="20"/>
          <w:szCs w:val="20"/>
          <w:lang w:val="en-IE" w:eastAsia="en-IE"/>
        </w:rPr>
        <w:t>connectionHandlerCLI();</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private static </w:t>
      </w:r>
      <w:r w:rsidRPr="00330C3A">
        <w:rPr>
          <w:rFonts w:ascii="Courier New" w:eastAsia="Times New Roman" w:hAnsi="Courier New" w:cs="Courier New"/>
          <w:color w:val="BCBEC4"/>
          <w:sz w:val="20"/>
          <w:szCs w:val="20"/>
          <w:lang w:val="en-IE" w:eastAsia="en-IE"/>
        </w:rPr>
        <w:t xml:space="preserve">BufferedReader </w:t>
      </w:r>
      <w:r w:rsidRPr="00330C3A">
        <w:rPr>
          <w:rFonts w:ascii="Courier New" w:eastAsia="Times New Roman" w:hAnsi="Courier New" w:cs="Courier New"/>
          <w:i/>
          <w:iCs/>
          <w:color w:val="C77DBB"/>
          <w:sz w:val="20"/>
          <w:szCs w:val="20"/>
          <w:lang w:val="en-IE" w:eastAsia="en-IE"/>
        </w:rPr>
        <w:t xml:space="preserve">reader </w:t>
      </w:r>
      <w:r w:rsidRPr="00330C3A">
        <w:rPr>
          <w:rFonts w:ascii="Courier New" w:eastAsia="Times New Roman" w:hAnsi="Courier New" w:cs="Courier New"/>
          <w:color w:val="BCBEC4"/>
          <w:sz w:val="20"/>
          <w:szCs w:val="20"/>
          <w:lang w:val="en-IE" w:eastAsia="en-IE"/>
        </w:rPr>
        <w:t xml:space="preserve">= </w:t>
      </w:r>
      <w:r w:rsidRPr="00330C3A">
        <w:rPr>
          <w:rFonts w:ascii="Courier New" w:eastAsia="Times New Roman" w:hAnsi="Courier New" w:cs="Courier New"/>
          <w:color w:val="CF8E6D"/>
          <w:sz w:val="20"/>
          <w:szCs w:val="20"/>
          <w:lang w:val="en-IE" w:eastAsia="en-IE"/>
        </w:rPr>
        <w:t xml:space="preserve">new </w:t>
      </w:r>
      <w:r w:rsidRPr="00330C3A">
        <w:rPr>
          <w:rFonts w:ascii="Courier New" w:eastAsia="Times New Roman" w:hAnsi="Courier New" w:cs="Courier New"/>
          <w:color w:val="BCBEC4"/>
          <w:sz w:val="20"/>
          <w:szCs w:val="20"/>
          <w:lang w:val="en-IE" w:eastAsia="en-IE"/>
        </w:rPr>
        <w:t>BufferedReader(</w:t>
      </w:r>
      <w:r w:rsidRPr="00330C3A">
        <w:rPr>
          <w:rFonts w:ascii="Courier New" w:eastAsia="Times New Roman" w:hAnsi="Courier New" w:cs="Courier New"/>
          <w:color w:val="CF8E6D"/>
          <w:sz w:val="20"/>
          <w:szCs w:val="20"/>
          <w:lang w:val="en-IE" w:eastAsia="en-IE"/>
        </w:rPr>
        <w:t xml:space="preserve">new </w:t>
      </w:r>
      <w:r w:rsidRPr="00330C3A">
        <w:rPr>
          <w:rFonts w:ascii="Courier New" w:eastAsia="Times New Roman" w:hAnsi="Courier New" w:cs="Courier New"/>
          <w:color w:val="BCBEC4"/>
          <w:sz w:val="20"/>
          <w:szCs w:val="20"/>
          <w:lang w:val="en-IE" w:eastAsia="en-IE"/>
        </w:rPr>
        <w:t>InputStreamReader(System.</w:t>
      </w:r>
      <w:r w:rsidRPr="00330C3A">
        <w:rPr>
          <w:rFonts w:ascii="Courier New" w:eastAsia="Times New Roman" w:hAnsi="Courier New" w:cs="Courier New"/>
          <w:i/>
          <w:iCs/>
          <w:color w:val="C77DBB"/>
          <w:sz w:val="20"/>
          <w:szCs w:val="20"/>
          <w:lang w:val="en-IE" w:eastAsia="en-IE"/>
        </w:rPr>
        <w:t>in</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private static boolean </w:t>
      </w:r>
      <w:r w:rsidRPr="00330C3A">
        <w:rPr>
          <w:rFonts w:ascii="Courier New" w:eastAsia="Times New Roman" w:hAnsi="Courier New" w:cs="Courier New"/>
          <w:i/>
          <w:iCs/>
          <w:color w:val="C77DBB"/>
          <w:sz w:val="20"/>
          <w:szCs w:val="20"/>
          <w:lang w:val="en-IE" w:eastAsia="en-IE"/>
        </w:rPr>
        <w:t xml:space="preserve">isConnected </w:t>
      </w:r>
      <w:r w:rsidRPr="00330C3A">
        <w:rPr>
          <w:rFonts w:ascii="Courier New" w:eastAsia="Times New Roman" w:hAnsi="Courier New" w:cs="Courier New"/>
          <w:color w:val="BCBEC4"/>
          <w:sz w:val="20"/>
          <w:szCs w:val="20"/>
          <w:lang w:val="en-IE" w:eastAsia="en-IE"/>
        </w:rPr>
        <w:t xml:space="preserve">= </w:t>
      </w:r>
      <w:r w:rsidRPr="00330C3A">
        <w:rPr>
          <w:rFonts w:ascii="Courier New" w:eastAsia="Times New Roman" w:hAnsi="Courier New" w:cs="Courier New"/>
          <w:color w:val="CF8E6D"/>
          <w:sz w:val="20"/>
          <w:szCs w:val="20"/>
          <w:lang w:val="en-IE" w:eastAsia="en-IE"/>
        </w:rPr>
        <w:t>false</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public static void </w:t>
      </w:r>
      <w:r w:rsidRPr="00330C3A">
        <w:rPr>
          <w:rFonts w:ascii="Courier New" w:eastAsia="Times New Roman" w:hAnsi="Courier New" w:cs="Courier New"/>
          <w:color w:val="56A8F5"/>
          <w:sz w:val="20"/>
          <w:szCs w:val="20"/>
          <w:lang w:val="en-IE" w:eastAsia="en-IE"/>
        </w:rPr>
        <w:t>main</w:t>
      </w:r>
      <w:r w:rsidRPr="00330C3A">
        <w:rPr>
          <w:rFonts w:ascii="Courier New" w:eastAsia="Times New Roman" w:hAnsi="Courier New" w:cs="Courier New"/>
          <w:color w:val="BCBEC4"/>
          <w:sz w:val="20"/>
          <w:szCs w:val="20"/>
          <w:lang w:val="en-IE" w:eastAsia="en-IE"/>
        </w:rPr>
        <w:t>(String[] args) {</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"Welcome to Secure Messaging Client CMD Version!"</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while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CF8E6D"/>
          <w:sz w:val="20"/>
          <w:szCs w:val="20"/>
          <w:lang w:val="en-IE" w:eastAsia="en-IE"/>
        </w:rPr>
        <w:t>true</w:t>
      </w:r>
      <w:r w:rsidRPr="00330C3A">
        <w:rPr>
          <w:rFonts w:ascii="Courier New" w:eastAsia="Times New Roman" w:hAnsi="Courier New" w:cs="Courier New"/>
          <w:color w:val="BCBEC4"/>
          <w:sz w:val="20"/>
          <w:szCs w:val="20"/>
          <w:lang w:val="en-IE" w:eastAsia="en-IE"/>
        </w:rPr>
        <w:t>)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if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i/>
          <w:iCs/>
          <w:color w:val="C77DBB"/>
          <w:sz w:val="20"/>
          <w:szCs w:val="20"/>
          <w:lang w:val="en-IE" w:eastAsia="en-IE"/>
        </w:rPr>
        <w:t>isConnected</w:t>
      </w:r>
      <w:r w:rsidRPr="00330C3A">
        <w:rPr>
          <w:rFonts w:ascii="Courier New" w:eastAsia="Times New Roman" w:hAnsi="Courier New" w:cs="Courier New"/>
          <w:color w:val="BCBEC4"/>
          <w:sz w:val="20"/>
          <w:szCs w:val="20"/>
          <w:lang w:val="en-IE" w:eastAsia="en-IE"/>
        </w:rPr>
        <w:t>)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BCBEC4"/>
          <w:sz w:val="20"/>
          <w:szCs w:val="20"/>
          <w:lang w:val="en-IE" w:eastAsia="en-IE"/>
        </w:rPr>
        <w:t>connectToServer</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 </w:t>
      </w:r>
      <w:r w:rsidRPr="00330C3A">
        <w:rPr>
          <w:rFonts w:ascii="Courier New" w:eastAsia="Times New Roman" w:hAnsi="Courier New" w:cs="Courier New"/>
          <w:color w:val="CF8E6D"/>
          <w:sz w:val="20"/>
          <w:szCs w:val="20"/>
          <w:lang w:val="en-IE" w:eastAsia="en-IE"/>
        </w:rPr>
        <w:t xml:space="preserve">else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BCBEC4"/>
          <w:sz w:val="20"/>
          <w:szCs w:val="20"/>
          <w:lang w:val="en-IE" w:eastAsia="en-IE"/>
        </w:rPr>
        <w:t>runSMPCli</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7A7E85"/>
          <w:sz w:val="20"/>
          <w:szCs w:val="20"/>
          <w:lang w:val="en-IE" w:eastAsia="en-IE"/>
        </w:rPr>
        <w:t>//This code sets the CLI for the application, and allows the user to input a chice of what they wish to do.</w:t>
      </w:r>
      <w:r w:rsidRPr="00330C3A">
        <w:rPr>
          <w:rFonts w:ascii="Courier New" w:eastAsia="Times New Roman" w:hAnsi="Courier New" w:cs="Courier New"/>
          <w:color w:val="7A7E85"/>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private static void </w:t>
      </w:r>
      <w:r w:rsidRPr="00330C3A">
        <w:rPr>
          <w:rFonts w:ascii="Courier New" w:eastAsia="Times New Roman" w:hAnsi="Courier New" w:cs="Courier New"/>
          <w:color w:val="56A8F5"/>
          <w:sz w:val="20"/>
          <w:szCs w:val="20"/>
          <w:lang w:val="en-IE" w:eastAsia="en-IE"/>
        </w:rPr>
        <w:t>runSMPCli</w:t>
      </w:r>
      <w:r w:rsidRPr="00330C3A">
        <w:rPr>
          <w:rFonts w:ascii="Courier New" w:eastAsia="Times New Roman" w:hAnsi="Courier New" w:cs="Courier New"/>
          <w:color w:val="BCBEC4"/>
          <w:sz w:val="20"/>
          <w:szCs w:val="20"/>
          <w:lang w:val="en-IE" w:eastAsia="en-IE"/>
        </w:rPr>
        <w:t>() {</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CF8E6D"/>
          <w:sz w:val="20"/>
          <w:szCs w:val="20"/>
          <w:lang w:val="en-IE" w:eastAsia="en-IE"/>
        </w:rPr>
        <w:t>\n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CF8E6D"/>
          <w:sz w:val="20"/>
          <w:szCs w:val="20"/>
          <w:lang w:val="en-IE" w:eastAsia="en-IE"/>
        </w:rPr>
        <w:t>\n</w:t>
      </w:r>
      <w:r w:rsidRPr="00330C3A">
        <w:rPr>
          <w:rFonts w:ascii="Courier New" w:eastAsia="Times New Roman" w:hAnsi="Courier New" w:cs="Courier New"/>
          <w:color w:val="6AAB73"/>
          <w:sz w:val="20"/>
          <w:szCs w:val="20"/>
          <w:lang w:val="en-IE" w:eastAsia="en-IE"/>
        </w:rPr>
        <w:t>**Secure Message Client Version 1.0**"</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CF8E6D"/>
          <w:sz w:val="20"/>
          <w:szCs w:val="20"/>
          <w:lang w:val="en-IE" w:eastAsia="en-IE"/>
        </w:rPr>
        <w:t>\n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CF8E6D"/>
          <w:sz w:val="20"/>
          <w:szCs w:val="20"/>
          <w:lang w:val="en-IE" w:eastAsia="en-IE"/>
        </w:rPr>
        <w:t>\n</w:t>
      </w:r>
      <w:r w:rsidRPr="00330C3A">
        <w:rPr>
          <w:rFonts w:ascii="Courier New" w:eastAsia="Times New Roman" w:hAnsi="Courier New" w:cs="Courier New"/>
          <w:color w:val="6AAB73"/>
          <w:sz w:val="20"/>
          <w:szCs w:val="20"/>
          <w:lang w:val="en-IE" w:eastAsia="en-IE"/>
        </w:rPr>
        <w:t>1. Send Message"</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CF8E6D"/>
          <w:sz w:val="20"/>
          <w:szCs w:val="20"/>
          <w:lang w:val="en-IE" w:eastAsia="en-IE"/>
        </w:rPr>
        <w:t>\n</w:t>
      </w:r>
      <w:r w:rsidRPr="00330C3A">
        <w:rPr>
          <w:rFonts w:ascii="Courier New" w:eastAsia="Times New Roman" w:hAnsi="Courier New" w:cs="Courier New"/>
          <w:color w:val="6AAB73"/>
          <w:sz w:val="20"/>
          <w:szCs w:val="20"/>
          <w:lang w:val="en-IE" w:eastAsia="en-IE"/>
        </w:rPr>
        <w:t>2. Retrieve Message"</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CF8E6D"/>
          <w:sz w:val="20"/>
          <w:szCs w:val="20"/>
          <w:lang w:val="en-IE" w:eastAsia="en-IE"/>
        </w:rPr>
        <w:t>\n</w:t>
      </w:r>
      <w:r w:rsidRPr="00330C3A">
        <w:rPr>
          <w:rFonts w:ascii="Courier New" w:eastAsia="Times New Roman" w:hAnsi="Courier New" w:cs="Courier New"/>
          <w:color w:val="6AAB73"/>
          <w:sz w:val="20"/>
          <w:szCs w:val="20"/>
          <w:lang w:val="en-IE" w:eastAsia="en-IE"/>
        </w:rPr>
        <w:t>3. Retrieve All Messages"</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CF8E6D"/>
          <w:sz w:val="20"/>
          <w:szCs w:val="20"/>
          <w:lang w:val="en-IE" w:eastAsia="en-IE"/>
        </w:rPr>
        <w:t>\n</w:t>
      </w:r>
      <w:r w:rsidRPr="00330C3A">
        <w:rPr>
          <w:rFonts w:ascii="Courier New" w:eastAsia="Times New Roman" w:hAnsi="Courier New" w:cs="Courier New"/>
          <w:color w:val="6AAB73"/>
          <w:sz w:val="20"/>
          <w:szCs w:val="20"/>
          <w:lang w:val="en-IE" w:eastAsia="en-IE"/>
        </w:rPr>
        <w:t>4. Log Out"</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CF8E6D"/>
          <w:sz w:val="20"/>
          <w:szCs w:val="20"/>
          <w:lang w:val="en-IE" w:eastAsia="en-IE"/>
        </w:rPr>
        <w:t>\n</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try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w:t>
      </w:r>
      <w:r w:rsidRPr="00330C3A">
        <w:rPr>
          <w:rFonts w:ascii="Courier New" w:eastAsia="Times New Roman" w:hAnsi="Courier New" w:cs="Courier New"/>
          <w:color w:val="6AAB73"/>
          <w:sz w:val="20"/>
          <w:szCs w:val="20"/>
          <w:lang w:val="en-IE" w:eastAsia="en-IE"/>
        </w:rPr>
        <w:t>"</w:t>
      </w:r>
      <w:r w:rsidRPr="00330C3A">
        <w:rPr>
          <w:rFonts w:ascii="Courier New" w:eastAsia="Times New Roman" w:hAnsi="Courier New" w:cs="Courier New"/>
          <w:color w:val="CF8E6D"/>
          <w:sz w:val="20"/>
          <w:szCs w:val="20"/>
          <w:lang w:val="en-IE" w:eastAsia="en-IE"/>
        </w:rPr>
        <w:t>\n</w:t>
      </w:r>
      <w:r w:rsidRPr="00330C3A">
        <w:rPr>
          <w:rFonts w:ascii="Courier New" w:eastAsia="Times New Roman" w:hAnsi="Courier New" w:cs="Courier New"/>
          <w:color w:val="6AAB73"/>
          <w:sz w:val="20"/>
          <w:szCs w:val="20"/>
          <w:lang w:val="en-IE" w:eastAsia="en-IE"/>
        </w:rPr>
        <w:t>Enter your choice (1-4):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String choice = </w:t>
      </w:r>
      <w:r w:rsidRPr="00330C3A">
        <w:rPr>
          <w:rFonts w:ascii="Courier New" w:eastAsia="Times New Roman" w:hAnsi="Courier New" w:cs="Courier New"/>
          <w:i/>
          <w:iCs/>
          <w:color w:val="C77DBB"/>
          <w:sz w:val="20"/>
          <w:szCs w:val="20"/>
          <w:lang w:val="en-IE" w:eastAsia="en-IE"/>
        </w:rPr>
        <w:t>reader</w:t>
      </w:r>
      <w:r w:rsidRPr="00330C3A">
        <w:rPr>
          <w:rFonts w:ascii="Courier New" w:eastAsia="Times New Roman" w:hAnsi="Courier New" w:cs="Courier New"/>
          <w:color w:val="BCBEC4"/>
          <w:sz w:val="20"/>
          <w:szCs w:val="20"/>
          <w:lang w:val="en-IE" w:eastAsia="en-IE"/>
        </w:rPr>
        <w:t>.readLine();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switch </w:t>
      </w:r>
      <w:r w:rsidRPr="00330C3A">
        <w:rPr>
          <w:rFonts w:ascii="Courier New" w:eastAsia="Times New Roman" w:hAnsi="Courier New" w:cs="Courier New"/>
          <w:color w:val="BCBEC4"/>
          <w:sz w:val="20"/>
          <w:szCs w:val="20"/>
          <w:lang w:val="en-IE" w:eastAsia="en-IE"/>
        </w:rPr>
        <w:t>(choice)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case </w:t>
      </w:r>
      <w:r w:rsidRPr="00330C3A">
        <w:rPr>
          <w:rFonts w:ascii="Courier New" w:eastAsia="Times New Roman" w:hAnsi="Courier New" w:cs="Courier New"/>
          <w:color w:val="6AAB73"/>
          <w:sz w:val="20"/>
          <w:szCs w:val="20"/>
          <w:lang w:val="en-IE" w:eastAsia="en-IE"/>
        </w:rPr>
        <w:t>"1"</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BCBEC4"/>
          <w:sz w:val="20"/>
          <w:szCs w:val="20"/>
          <w:lang w:val="en-IE" w:eastAsia="en-IE"/>
        </w:rPr>
        <w:t>sendMessage</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break</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case </w:t>
      </w:r>
      <w:r w:rsidRPr="00330C3A">
        <w:rPr>
          <w:rFonts w:ascii="Courier New" w:eastAsia="Times New Roman" w:hAnsi="Courier New" w:cs="Courier New"/>
          <w:color w:val="6AAB73"/>
          <w:sz w:val="20"/>
          <w:szCs w:val="20"/>
          <w:lang w:val="en-IE" w:eastAsia="en-IE"/>
        </w:rPr>
        <w:t>"2"</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BCBEC4"/>
          <w:sz w:val="20"/>
          <w:szCs w:val="20"/>
          <w:lang w:val="en-IE" w:eastAsia="en-IE"/>
        </w:rPr>
        <w:t>retrieveMessage</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lastRenderedPageBreak/>
        <w:t xml:space="preserve">                    </w:t>
      </w:r>
      <w:r w:rsidRPr="00330C3A">
        <w:rPr>
          <w:rFonts w:ascii="Courier New" w:eastAsia="Times New Roman" w:hAnsi="Courier New" w:cs="Courier New"/>
          <w:color w:val="CF8E6D"/>
          <w:sz w:val="20"/>
          <w:szCs w:val="20"/>
          <w:lang w:val="en-IE" w:eastAsia="en-IE"/>
        </w:rPr>
        <w:t>break</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case </w:t>
      </w:r>
      <w:r w:rsidRPr="00330C3A">
        <w:rPr>
          <w:rFonts w:ascii="Courier New" w:eastAsia="Times New Roman" w:hAnsi="Courier New" w:cs="Courier New"/>
          <w:color w:val="6AAB73"/>
          <w:sz w:val="20"/>
          <w:szCs w:val="20"/>
          <w:lang w:val="en-IE" w:eastAsia="en-IE"/>
        </w:rPr>
        <w:t>"3"</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BCBEC4"/>
          <w:sz w:val="20"/>
          <w:szCs w:val="20"/>
          <w:lang w:val="en-IE" w:eastAsia="en-IE"/>
        </w:rPr>
        <w:t>retrieveAllMessages</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break</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case </w:t>
      </w:r>
      <w:r w:rsidRPr="00330C3A">
        <w:rPr>
          <w:rFonts w:ascii="Courier New" w:eastAsia="Times New Roman" w:hAnsi="Courier New" w:cs="Courier New"/>
          <w:color w:val="6AAB73"/>
          <w:sz w:val="20"/>
          <w:szCs w:val="20"/>
          <w:lang w:val="en-IE" w:eastAsia="en-IE"/>
        </w:rPr>
        <w:t>"4"</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BCBEC4"/>
          <w:sz w:val="20"/>
          <w:szCs w:val="20"/>
          <w:lang w:val="en-IE" w:eastAsia="en-IE"/>
        </w:rPr>
        <w:t>logOut</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BCBEC4"/>
          <w:sz w:val="20"/>
          <w:szCs w:val="20"/>
          <w:lang w:val="en-IE" w:eastAsia="en-IE"/>
        </w:rPr>
        <w:t>exit</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2AACB8"/>
          <w:sz w:val="20"/>
          <w:szCs w:val="20"/>
          <w:lang w:val="en-IE" w:eastAsia="en-IE"/>
        </w:rPr>
        <w:t>0</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break</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default</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"Invalid choice. Please enter a number from 1 to 4."</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t xml:space="preserve">        } </w:t>
      </w:r>
      <w:r w:rsidRPr="00330C3A">
        <w:rPr>
          <w:rFonts w:ascii="Courier New" w:eastAsia="Times New Roman" w:hAnsi="Courier New" w:cs="Courier New"/>
          <w:color w:val="CF8E6D"/>
          <w:sz w:val="20"/>
          <w:szCs w:val="20"/>
          <w:lang w:val="en-IE" w:eastAsia="en-IE"/>
        </w:rPr>
        <w:t xml:space="preserve">catch </w:t>
      </w:r>
      <w:r w:rsidRPr="00330C3A">
        <w:rPr>
          <w:rFonts w:ascii="Courier New" w:eastAsia="Times New Roman" w:hAnsi="Courier New" w:cs="Courier New"/>
          <w:color w:val="BCBEC4"/>
          <w:sz w:val="20"/>
          <w:szCs w:val="20"/>
          <w:lang w:val="en-IE" w:eastAsia="en-IE"/>
        </w:rPr>
        <w:t>(IOException e) {</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err</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 xml:space="preserve">"Error reading input: " </w:t>
      </w:r>
      <w:r w:rsidRPr="00330C3A">
        <w:rPr>
          <w:rFonts w:ascii="Courier New" w:eastAsia="Times New Roman" w:hAnsi="Courier New" w:cs="Courier New"/>
          <w:color w:val="BCBEC4"/>
          <w:sz w:val="20"/>
          <w:szCs w:val="20"/>
          <w:lang w:val="en-IE" w:eastAsia="en-IE"/>
        </w:rPr>
        <w:t>+ e.getMessage());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7A7E85"/>
          <w:sz w:val="20"/>
          <w:szCs w:val="20"/>
          <w:lang w:val="en-IE" w:eastAsia="en-IE"/>
        </w:rPr>
        <w:t>// This method asks the user for the host, port, a username and password also, it then uses the connectionHandler</w:t>
      </w:r>
      <w:r w:rsidRPr="00330C3A">
        <w:rPr>
          <w:rFonts w:ascii="Courier New" w:eastAsia="Times New Roman" w:hAnsi="Courier New" w:cs="Courier New"/>
          <w:color w:val="7A7E85"/>
          <w:sz w:val="20"/>
          <w:szCs w:val="20"/>
          <w:lang w:val="en-IE" w:eastAsia="en-IE"/>
        </w:rPr>
        <w:br/>
        <w:t xml:space="preserve">    // method connectToServer with those inputs to try establish a connection to the server, once successful, it says</w:t>
      </w:r>
      <w:r w:rsidRPr="00330C3A">
        <w:rPr>
          <w:rFonts w:ascii="Courier New" w:eastAsia="Times New Roman" w:hAnsi="Courier New" w:cs="Courier New"/>
          <w:color w:val="7A7E85"/>
          <w:sz w:val="20"/>
          <w:szCs w:val="20"/>
          <w:lang w:val="en-IE" w:eastAsia="en-IE"/>
        </w:rPr>
        <w:br/>
        <w:t xml:space="preserve">    // connected to the server, with the host and port, if an error happens, it shows what happened.</w:t>
      </w:r>
      <w:r w:rsidRPr="00330C3A">
        <w:rPr>
          <w:rFonts w:ascii="Courier New" w:eastAsia="Times New Roman" w:hAnsi="Courier New" w:cs="Courier New"/>
          <w:color w:val="7A7E85"/>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private static void </w:t>
      </w:r>
      <w:r w:rsidRPr="00330C3A">
        <w:rPr>
          <w:rFonts w:ascii="Courier New" w:eastAsia="Times New Roman" w:hAnsi="Courier New" w:cs="Courier New"/>
          <w:color w:val="56A8F5"/>
          <w:sz w:val="20"/>
          <w:szCs w:val="20"/>
          <w:lang w:val="en-IE" w:eastAsia="en-IE"/>
        </w:rPr>
        <w:t>connectToServer</w:t>
      </w:r>
      <w:r w:rsidRPr="00330C3A">
        <w:rPr>
          <w:rFonts w:ascii="Courier New" w:eastAsia="Times New Roman" w:hAnsi="Courier New" w:cs="Courier New"/>
          <w:color w:val="BCBEC4"/>
          <w:sz w:val="20"/>
          <w:szCs w:val="20"/>
          <w:lang w:val="en-IE" w:eastAsia="en-IE"/>
        </w:rPr>
        <w:t>()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try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w:t>
      </w:r>
      <w:r w:rsidRPr="00330C3A">
        <w:rPr>
          <w:rFonts w:ascii="Courier New" w:eastAsia="Times New Roman" w:hAnsi="Courier New" w:cs="Courier New"/>
          <w:color w:val="6AAB73"/>
          <w:sz w:val="20"/>
          <w:szCs w:val="20"/>
          <w:lang w:val="en-IE" w:eastAsia="en-IE"/>
        </w:rPr>
        <w:t>"Enter Server Host: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String host = </w:t>
      </w:r>
      <w:r w:rsidRPr="00330C3A">
        <w:rPr>
          <w:rFonts w:ascii="Courier New" w:eastAsia="Times New Roman" w:hAnsi="Courier New" w:cs="Courier New"/>
          <w:i/>
          <w:iCs/>
          <w:color w:val="C77DBB"/>
          <w:sz w:val="20"/>
          <w:szCs w:val="20"/>
          <w:lang w:val="en-IE" w:eastAsia="en-IE"/>
        </w:rPr>
        <w:t>reader</w:t>
      </w:r>
      <w:r w:rsidRPr="00330C3A">
        <w:rPr>
          <w:rFonts w:ascii="Courier New" w:eastAsia="Times New Roman" w:hAnsi="Courier New" w:cs="Courier New"/>
          <w:color w:val="BCBEC4"/>
          <w:sz w:val="20"/>
          <w:szCs w:val="20"/>
          <w:lang w:val="en-IE" w:eastAsia="en-IE"/>
        </w:rPr>
        <w:t>.readLine();</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w:t>
      </w:r>
      <w:r w:rsidRPr="00330C3A">
        <w:rPr>
          <w:rFonts w:ascii="Courier New" w:eastAsia="Times New Roman" w:hAnsi="Courier New" w:cs="Courier New"/>
          <w:color w:val="6AAB73"/>
          <w:sz w:val="20"/>
          <w:szCs w:val="20"/>
          <w:lang w:val="en-IE" w:eastAsia="en-IE"/>
        </w:rPr>
        <w:t>"Enter Server Port: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int </w:t>
      </w:r>
      <w:r w:rsidRPr="00330C3A">
        <w:rPr>
          <w:rFonts w:ascii="Courier New" w:eastAsia="Times New Roman" w:hAnsi="Courier New" w:cs="Courier New"/>
          <w:color w:val="BCBEC4"/>
          <w:sz w:val="20"/>
          <w:szCs w:val="20"/>
          <w:lang w:val="en-IE" w:eastAsia="en-IE"/>
        </w:rPr>
        <w:t>port = Integer.</w:t>
      </w:r>
      <w:r w:rsidRPr="00330C3A">
        <w:rPr>
          <w:rFonts w:ascii="Courier New" w:eastAsia="Times New Roman" w:hAnsi="Courier New" w:cs="Courier New"/>
          <w:i/>
          <w:iCs/>
          <w:color w:val="BCBEC4"/>
          <w:sz w:val="20"/>
          <w:szCs w:val="20"/>
          <w:lang w:val="en-IE" w:eastAsia="en-IE"/>
        </w:rPr>
        <w:t>parseInt</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i/>
          <w:iCs/>
          <w:color w:val="C77DBB"/>
          <w:sz w:val="20"/>
          <w:szCs w:val="20"/>
          <w:lang w:val="en-IE" w:eastAsia="en-IE"/>
        </w:rPr>
        <w:t>reader</w:t>
      </w:r>
      <w:r w:rsidRPr="00330C3A">
        <w:rPr>
          <w:rFonts w:ascii="Courier New" w:eastAsia="Times New Roman" w:hAnsi="Courier New" w:cs="Courier New"/>
          <w:color w:val="BCBEC4"/>
          <w:sz w:val="20"/>
          <w:szCs w:val="20"/>
          <w:lang w:val="en-IE" w:eastAsia="en-IE"/>
        </w:rPr>
        <w:t>.readLine());</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w:t>
      </w:r>
      <w:r w:rsidRPr="00330C3A">
        <w:rPr>
          <w:rFonts w:ascii="Courier New" w:eastAsia="Times New Roman" w:hAnsi="Courier New" w:cs="Courier New"/>
          <w:color w:val="6AAB73"/>
          <w:sz w:val="20"/>
          <w:szCs w:val="20"/>
          <w:lang w:val="en-IE" w:eastAsia="en-IE"/>
        </w:rPr>
        <w:t>"Enter Username: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String username = </w:t>
      </w:r>
      <w:r w:rsidRPr="00330C3A">
        <w:rPr>
          <w:rFonts w:ascii="Courier New" w:eastAsia="Times New Roman" w:hAnsi="Courier New" w:cs="Courier New"/>
          <w:i/>
          <w:iCs/>
          <w:color w:val="C77DBB"/>
          <w:sz w:val="20"/>
          <w:szCs w:val="20"/>
          <w:lang w:val="en-IE" w:eastAsia="en-IE"/>
        </w:rPr>
        <w:t>reader</w:t>
      </w:r>
      <w:r w:rsidRPr="00330C3A">
        <w:rPr>
          <w:rFonts w:ascii="Courier New" w:eastAsia="Times New Roman" w:hAnsi="Courier New" w:cs="Courier New"/>
          <w:color w:val="BCBEC4"/>
          <w:sz w:val="20"/>
          <w:szCs w:val="20"/>
          <w:lang w:val="en-IE" w:eastAsia="en-IE"/>
        </w:rPr>
        <w:t>.readLine();</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w:t>
      </w:r>
      <w:r w:rsidRPr="00330C3A">
        <w:rPr>
          <w:rFonts w:ascii="Courier New" w:eastAsia="Times New Roman" w:hAnsi="Courier New" w:cs="Courier New"/>
          <w:color w:val="6AAB73"/>
          <w:sz w:val="20"/>
          <w:szCs w:val="20"/>
          <w:lang w:val="en-IE" w:eastAsia="en-IE"/>
        </w:rPr>
        <w:t>"Enter Password: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String password = </w:t>
      </w:r>
      <w:r w:rsidRPr="00330C3A">
        <w:rPr>
          <w:rFonts w:ascii="Courier New" w:eastAsia="Times New Roman" w:hAnsi="Courier New" w:cs="Courier New"/>
          <w:i/>
          <w:iCs/>
          <w:color w:val="C77DBB"/>
          <w:sz w:val="20"/>
          <w:szCs w:val="20"/>
          <w:lang w:val="en-IE" w:eastAsia="en-IE"/>
        </w:rPr>
        <w:t>reader</w:t>
      </w:r>
      <w:r w:rsidRPr="00330C3A">
        <w:rPr>
          <w:rFonts w:ascii="Courier New" w:eastAsia="Times New Roman" w:hAnsi="Courier New" w:cs="Courier New"/>
          <w:color w:val="BCBEC4"/>
          <w:sz w:val="20"/>
          <w:szCs w:val="20"/>
          <w:lang w:val="en-IE" w:eastAsia="en-IE"/>
        </w:rPr>
        <w:t>.readLine();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C77DBB"/>
          <w:sz w:val="20"/>
          <w:szCs w:val="20"/>
          <w:lang w:val="en-IE" w:eastAsia="en-IE"/>
        </w:rPr>
        <w:t>connectionHandler</w:t>
      </w:r>
      <w:r w:rsidRPr="00330C3A">
        <w:rPr>
          <w:rFonts w:ascii="Courier New" w:eastAsia="Times New Roman" w:hAnsi="Courier New" w:cs="Courier New"/>
          <w:color w:val="BCBEC4"/>
          <w:sz w:val="20"/>
          <w:szCs w:val="20"/>
          <w:lang w:val="en-IE" w:eastAsia="en-IE"/>
        </w:rPr>
        <w:t>.connectToServer(host, port, username, password);</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C77DBB"/>
          <w:sz w:val="20"/>
          <w:szCs w:val="20"/>
          <w:lang w:val="en-IE" w:eastAsia="en-IE"/>
        </w:rPr>
        <w:t xml:space="preserve">isConnected </w:t>
      </w:r>
      <w:r w:rsidRPr="00330C3A">
        <w:rPr>
          <w:rFonts w:ascii="Courier New" w:eastAsia="Times New Roman" w:hAnsi="Courier New" w:cs="Courier New"/>
          <w:color w:val="BCBEC4"/>
          <w:sz w:val="20"/>
          <w:szCs w:val="20"/>
          <w:lang w:val="en-IE" w:eastAsia="en-IE"/>
        </w:rPr>
        <w:t xml:space="preserve">= </w:t>
      </w:r>
      <w:r w:rsidRPr="00330C3A">
        <w:rPr>
          <w:rFonts w:ascii="Courier New" w:eastAsia="Times New Roman" w:hAnsi="Courier New" w:cs="Courier New"/>
          <w:color w:val="CF8E6D"/>
          <w:sz w:val="20"/>
          <w:szCs w:val="20"/>
          <w:lang w:val="en-IE" w:eastAsia="en-IE"/>
        </w:rPr>
        <w:t>true</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 xml:space="preserve">"Connected to server at " </w:t>
      </w:r>
      <w:r w:rsidRPr="00330C3A">
        <w:rPr>
          <w:rFonts w:ascii="Courier New" w:eastAsia="Times New Roman" w:hAnsi="Courier New" w:cs="Courier New"/>
          <w:color w:val="BCBEC4"/>
          <w:sz w:val="20"/>
          <w:szCs w:val="20"/>
          <w:lang w:val="en-IE" w:eastAsia="en-IE"/>
        </w:rPr>
        <w:t xml:space="preserve">+ host + </w:t>
      </w:r>
      <w:r w:rsidRPr="00330C3A">
        <w:rPr>
          <w:rFonts w:ascii="Courier New" w:eastAsia="Times New Roman" w:hAnsi="Courier New" w:cs="Courier New"/>
          <w:color w:val="6AAB73"/>
          <w:sz w:val="20"/>
          <w:szCs w:val="20"/>
          <w:lang w:val="en-IE" w:eastAsia="en-IE"/>
        </w:rPr>
        <w:t xml:space="preserve">":" </w:t>
      </w:r>
      <w:r w:rsidRPr="00330C3A">
        <w:rPr>
          <w:rFonts w:ascii="Courier New" w:eastAsia="Times New Roman" w:hAnsi="Courier New" w:cs="Courier New"/>
          <w:color w:val="BCBEC4"/>
          <w:sz w:val="20"/>
          <w:szCs w:val="20"/>
          <w:lang w:val="en-IE" w:eastAsia="en-IE"/>
        </w:rPr>
        <w:t>+ port);</w:t>
      </w:r>
      <w:r w:rsidRPr="00330C3A">
        <w:rPr>
          <w:rFonts w:ascii="Courier New" w:eastAsia="Times New Roman" w:hAnsi="Courier New" w:cs="Courier New"/>
          <w:color w:val="BCBEC4"/>
          <w:sz w:val="20"/>
          <w:szCs w:val="20"/>
          <w:lang w:val="en-IE" w:eastAsia="en-IE"/>
        </w:rPr>
        <w:br/>
        <w:t xml:space="preserve">            } </w:t>
      </w:r>
      <w:r w:rsidRPr="00330C3A">
        <w:rPr>
          <w:rFonts w:ascii="Courier New" w:eastAsia="Times New Roman" w:hAnsi="Courier New" w:cs="Courier New"/>
          <w:color w:val="CF8E6D"/>
          <w:sz w:val="20"/>
          <w:szCs w:val="20"/>
          <w:lang w:val="en-IE" w:eastAsia="en-IE"/>
        </w:rPr>
        <w:t xml:space="preserve">catch </w:t>
      </w:r>
      <w:r w:rsidRPr="00330C3A">
        <w:rPr>
          <w:rFonts w:ascii="Courier New" w:eastAsia="Times New Roman" w:hAnsi="Courier New" w:cs="Courier New"/>
          <w:color w:val="BCBEC4"/>
          <w:sz w:val="20"/>
          <w:szCs w:val="20"/>
          <w:lang w:val="en-IE" w:eastAsia="en-IE"/>
        </w:rPr>
        <w:t>(IOException e) {</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err</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 xml:space="preserve">"Error connecting to server: " </w:t>
      </w:r>
      <w:r w:rsidRPr="00330C3A">
        <w:rPr>
          <w:rFonts w:ascii="Courier New" w:eastAsia="Times New Roman" w:hAnsi="Courier New" w:cs="Courier New"/>
          <w:color w:val="BCBEC4"/>
          <w:sz w:val="20"/>
          <w:szCs w:val="20"/>
          <w:lang w:val="en-IE" w:eastAsia="en-IE"/>
        </w:rPr>
        <w:t>+ e.getMessage());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7A7E85"/>
          <w:sz w:val="20"/>
          <w:szCs w:val="20"/>
          <w:lang w:val="en-IE" w:eastAsia="en-IE"/>
        </w:rPr>
        <w:t>// This method allows the user to send a message to the server. It uses the connectionHandler class again</w:t>
      </w:r>
      <w:r w:rsidRPr="00330C3A">
        <w:rPr>
          <w:rFonts w:ascii="Courier New" w:eastAsia="Times New Roman" w:hAnsi="Courier New" w:cs="Courier New"/>
          <w:color w:val="7A7E85"/>
          <w:sz w:val="20"/>
          <w:szCs w:val="20"/>
          <w:lang w:val="en-IE" w:eastAsia="en-IE"/>
        </w:rPr>
        <w:br/>
        <w:t xml:space="preserve">        // to attempt to send the message, it shows a success or error message depending on the status of message being sent</w:t>
      </w:r>
      <w:r w:rsidRPr="00330C3A">
        <w:rPr>
          <w:rFonts w:ascii="Courier New" w:eastAsia="Times New Roman" w:hAnsi="Courier New" w:cs="Courier New"/>
          <w:color w:val="7A7E85"/>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private static void </w:t>
      </w:r>
      <w:r w:rsidRPr="00330C3A">
        <w:rPr>
          <w:rFonts w:ascii="Courier New" w:eastAsia="Times New Roman" w:hAnsi="Courier New" w:cs="Courier New"/>
          <w:color w:val="56A8F5"/>
          <w:sz w:val="20"/>
          <w:szCs w:val="20"/>
          <w:lang w:val="en-IE" w:eastAsia="en-IE"/>
        </w:rPr>
        <w:t>sendMessage</w:t>
      </w:r>
      <w:r w:rsidRPr="00330C3A">
        <w:rPr>
          <w:rFonts w:ascii="Courier New" w:eastAsia="Times New Roman" w:hAnsi="Courier New" w:cs="Courier New"/>
          <w:color w:val="BCBEC4"/>
          <w:sz w:val="20"/>
          <w:szCs w:val="20"/>
          <w:lang w:val="en-IE" w:eastAsia="en-IE"/>
        </w:rPr>
        <w:t>()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try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w:t>
      </w:r>
      <w:r w:rsidRPr="00330C3A">
        <w:rPr>
          <w:rFonts w:ascii="Courier New" w:eastAsia="Times New Roman" w:hAnsi="Courier New" w:cs="Courier New"/>
          <w:color w:val="6AAB73"/>
          <w:sz w:val="20"/>
          <w:szCs w:val="20"/>
          <w:lang w:val="en-IE" w:eastAsia="en-IE"/>
        </w:rPr>
        <w:t>"Enter message to send: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String message = </w:t>
      </w:r>
      <w:r w:rsidRPr="00330C3A">
        <w:rPr>
          <w:rFonts w:ascii="Courier New" w:eastAsia="Times New Roman" w:hAnsi="Courier New" w:cs="Courier New"/>
          <w:i/>
          <w:iCs/>
          <w:color w:val="C77DBB"/>
          <w:sz w:val="20"/>
          <w:szCs w:val="20"/>
          <w:lang w:val="en-IE" w:eastAsia="en-IE"/>
        </w:rPr>
        <w:t>reader</w:t>
      </w:r>
      <w:r w:rsidRPr="00330C3A">
        <w:rPr>
          <w:rFonts w:ascii="Courier New" w:eastAsia="Times New Roman" w:hAnsi="Courier New" w:cs="Courier New"/>
          <w:color w:val="BCBEC4"/>
          <w:sz w:val="20"/>
          <w:szCs w:val="20"/>
          <w:lang w:val="en-IE" w:eastAsia="en-IE"/>
        </w:rPr>
        <w:t>.readLine();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C77DBB"/>
          <w:sz w:val="20"/>
          <w:szCs w:val="20"/>
          <w:lang w:val="en-IE" w:eastAsia="en-IE"/>
        </w:rPr>
        <w:t>connectionHandler</w:t>
      </w:r>
      <w:r w:rsidRPr="00330C3A">
        <w:rPr>
          <w:rFonts w:ascii="Courier New" w:eastAsia="Times New Roman" w:hAnsi="Courier New" w:cs="Courier New"/>
          <w:color w:val="BCBEC4"/>
          <w:sz w:val="20"/>
          <w:szCs w:val="20"/>
          <w:lang w:val="en-IE" w:eastAsia="en-IE"/>
        </w:rPr>
        <w:t>.sendMessage(message);</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"Message sent successfully!"</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 </w:t>
      </w:r>
      <w:r w:rsidRPr="00330C3A">
        <w:rPr>
          <w:rFonts w:ascii="Courier New" w:eastAsia="Times New Roman" w:hAnsi="Courier New" w:cs="Courier New"/>
          <w:color w:val="CF8E6D"/>
          <w:sz w:val="20"/>
          <w:szCs w:val="20"/>
          <w:lang w:val="en-IE" w:eastAsia="en-IE"/>
        </w:rPr>
        <w:t xml:space="preserve">catch </w:t>
      </w:r>
      <w:r w:rsidRPr="00330C3A">
        <w:rPr>
          <w:rFonts w:ascii="Courier New" w:eastAsia="Times New Roman" w:hAnsi="Courier New" w:cs="Courier New"/>
          <w:color w:val="BCBEC4"/>
          <w:sz w:val="20"/>
          <w:szCs w:val="20"/>
          <w:lang w:val="en-IE" w:eastAsia="en-IE"/>
        </w:rPr>
        <w:t>(IOException e) {</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lastRenderedPageBreak/>
        <w:t xml:space="preserve">            System.</w:t>
      </w:r>
      <w:r w:rsidRPr="00330C3A">
        <w:rPr>
          <w:rFonts w:ascii="Courier New" w:eastAsia="Times New Roman" w:hAnsi="Courier New" w:cs="Courier New"/>
          <w:i/>
          <w:iCs/>
          <w:color w:val="C77DBB"/>
          <w:sz w:val="20"/>
          <w:szCs w:val="20"/>
          <w:lang w:val="en-IE" w:eastAsia="en-IE"/>
        </w:rPr>
        <w:t>err</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 xml:space="preserve">"Error sending message: " </w:t>
      </w:r>
      <w:r w:rsidRPr="00330C3A">
        <w:rPr>
          <w:rFonts w:ascii="Courier New" w:eastAsia="Times New Roman" w:hAnsi="Courier New" w:cs="Courier New"/>
          <w:color w:val="BCBEC4"/>
          <w:sz w:val="20"/>
          <w:szCs w:val="20"/>
          <w:lang w:val="en-IE" w:eastAsia="en-IE"/>
        </w:rPr>
        <w:t>+ e.getMessage());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7A7E85"/>
          <w:sz w:val="20"/>
          <w:szCs w:val="20"/>
          <w:lang w:val="en-IE" w:eastAsia="en-IE"/>
        </w:rPr>
        <w:t>// This method is used to try and retrieve a message from the server, it asks the user to input the</w:t>
      </w:r>
      <w:r w:rsidRPr="00330C3A">
        <w:rPr>
          <w:rFonts w:ascii="Courier New" w:eastAsia="Times New Roman" w:hAnsi="Courier New" w:cs="Courier New"/>
          <w:color w:val="7A7E85"/>
          <w:sz w:val="20"/>
          <w:szCs w:val="20"/>
          <w:lang w:val="en-IE" w:eastAsia="en-IE"/>
        </w:rPr>
        <w:br/>
        <w:t xml:space="preserve">        // 'number' of the message to be received. It works off the connectionHandler class to see if the message</w:t>
      </w:r>
      <w:r w:rsidRPr="00330C3A">
        <w:rPr>
          <w:rFonts w:ascii="Courier New" w:eastAsia="Times New Roman" w:hAnsi="Courier New" w:cs="Courier New"/>
          <w:color w:val="7A7E85"/>
          <w:sz w:val="20"/>
          <w:szCs w:val="20"/>
          <w:lang w:val="en-IE" w:eastAsia="en-IE"/>
        </w:rPr>
        <w:br/>
        <w:t xml:space="preserve">        // exists, and if it does, it will return the text of the message.</w:t>
      </w:r>
      <w:r w:rsidRPr="00330C3A">
        <w:rPr>
          <w:rFonts w:ascii="Courier New" w:eastAsia="Times New Roman" w:hAnsi="Courier New" w:cs="Courier New"/>
          <w:color w:val="7A7E85"/>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private static void </w:t>
      </w:r>
      <w:r w:rsidRPr="00330C3A">
        <w:rPr>
          <w:rFonts w:ascii="Courier New" w:eastAsia="Times New Roman" w:hAnsi="Courier New" w:cs="Courier New"/>
          <w:color w:val="56A8F5"/>
          <w:sz w:val="20"/>
          <w:szCs w:val="20"/>
          <w:lang w:val="en-IE" w:eastAsia="en-IE"/>
        </w:rPr>
        <w:t>retrieveMessage</w:t>
      </w:r>
      <w:r w:rsidRPr="00330C3A">
        <w:rPr>
          <w:rFonts w:ascii="Courier New" w:eastAsia="Times New Roman" w:hAnsi="Courier New" w:cs="Courier New"/>
          <w:color w:val="BCBEC4"/>
          <w:sz w:val="20"/>
          <w:szCs w:val="20"/>
          <w:lang w:val="en-IE" w:eastAsia="en-IE"/>
        </w:rPr>
        <w:t>()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try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w:t>
      </w:r>
      <w:r w:rsidRPr="00330C3A">
        <w:rPr>
          <w:rFonts w:ascii="Courier New" w:eastAsia="Times New Roman" w:hAnsi="Courier New" w:cs="Courier New"/>
          <w:color w:val="6AAB73"/>
          <w:sz w:val="20"/>
          <w:szCs w:val="20"/>
          <w:lang w:val="en-IE" w:eastAsia="en-IE"/>
        </w:rPr>
        <w:t>"Enter message number to retrieve: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String msgNumber = </w:t>
      </w:r>
      <w:r w:rsidRPr="00330C3A">
        <w:rPr>
          <w:rFonts w:ascii="Courier New" w:eastAsia="Times New Roman" w:hAnsi="Courier New" w:cs="Courier New"/>
          <w:i/>
          <w:iCs/>
          <w:color w:val="C77DBB"/>
          <w:sz w:val="20"/>
          <w:szCs w:val="20"/>
          <w:lang w:val="en-IE" w:eastAsia="en-IE"/>
        </w:rPr>
        <w:t>reader</w:t>
      </w:r>
      <w:r w:rsidRPr="00330C3A">
        <w:rPr>
          <w:rFonts w:ascii="Courier New" w:eastAsia="Times New Roman" w:hAnsi="Courier New" w:cs="Courier New"/>
          <w:color w:val="BCBEC4"/>
          <w:sz w:val="20"/>
          <w:szCs w:val="20"/>
          <w:lang w:val="en-IE" w:eastAsia="en-IE"/>
        </w:rPr>
        <w:t>.readLine();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C77DBB"/>
          <w:sz w:val="20"/>
          <w:szCs w:val="20"/>
          <w:lang w:val="en-IE" w:eastAsia="en-IE"/>
        </w:rPr>
        <w:t>connectionHandler</w:t>
      </w:r>
      <w:r w:rsidRPr="00330C3A">
        <w:rPr>
          <w:rFonts w:ascii="Courier New" w:eastAsia="Times New Roman" w:hAnsi="Courier New" w:cs="Courier New"/>
          <w:color w:val="BCBEC4"/>
          <w:sz w:val="20"/>
          <w:szCs w:val="20"/>
          <w:lang w:val="en-IE" w:eastAsia="en-IE"/>
        </w:rPr>
        <w:t>.sendMessage(</w:t>
      </w:r>
      <w:r w:rsidRPr="00330C3A">
        <w:rPr>
          <w:rFonts w:ascii="Courier New" w:eastAsia="Times New Roman" w:hAnsi="Courier New" w:cs="Courier New"/>
          <w:color w:val="6AAB73"/>
          <w:sz w:val="20"/>
          <w:szCs w:val="20"/>
          <w:lang w:val="en-IE" w:eastAsia="en-IE"/>
        </w:rPr>
        <w:t xml:space="preserve">"retrieve_message " </w:t>
      </w:r>
      <w:r w:rsidRPr="00330C3A">
        <w:rPr>
          <w:rFonts w:ascii="Courier New" w:eastAsia="Times New Roman" w:hAnsi="Courier New" w:cs="Courier New"/>
          <w:color w:val="BCBEC4"/>
          <w:sz w:val="20"/>
          <w:szCs w:val="20"/>
          <w:lang w:val="en-IE" w:eastAsia="en-IE"/>
        </w:rPr>
        <w:t>+ msgNumber);</w:t>
      </w:r>
      <w:r w:rsidRPr="00330C3A">
        <w:rPr>
          <w:rFonts w:ascii="Courier New" w:eastAsia="Times New Roman" w:hAnsi="Courier New" w:cs="Courier New"/>
          <w:color w:val="BCBEC4"/>
          <w:sz w:val="20"/>
          <w:szCs w:val="20"/>
          <w:lang w:val="en-IE" w:eastAsia="en-IE"/>
        </w:rPr>
        <w:br/>
        <w:t xml:space="preserve">            String response = </w:t>
      </w:r>
      <w:r w:rsidRPr="00330C3A">
        <w:rPr>
          <w:rFonts w:ascii="Courier New" w:eastAsia="Times New Roman" w:hAnsi="Courier New" w:cs="Courier New"/>
          <w:i/>
          <w:iCs/>
          <w:color w:val="C77DBB"/>
          <w:sz w:val="20"/>
          <w:szCs w:val="20"/>
          <w:lang w:val="en-IE" w:eastAsia="en-IE"/>
        </w:rPr>
        <w:t>connectionHandler</w:t>
      </w:r>
      <w:r w:rsidRPr="00330C3A">
        <w:rPr>
          <w:rFonts w:ascii="Courier New" w:eastAsia="Times New Roman" w:hAnsi="Courier New" w:cs="Courier New"/>
          <w:color w:val="BCBEC4"/>
          <w:sz w:val="20"/>
          <w:szCs w:val="20"/>
          <w:lang w:val="en-IE" w:eastAsia="en-IE"/>
        </w:rPr>
        <w:t>.readMessage();</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 xml:space="preserve">"Message received: " </w:t>
      </w:r>
      <w:r w:rsidRPr="00330C3A">
        <w:rPr>
          <w:rFonts w:ascii="Courier New" w:eastAsia="Times New Roman" w:hAnsi="Courier New" w:cs="Courier New"/>
          <w:color w:val="BCBEC4"/>
          <w:sz w:val="20"/>
          <w:szCs w:val="20"/>
          <w:lang w:val="en-IE" w:eastAsia="en-IE"/>
        </w:rPr>
        <w:t>+ response);</w:t>
      </w:r>
      <w:r w:rsidRPr="00330C3A">
        <w:rPr>
          <w:rFonts w:ascii="Courier New" w:eastAsia="Times New Roman" w:hAnsi="Courier New" w:cs="Courier New"/>
          <w:color w:val="BCBEC4"/>
          <w:sz w:val="20"/>
          <w:szCs w:val="20"/>
          <w:lang w:val="en-IE" w:eastAsia="en-IE"/>
        </w:rPr>
        <w:br/>
        <w:t xml:space="preserve">        } </w:t>
      </w:r>
      <w:r w:rsidRPr="00330C3A">
        <w:rPr>
          <w:rFonts w:ascii="Courier New" w:eastAsia="Times New Roman" w:hAnsi="Courier New" w:cs="Courier New"/>
          <w:color w:val="CF8E6D"/>
          <w:sz w:val="20"/>
          <w:szCs w:val="20"/>
          <w:lang w:val="en-IE" w:eastAsia="en-IE"/>
        </w:rPr>
        <w:t xml:space="preserve">catch </w:t>
      </w:r>
      <w:r w:rsidRPr="00330C3A">
        <w:rPr>
          <w:rFonts w:ascii="Courier New" w:eastAsia="Times New Roman" w:hAnsi="Courier New" w:cs="Courier New"/>
          <w:color w:val="BCBEC4"/>
          <w:sz w:val="20"/>
          <w:szCs w:val="20"/>
          <w:lang w:val="en-IE" w:eastAsia="en-IE"/>
        </w:rPr>
        <w:t>(IOException e) {</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err</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 xml:space="preserve">"Error retrieving message: " </w:t>
      </w:r>
      <w:r w:rsidRPr="00330C3A">
        <w:rPr>
          <w:rFonts w:ascii="Courier New" w:eastAsia="Times New Roman" w:hAnsi="Courier New" w:cs="Courier New"/>
          <w:color w:val="BCBEC4"/>
          <w:sz w:val="20"/>
          <w:szCs w:val="20"/>
          <w:lang w:val="en-IE" w:eastAsia="en-IE"/>
        </w:rPr>
        <w:t>+ e.getMessage());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7A7E85"/>
          <w:sz w:val="20"/>
          <w:szCs w:val="20"/>
          <w:lang w:val="en-IE" w:eastAsia="en-IE"/>
        </w:rPr>
        <w:t>// This method is used to try and retrieve all messages from the server, it uses the connectioNHandler class</w:t>
      </w:r>
      <w:r w:rsidRPr="00330C3A">
        <w:rPr>
          <w:rFonts w:ascii="Courier New" w:eastAsia="Times New Roman" w:hAnsi="Courier New" w:cs="Courier New"/>
          <w:color w:val="7A7E85"/>
          <w:sz w:val="20"/>
          <w:szCs w:val="20"/>
          <w:lang w:val="en-IE" w:eastAsia="en-IE"/>
        </w:rPr>
        <w:br/>
        <w:t xml:space="preserve">        // to go through all the messages stored, it loops through til it receives the 'end of messages' indicator.</w:t>
      </w:r>
      <w:r w:rsidRPr="00330C3A">
        <w:rPr>
          <w:rFonts w:ascii="Courier New" w:eastAsia="Times New Roman" w:hAnsi="Courier New" w:cs="Courier New"/>
          <w:color w:val="7A7E85"/>
          <w:sz w:val="20"/>
          <w:szCs w:val="20"/>
          <w:lang w:val="en-IE" w:eastAsia="en-IE"/>
        </w:rPr>
        <w:br/>
        <w:t xml:space="preserve">        // it simply prints the messages then onto the CLI</w:t>
      </w:r>
      <w:r w:rsidRPr="00330C3A">
        <w:rPr>
          <w:rFonts w:ascii="Courier New" w:eastAsia="Times New Roman" w:hAnsi="Courier New" w:cs="Courier New"/>
          <w:color w:val="7A7E85"/>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private static void </w:t>
      </w:r>
      <w:r w:rsidRPr="00330C3A">
        <w:rPr>
          <w:rFonts w:ascii="Courier New" w:eastAsia="Times New Roman" w:hAnsi="Courier New" w:cs="Courier New"/>
          <w:color w:val="56A8F5"/>
          <w:sz w:val="20"/>
          <w:szCs w:val="20"/>
          <w:lang w:val="en-IE" w:eastAsia="en-IE"/>
        </w:rPr>
        <w:t>retrieveAllMessages</w:t>
      </w:r>
      <w:r w:rsidRPr="00330C3A">
        <w:rPr>
          <w:rFonts w:ascii="Courier New" w:eastAsia="Times New Roman" w:hAnsi="Courier New" w:cs="Courier New"/>
          <w:color w:val="BCBEC4"/>
          <w:sz w:val="20"/>
          <w:szCs w:val="20"/>
          <w:lang w:val="en-IE" w:eastAsia="en-IE"/>
        </w:rPr>
        <w:t>()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try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C77DBB"/>
          <w:sz w:val="20"/>
          <w:szCs w:val="20"/>
          <w:lang w:val="en-IE" w:eastAsia="en-IE"/>
        </w:rPr>
        <w:t>connectionHandler</w:t>
      </w:r>
      <w:r w:rsidRPr="00330C3A">
        <w:rPr>
          <w:rFonts w:ascii="Courier New" w:eastAsia="Times New Roman" w:hAnsi="Courier New" w:cs="Courier New"/>
          <w:color w:val="BCBEC4"/>
          <w:sz w:val="20"/>
          <w:szCs w:val="20"/>
          <w:lang w:val="en-IE" w:eastAsia="en-IE"/>
        </w:rPr>
        <w:t>.sendMessage(</w:t>
      </w:r>
      <w:r w:rsidRPr="00330C3A">
        <w:rPr>
          <w:rFonts w:ascii="Courier New" w:eastAsia="Times New Roman" w:hAnsi="Courier New" w:cs="Courier New"/>
          <w:color w:val="6AAB73"/>
          <w:sz w:val="20"/>
          <w:szCs w:val="20"/>
          <w:lang w:val="en-IE" w:eastAsia="en-IE"/>
        </w:rPr>
        <w:t>"retrieve_all_messages"</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"All messages:"</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String response;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while </w:t>
      </w:r>
      <w:r w:rsidRPr="00330C3A">
        <w:rPr>
          <w:rFonts w:ascii="Courier New" w:eastAsia="Times New Roman" w:hAnsi="Courier New" w:cs="Courier New"/>
          <w:color w:val="BCBEC4"/>
          <w:sz w:val="20"/>
          <w:szCs w:val="20"/>
          <w:lang w:val="en-IE" w:eastAsia="en-IE"/>
        </w:rPr>
        <w:t xml:space="preserve">(!(response = </w:t>
      </w:r>
      <w:r w:rsidRPr="00330C3A">
        <w:rPr>
          <w:rFonts w:ascii="Courier New" w:eastAsia="Times New Roman" w:hAnsi="Courier New" w:cs="Courier New"/>
          <w:i/>
          <w:iCs/>
          <w:color w:val="C77DBB"/>
          <w:sz w:val="20"/>
          <w:szCs w:val="20"/>
          <w:lang w:val="en-IE" w:eastAsia="en-IE"/>
        </w:rPr>
        <w:t>connectionHandler</w:t>
      </w:r>
      <w:r w:rsidRPr="00330C3A">
        <w:rPr>
          <w:rFonts w:ascii="Courier New" w:eastAsia="Times New Roman" w:hAnsi="Courier New" w:cs="Courier New"/>
          <w:color w:val="BCBEC4"/>
          <w:sz w:val="20"/>
          <w:szCs w:val="20"/>
          <w:lang w:val="en-IE" w:eastAsia="en-IE"/>
        </w:rPr>
        <w:t>.readMessage()).equals(</w:t>
      </w:r>
      <w:r w:rsidRPr="00330C3A">
        <w:rPr>
          <w:rFonts w:ascii="Courier New" w:eastAsia="Times New Roman" w:hAnsi="Courier New" w:cs="Courier New"/>
          <w:color w:val="6AAB73"/>
          <w:sz w:val="20"/>
          <w:szCs w:val="20"/>
          <w:lang w:val="en-IE" w:eastAsia="en-IE"/>
        </w:rPr>
        <w:t>"End of messages"</w:t>
      </w:r>
      <w:r w:rsidRPr="00330C3A">
        <w:rPr>
          <w:rFonts w:ascii="Courier New" w:eastAsia="Times New Roman" w:hAnsi="Courier New" w:cs="Courier New"/>
          <w:color w:val="BCBEC4"/>
          <w:sz w:val="20"/>
          <w:szCs w:val="20"/>
          <w:lang w:val="en-IE" w:eastAsia="en-IE"/>
        </w:rPr>
        <w:t>)) {</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.println(response);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t xml:space="preserve">        } </w:t>
      </w:r>
      <w:r w:rsidRPr="00330C3A">
        <w:rPr>
          <w:rFonts w:ascii="Courier New" w:eastAsia="Times New Roman" w:hAnsi="Courier New" w:cs="Courier New"/>
          <w:color w:val="CF8E6D"/>
          <w:sz w:val="20"/>
          <w:szCs w:val="20"/>
          <w:lang w:val="en-IE" w:eastAsia="en-IE"/>
        </w:rPr>
        <w:t xml:space="preserve">catch </w:t>
      </w:r>
      <w:r w:rsidRPr="00330C3A">
        <w:rPr>
          <w:rFonts w:ascii="Courier New" w:eastAsia="Times New Roman" w:hAnsi="Courier New" w:cs="Courier New"/>
          <w:color w:val="BCBEC4"/>
          <w:sz w:val="20"/>
          <w:szCs w:val="20"/>
          <w:lang w:val="en-IE" w:eastAsia="en-IE"/>
        </w:rPr>
        <w:t>(IOException e) {</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err</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 xml:space="preserve">"Error retrieving all messages: " </w:t>
      </w:r>
      <w:r w:rsidRPr="00330C3A">
        <w:rPr>
          <w:rFonts w:ascii="Courier New" w:eastAsia="Times New Roman" w:hAnsi="Courier New" w:cs="Courier New"/>
          <w:color w:val="BCBEC4"/>
          <w:sz w:val="20"/>
          <w:szCs w:val="20"/>
          <w:lang w:val="en-IE" w:eastAsia="en-IE"/>
        </w:rPr>
        <w:t>+ e.getMessage());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7A7E85"/>
          <w:sz w:val="20"/>
          <w:szCs w:val="20"/>
          <w:lang w:val="en-IE" w:eastAsia="en-IE"/>
        </w:rPr>
        <w:t>// This method simply sends the logout command to the server using the connectionHandler, and then closes the connection</w:t>
      </w:r>
      <w:r w:rsidRPr="00330C3A">
        <w:rPr>
          <w:rFonts w:ascii="Courier New" w:eastAsia="Times New Roman" w:hAnsi="Courier New" w:cs="Courier New"/>
          <w:color w:val="7A7E85"/>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private static void </w:t>
      </w:r>
      <w:r w:rsidRPr="00330C3A">
        <w:rPr>
          <w:rFonts w:ascii="Courier New" w:eastAsia="Times New Roman" w:hAnsi="Courier New" w:cs="Courier New"/>
          <w:color w:val="56A8F5"/>
          <w:sz w:val="20"/>
          <w:szCs w:val="20"/>
          <w:lang w:val="en-IE" w:eastAsia="en-IE"/>
        </w:rPr>
        <w:t>logOut</w:t>
      </w:r>
      <w:r w:rsidRPr="00330C3A">
        <w:rPr>
          <w:rFonts w:ascii="Courier New" w:eastAsia="Times New Roman" w:hAnsi="Courier New" w:cs="Courier New"/>
          <w:color w:val="BCBEC4"/>
          <w:sz w:val="20"/>
          <w:szCs w:val="20"/>
          <w:lang w:val="en-IE" w:eastAsia="en-IE"/>
        </w:rPr>
        <w:t>() {</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CF8E6D"/>
          <w:sz w:val="20"/>
          <w:szCs w:val="20"/>
          <w:lang w:val="en-IE" w:eastAsia="en-IE"/>
        </w:rPr>
        <w:t xml:space="preserve">try </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C77DBB"/>
          <w:sz w:val="20"/>
          <w:szCs w:val="20"/>
          <w:lang w:val="en-IE" w:eastAsia="en-IE"/>
        </w:rPr>
        <w:t>connectionHandler</w:t>
      </w:r>
      <w:r w:rsidRPr="00330C3A">
        <w:rPr>
          <w:rFonts w:ascii="Courier New" w:eastAsia="Times New Roman" w:hAnsi="Courier New" w:cs="Courier New"/>
          <w:color w:val="BCBEC4"/>
          <w:sz w:val="20"/>
          <w:szCs w:val="20"/>
          <w:lang w:val="en-IE" w:eastAsia="en-IE"/>
        </w:rPr>
        <w:t>.sendMessage(</w:t>
      </w:r>
      <w:r w:rsidRPr="00330C3A">
        <w:rPr>
          <w:rFonts w:ascii="Courier New" w:eastAsia="Times New Roman" w:hAnsi="Courier New" w:cs="Courier New"/>
          <w:color w:val="6AAB73"/>
          <w:sz w:val="20"/>
          <w:szCs w:val="20"/>
          <w:lang w:val="en-IE" w:eastAsia="en-IE"/>
        </w:rPr>
        <w:t>"logout"</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i/>
          <w:iCs/>
          <w:color w:val="C77DBB"/>
          <w:sz w:val="20"/>
          <w:szCs w:val="20"/>
          <w:lang w:val="en-IE" w:eastAsia="en-IE"/>
        </w:rPr>
        <w:t>connectionHandler</w:t>
      </w:r>
      <w:r w:rsidRPr="00330C3A">
        <w:rPr>
          <w:rFonts w:ascii="Courier New" w:eastAsia="Times New Roman" w:hAnsi="Courier New" w:cs="Courier New"/>
          <w:color w:val="BCBEC4"/>
          <w:sz w:val="20"/>
          <w:szCs w:val="20"/>
          <w:lang w:val="en-IE" w:eastAsia="en-IE"/>
        </w:rPr>
        <w:t>.closeConnection();</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out</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"Logged out and disconnected from server."</w:t>
      </w:r>
      <w:r w:rsidRPr="00330C3A">
        <w:rPr>
          <w:rFonts w:ascii="Courier New" w:eastAsia="Times New Roman" w:hAnsi="Courier New" w:cs="Courier New"/>
          <w:color w:val="BCBEC4"/>
          <w:sz w:val="20"/>
          <w:szCs w:val="20"/>
          <w:lang w:val="en-IE" w:eastAsia="en-IE"/>
        </w:rPr>
        <w:t>);</w:t>
      </w:r>
      <w:r w:rsidRPr="00330C3A">
        <w:rPr>
          <w:rFonts w:ascii="Courier New" w:eastAsia="Times New Roman" w:hAnsi="Courier New" w:cs="Courier New"/>
          <w:color w:val="BCBEC4"/>
          <w:sz w:val="20"/>
          <w:szCs w:val="20"/>
          <w:lang w:val="en-IE" w:eastAsia="en-IE"/>
        </w:rPr>
        <w:br/>
        <w:t xml:space="preserve">        } </w:t>
      </w:r>
      <w:r w:rsidRPr="00330C3A">
        <w:rPr>
          <w:rFonts w:ascii="Courier New" w:eastAsia="Times New Roman" w:hAnsi="Courier New" w:cs="Courier New"/>
          <w:color w:val="CF8E6D"/>
          <w:sz w:val="20"/>
          <w:szCs w:val="20"/>
          <w:lang w:val="en-IE" w:eastAsia="en-IE"/>
        </w:rPr>
        <w:t xml:space="preserve">catch </w:t>
      </w:r>
      <w:r w:rsidRPr="00330C3A">
        <w:rPr>
          <w:rFonts w:ascii="Courier New" w:eastAsia="Times New Roman" w:hAnsi="Courier New" w:cs="Courier New"/>
          <w:color w:val="BCBEC4"/>
          <w:sz w:val="20"/>
          <w:szCs w:val="20"/>
          <w:lang w:val="en-IE" w:eastAsia="en-IE"/>
        </w:rPr>
        <w:t>(IOException e) {</w:t>
      </w:r>
      <w:r w:rsidRPr="00330C3A">
        <w:rPr>
          <w:rFonts w:ascii="Courier New" w:eastAsia="Times New Roman" w:hAnsi="Courier New" w:cs="Courier New"/>
          <w:color w:val="BCBEC4"/>
          <w:sz w:val="20"/>
          <w:szCs w:val="20"/>
          <w:lang w:val="en-IE" w:eastAsia="en-IE"/>
        </w:rPr>
        <w:br/>
        <w:t xml:space="preserve">            System.</w:t>
      </w:r>
      <w:r w:rsidRPr="00330C3A">
        <w:rPr>
          <w:rFonts w:ascii="Courier New" w:eastAsia="Times New Roman" w:hAnsi="Courier New" w:cs="Courier New"/>
          <w:i/>
          <w:iCs/>
          <w:color w:val="C77DBB"/>
          <w:sz w:val="20"/>
          <w:szCs w:val="20"/>
          <w:lang w:val="en-IE" w:eastAsia="en-IE"/>
        </w:rPr>
        <w:t>err</w:t>
      </w:r>
      <w:r w:rsidRPr="00330C3A">
        <w:rPr>
          <w:rFonts w:ascii="Courier New" w:eastAsia="Times New Roman" w:hAnsi="Courier New" w:cs="Courier New"/>
          <w:color w:val="BCBEC4"/>
          <w:sz w:val="20"/>
          <w:szCs w:val="20"/>
          <w:lang w:val="en-IE" w:eastAsia="en-IE"/>
        </w:rPr>
        <w:t>.println(</w:t>
      </w:r>
      <w:r w:rsidRPr="00330C3A">
        <w:rPr>
          <w:rFonts w:ascii="Courier New" w:eastAsia="Times New Roman" w:hAnsi="Courier New" w:cs="Courier New"/>
          <w:color w:val="6AAB73"/>
          <w:sz w:val="20"/>
          <w:szCs w:val="20"/>
          <w:lang w:val="en-IE" w:eastAsia="en-IE"/>
        </w:rPr>
        <w:t xml:space="preserve">"Error during logging out: " </w:t>
      </w:r>
      <w:r w:rsidRPr="00330C3A">
        <w:rPr>
          <w:rFonts w:ascii="Courier New" w:eastAsia="Times New Roman" w:hAnsi="Courier New" w:cs="Courier New"/>
          <w:color w:val="BCBEC4"/>
          <w:sz w:val="20"/>
          <w:szCs w:val="20"/>
          <w:lang w:val="en-IE" w:eastAsia="en-IE"/>
        </w:rPr>
        <w:t>+ e.getMessage());</w:t>
      </w:r>
      <w:r w:rsidRPr="00330C3A">
        <w:rPr>
          <w:rFonts w:ascii="Courier New" w:eastAsia="Times New Roman" w:hAnsi="Courier New" w:cs="Courier New"/>
          <w:color w:val="BCBEC4"/>
          <w:sz w:val="20"/>
          <w:szCs w:val="20"/>
          <w:lang w:val="en-IE" w:eastAsia="en-IE"/>
        </w:rPr>
        <w:br/>
        <w:t xml:space="preserve">        }</w:t>
      </w:r>
      <w:r w:rsidRPr="00330C3A">
        <w:rPr>
          <w:rFonts w:ascii="Courier New" w:eastAsia="Times New Roman" w:hAnsi="Courier New" w:cs="Courier New"/>
          <w:color w:val="BCBEC4"/>
          <w:sz w:val="20"/>
          <w:szCs w:val="20"/>
          <w:lang w:val="en-IE" w:eastAsia="en-IE"/>
        </w:rPr>
        <w:br/>
      </w:r>
      <w:r w:rsidRPr="00330C3A">
        <w:rPr>
          <w:rFonts w:ascii="Courier New" w:eastAsia="Times New Roman" w:hAnsi="Courier New" w:cs="Courier New"/>
          <w:color w:val="BCBEC4"/>
          <w:sz w:val="20"/>
          <w:szCs w:val="20"/>
          <w:lang w:val="en-IE" w:eastAsia="en-IE"/>
        </w:rPr>
        <w:lastRenderedPageBreak/>
        <w:t xml:space="preserve">    }</w:t>
      </w:r>
      <w:r w:rsidRPr="00330C3A">
        <w:rPr>
          <w:rFonts w:ascii="Courier New" w:eastAsia="Times New Roman" w:hAnsi="Courier New" w:cs="Courier New"/>
          <w:color w:val="BCBEC4"/>
          <w:sz w:val="20"/>
          <w:szCs w:val="20"/>
          <w:lang w:val="en-IE" w:eastAsia="en-IE"/>
        </w:rPr>
        <w:br/>
        <w:t>}</w:t>
      </w:r>
    </w:p>
    <w:p w14:paraId="1A86CDC9" w14:textId="77777777" w:rsidR="00BE5A98" w:rsidRDefault="00BE5A98" w:rsidP="00BE5A98"/>
    <w:p w14:paraId="31CD3914" w14:textId="77777777" w:rsidR="00330C3A" w:rsidRDefault="00330C3A" w:rsidP="00BE5A98"/>
    <w:p w14:paraId="6B42D5E1" w14:textId="77777777" w:rsidR="00330C3A" w:rsidRDefault="00330C3A" w:rsidP="00330C3A">
      <w:pPr>
        <w:ind w:firstLine="0"/>
      </w:pPr>
    </w:p>
    <w:p w14:paraId="672CA8DF" w14:textId="365F1BEE" w:rsidR="00330C3A" w:rsidRDefault="00330C3A" w:rsidP="00330C3A">
      <w:pPr>
        <w:pStyle w:val="Heading3"/>
      </w:pPr>
      <w:bookmarkStart w:id="34" w:name="_Toc162438103"/>
      <w:r>
        <w:t>secureSMPClient</w:t>
      </w:r>
      <w:r>
        <w:t>GUI</w:t>
      </w:r>
      <w:r>
        <w:t>:</w:t>
      </w:r>
      <w:bookmarkEnd w:id="34"/>
    </w:p>
    <w:p w14:paraId="710FD48A" w14:textId="77777777" w:rsidR="0064483C" w:rsidRDefault="0064483C" w:rsidP="0064483C">
      <w:pPr>
        <w:pStyle w:val="HTMLPreformatted"/>
        <w:shd w:val="clear" w:color="auto" w:fill="1E1F22"/>
        <w:rPr>
          <w:color w:val="BCBEC4"/>
        </w:rPr>
      </w:pPr>
      <w:r>
        <w:rPr>
          <w:color w:val="CF8E6D"/>
        </w:rPr>
        <w:t xml:space="preserve">package </w:t>
      </w:r>
      <w:r>
        <w:rPr>
          <w:color w:val="BCBEC4"/>
        </w:rPr>
        <w:t>client;</w:t>
      </w:r>
      <w:r>
        <w:rPr>
          <w:color w:val="BCBEC4"/>
        </w:rPr>
        <w:br/>
      </w:r>
      <w:r>
        <w:rPr>
          <w:color w:val="BCBEC4"/>
        </w:rPr>
        <w:br/>
      </w:r>
      <w:r>
        <w:rPr>
          <w:color w:val="CF8E6D"/>
        </w:rPr>
        <w:t xml:space="preserve">import </w:t>
      </w:r>
      <w:r>
        <w:rPr>
          <w:color w:val="BCBEC4"/>
        </w:rPr>
        <w:t>handler.connectionHandler;</w:t>
      </w:r>
      <w:r>
        <w:rPr>
          <w:color w:val="BCBEC4"/>
        </w:rPr>
        <w:br/>
      </w:r>
      <w:r>
        <w:rPr>
          <w:color w:val="BCBEC4"/>
        </w:rPr>
        <w:br/>
      </w:r>
      <w:r>
        <w:rPr>
          <w:color w:val="CF8E6D"/>
        </w:rPr>
        <w:t xml:space="preserve">import </w:t>
      </w:r>
      <w:r>
        <w:rPr>
          <w:color w:val="BCBEC4"/>
        </w:rPr>
        <w:t>javax.swing.*;</w:t>
      </w:r>
      <w:r>
        <w:rPr>
          <w:color w:val="BCBEC4"/>
        </w:rPr>
        <w:br/>
      </w:r>
      <w:r>
        <w:rPr>
          <w:color w:val="CF8E6D"/>
        </w:rPr>
        <w:t xml:space="preserve">import </w:t>
      </w:r>
      <w:r>
        <w:rPr>
          <w:color w:val="BCBEC4"/>
        </w:rPr>
        <w:t>java.awt.*;</w:t>
      </w:r>
      <w:r>
        <w:rPr>
          <w:color w:val="BCBEC4"/>
        </w:rPr>
        <w:br/>
      </w:r>
      <w:r>
        <w:rPr>
          <w:color w:val="CF8E6D"/>
        </w:rPr>
        <w:t xml:space="preserve">import </w:t>
      </w:r>
      <w:r>
        <w:rPr>
          <w:color w:val="BCBEC4"/>
        </w:rPr>
        <w:t>java.io.IOException;</w:t>
      </w:r>
      <w:r>
        <w:rPr>
          <w:color w:val="BCBEC4"/>
        </w:rPr>
        <w:br/>
      </w:r>
      <w:r>
        <w:rPr>
          <w:color w:val="BCBEC4"/>
        </w:rPr>
        <w:br/>
      </w:r>
      <w:r>
        <w:rPr>
          <w:color w:val="CF8E6D"/>
        </w:rPr>
        <w:t xml:space="preserve">public class </w:t>
      </w:r>
      <w:r>
        <w:rPr>
          <w:color w:val="BCBEC4"/>
        </w:rPr>
        <w:t xml:space="preserve">secureSMPClientGUI </w:t>
      </w:r>
      <w:r>
        <w:rPr>
          <w:color w:val="CF8E6D"/>
        </w:rPr>
        <w:t xml:space="preserve">extends </w:t>
      </w:r>
      <w:r>
        <w:rPr>
          <w:color w:val="BCBEC4"/>
        </w:rPr>
        <w:t>JFrame {</w:t>
      </w:r>
      <w:r>
        <w:rPr>
          <w:color w:val="BCBEC4"/>
        </w:rPr>
        <w:br/>
        <w:t xml:space="preserve">    </w:t>
      </w:r>
      <w:r>
        <w:rPr>
          <w:color w:val="CF8E6D"/>
        </w:rPr>
        <w:t xml:space="preserve">private final </w:t>
      </w:r>
      <w:r>
        <w:rPr>
          <w:color w:val="BCBEC4"/>
        </w:rPr>
        <w:t xml:space="preserve">connectionHandler </w:t>
      </w:r>
      <w:r>
        <w:rPr>
          <w:color w:val="C77DBB"/>
        </w:rPr>
        <w:t xml:space="preserve">networkHandler </w:t>
      </w:r>
      <w:r>
        <w:rPr>
          <w:color w:val="BCBEC4"/>
        </w:rPr>
        <w:t xml:space="preserve">= </w:t>
      </w:r>
      <w:r>
        <w:rPr>
          <w:color w:val="CF8E6D"/>
        </w:rPr>
        <w:t xml:space="preserve">new </w:t>
      </w:r>
      <w:r>
        <w:rPr>
          <w:color w:val="BCBEC4"/>
        </w:rPr>
        <w:t>connectionHandler();</w:t>
      </w:r>
      <w:r>
        <w:rPr>
          <w:color w:val="BCBEC4"/>
        </w:rPr>
        <w:br/>
        <w:t xml:space="preserve">    </w:t>
      </w:r>
      <w:r>
        <w:rPr>
          <w:color w:val="CF8E6D"/>
        </w:rPr>
        <w:t xml:space="preserve">private </w:t>
      </w:r>
      <w:r>
        <w:rPr>
          <w:color w:val="BCBEC4"/>
        </w:rPr>
        <w:t xml:space="preserve">JTextArea </w:t>
      </w:r>
      <w:r>
        <w:rPr>
          <w:color w:val="C77DBB"/>
        </w:rPr>
        <w:t>messageBox</w:t>
      </w:r>
      <w:r>
        <w:rPr>
          <w:color w:val="BCBEC4"/>
        </w:rPr>
        <w:t>;</w:t>
      </w:r>
      <w:r>
        <w:rPr>
          <w:color w:val="BCBEC4"/>
        </w:rPr>
        <w:br/>
        <w:t xml:space="preserve">    </w:t>
      </w:r>
      <w:r>
        <w:rPr>
          <w:color w:val="CF8E6D"/>
        </w:rPr>
        <w:t xml:space="preserve">private </w:t>
      </w:r>
      <w:r>
        <w:rPr>
          <w:color w:val="BCBEC4"/>
        </w:rPr>
        <w:t xml:space="preserve">JTextField </w:t>
      </w:r>
      <w:r>
        <w:rPr>
          <w:color w:val="C77DBB"/>
        </w:rPr>
        <w:t>inputField</w:t>
      </w:r>
      <w:r>
        <w:rPr>
          <w:color w:val="BCBEC4"/>
        </w:rPr>
        <w:t>;</w:t>
      </w:r>
      <w:r>
        <w:rPr>
          <w:color w:val="BCBEC4"/>
        </w:rPr>
        <w:br/>
        <w:t xml:space="preserve">    </w:t>
      </w:r>
      <w:r>
        <w:rPr>
          <w:color w:val="CF8E6D"/>
        </w:rPr>
        <w:t xml:space="preserve">private </w:t>
      </w:r>
      <w:r>
        <w:rPr>
          <w:color w:val="BCBEC4"/>
        </w:rPr>
        <w:t xml:space="preserve">JTextField </w:t>
      </w:r>
      <w:r>
        <w:rPr>
          <w:color w:val="C77DBB"/>
        </w:rPr>
        <w:t>retrieveField</w:t>
      </w:r>
      <w:r>
        <w:rPr>
          <w:color w:val="BCBEC4"/>
        </w:rPr>
        <w:t>;</w:t>
      </w:r>
      <w:r>
        <w:rPr>
          <w:color w:val="BCBEC4"/>
        </w:rPr>
        <w:br/>
        <w:t xml:space="preserve">    </w:t>
      </w:r>
      <w:r>
        <w:rPr>
          <w:color w:val="CF8E6D"/>
        </w:rPr>
        <w:t xml:space="preserve">private </w:t>
      </w:r>
      <w:r>
        <w:rPr>
          <w:color w:val="BCBEC4"/>
        </w:rPr>
        <w:t xml:space="preserve">JTextField </w:t>
      </w:r>
      <w:r>
        <w:rPr>
          <w:color w:val="C77DBB"/>
        </w:rPr>
        <w:t>hostField</w:t>
      </w:r>
      <w:r>
        <w:rPr>
          <w:color w:val="BCBEC4"/>
        </w:rPr>
        <w:t>;</w:t>
      </w:r>
      <w:r>
        <w:rPr>
          <w:color w:val="BCBEC4"/>
        </w:rPr>
        <w:br/>
        <w:t xml:space="preserve">    </w:t>
      </w:r>
      <w:r>
        <w:rPr>
          <w:color w:val="CF8E6D"/>
        </w:rPr>
        <w:t xml:space="preserve">private </w:t>
      </w:r>
      <w:r>
        <w:rPr>
          <w:color w:val="BCBEC4"/>
        </w:rPr>
        <w:t xml:space="preserve">JTextField </w:t>
      </w:r>
      <w:r>
        <w:rPr>
          <w:color w:val="C77DBB"/>
        </w:rPr>
        <w:t>portField</w:t>
      </w:r>
      <w:r>
        <w:rPr>
          <w:color w:val="BCBEC4"/>
        </w:rPr>
        <w:t>;</w:t>
      </w:r>
      <w:r>
        <w:rPr>
          <w:color w:val="BCBEC4"/>
        </w:rPr>
        <w:br/>
        <w:t xml:space="preserve">    </w:t>
      </w:r>
      <w:r>
        <w:rPr>
          <w:color w:val="CF8E6D"/>
        </w:rPr>
        <w:t xml:space="preserve">private </w:t>
      </w:r>
      <w:r>
        <w:rPr>
          <w:color w:val="BCBEC4"/>
        </w:rPr>
        <w:t xml:space="preserve">JTextField </w:t>
      </w:r>
      <w:r>
        <w:rPr>
          <w:color w:val="C77DBB"/>
        </w:rPr>
        <w:t>userField</w:t>
      </w:r>
      <w:r>
        <w:rPr>
          <w:color w:val="BCBEC4"/>
        </w:rPr>
        <w:t>;</w:t>
      </w:r>
      <w:r>
        <w:rPr>
          <w:color w:val="BCBEC4"/>
        </w:rPr>
        <w:br/>
        <w:t xml:space="preserve">    </w:t>
      </w:r>
      <w:r>
        <w:rPr>
          <w:color w:val="CF8E6D"/>
        </w:rPr>
        <w:t xml:space="preserve">private </w:t>
      </w:r>
      <w:r>
        <w:rPr>
          <w:color w:val="BCBEC4"/>
        </w:rPr>
        <w:t xml:space="preserve">JPasswordField </w:t>
      </w:r>
      <w:r>
        <w:rPr>
          <w:color w:val="C77DBB"/>
        </w:rPr>
        <w:t>userPass</w:t>
      </w:r>
      <w:r>
        <w:rPr>
          <w:color w:val="BCBEC4"/>
        </w:rPr>
        <w:t>;</w:t>
      </w:r>
      <w:r>
        <w:rPr>
          <w:color w:val="BCBEC4"/>
        </w:rPr>
        <w:br/>
      </w:r>
      <w:r>
        <w:rPr>
          <w:color w:val="BCBEC4"/>
        </w:rPr>
        <w:br/>
        <w:t xml:space="preserve">    </w:t>
      </w:r>
      <w:r>
        <w:rPr>
          <w:color w:val="CF8E6D"/>
        </w:rPr>
        <w:t xml:space="preserve">public </w:t>
      </w:r>
      <w:r>
        <w:rPr>
          <w:color w:val="56A8F5"/>
        </w:rPr>
        <w:t>secureSMPClientGUI</w:t>
      </w:r>
      <w:r>
        <w:rPr>
          <w:color w:val="BCBEC4"/>
        </w:rPr>
        <w:t>() {</w:t>
      </w:r>
      <w:r>
        <w:rPr>
          <w:color w:val="BCBEC4"/>
        </w:rPr>
        <w:br/>
        <w:t xml:space="preserve">        setTitle(</w:t>
      </w:r>
      <w:r>
        <w:rPr>
          <w:color w:val="6AAB73"/>
        </w:rPr>
        <w:t>"Secure Messaging Client"</w:t>
      </w:r>
      <w:r>
        <w:rPr>
          <w:color w:val="BCBEC4"/>
        </w:rPr>
        <w:t>);</w:t>
      </w:r>
      <w:r>
        <w:rPr>
          <w:color w:val="BCBEC4"/>
        </w:rPr>
        <w:br/>
        <w:t xml:space="preserve">        setSize(</w:t>
      </w:r>
      <w:r>
        <w:rPr>
          <w:color w:val="2AACB8"/>
        </w:rPr>
        <w:t>1200</w:t>
      </w:r>
      <w:r>
        <w:rPr>
          <w:color w:val="BCBEC4"/>
        </w:rPr>
        <w:t xml:space="preserve">, </w:t>
      </w:r>
      <w:r>
        <w:rPr>
          <w:color w:val="2AACB8"/>
        </w:rPr>
        <w:t>450</w:t>
      </w:r>
      <w:r>
        <w:rPr>
          <w:color w:val="BCBEC4"/>
        </w:rPr>
        <w:t>);</w:t>
      </w:r>
      <w:r>
        <w:rPr>
          <w:color w:val="BCBEC4"/>
        </w:rPr>
        <w:br/>
        <w:t xml:space="preserve">        setDefaultCloseOperation(</w:t>
      </w:r>
      <w:r>
        <w:rPr>
          <w:i/>
          <w:iCs/>
          <w:color w:val="C77DBB"/>
        </w:rPr>
        <w:t>EXIT_ON_CLOSE</w:t>
      </w:r>
      <w:r>
        <w:rPr>
          <w:color w:val="BCBEC4"/>
        </w:rPr>
        <w:t>);</w:t>
      </w:r>
      <w:r>
        <w:rPr>
          <w:color w:val="BCBEC4"/>
        </w:rPr>
        <w:br/>
      </w:r>
      <w:r>
        <w:rPr>
          <w:color w:val="BCBEC4"/>
        </w:rPr>
        <w:br/>
        <w:t xml:space="preserve">        </w:t>
      </w:r>
      <w:r>
        <w:rPr>
          <w:color w:val="C77DBB"/>
        </w:rPr>
        <w:t xml:space="preserve">messageBox </w:t>
      </w:r>
      <w:r>
        <w:rPr>
          <w:color w:val="BCBEC4"/>
        </w:rPr>
        <w:t xml:space="preserve">= </w:t>
      </w:r>
      <w:r>
        <w:rPr>
          <w:color w:val="CF8E6D"/>
        </w:rPr>
        <w:t xml:space="preserve">new </w:t>
      </w:r>
      <w:r>
        <w:rPr>
          <w:color w:val="BCBEC4"/>
        </w:rPr>
        <w:t>JTextArea(</w:t>
      </w:r>
      <w:r>
        <w:rPr>
          <w:color w:val="2AACB8"/>
        </w:rPr>
        <w:t>10</w:t>
      </w:r>
      <w:r>
        <w:rPr>
          <w:color w:val="BCBEC4"/>
        </w:rPr>
        <w:t xml:space="preserve">, </w:t>
      </w:r>
      <w:r>
        <w:rPr>
          <w:color w:val="2AACB8"/>
        </w:rPr>
        <w:t>40</w:t>
      </w:r>
      <w:r>
        <w:rPr>
          <w:color w:val="BCBEC4"/>
        </w:rPr>
        <w:t>);</w:t>
      </w:r>
      <w:r>
        <w:rPr>
          <w:color w:val="BCBEC4"/>
        </w:rPr>
        <w:br/>
        <w:t xml:space="preserve">        </w:t>
      </w:r>
      <w:r>
        <w:rPr>
          <w:color w:val="C77DBB"/>
        </w:rPr>
        <w:t>messageBox</w:t>
      </w:r>
      <w:r>
        <w:rPr>
          <w:color w:val="BCBEC4"/>
        </w:rPr>
        <w:t>.setEditable(</w:t>
      </w:r>
      <w:r>
        <w:rPr>
          <w:color w:val="CF8E6D"/>
        </w:rPr>
        <w:t>false</w:t>
      </w:r>
      <w:r>
        <w:rPr>
          <w:color w:val="BCBEC4"/>
        </w:rPr>
        <w:t>);</w:t>
      </w:r>
      <w:r>
        <w:rPr>
          <w:color w:val="BCBEC4"/>
        </w:rPr>
        <w:br/>
        <w:t xml:space="preserve">        </w:t>
      </w:r>
      <w:r>
        <w:rPr>
          <w:color w:val="C77DBB"/>
        </w:rPr>
        <w:t xml:space="preserve">inputField </w:t>
      </w:r>
      <w:r>
        <w:rPr>
          <w:color w:val="BCBEC4"/>
        </w:rPr>
        <w:t xml:space="preserve">= </w:t>
      </w:r>
      <w:r>
        <w:rPr>
          <w:color w:val="CF8E6D"/>
        </w:rPr>
        <w:t xml:space="preserve">new </w:t>
      </w:r>
      <w:r>
        <w:rPr>
          <w:color w:val="BCBEC4"/>
        </w:rPr>
        <w:t>JTextField(</w:t>
      </w:r>
      <w:r>
        <w:rPr>
          <w:color w:val="2AACB8"/>
        </w:rPr>
        <w:t>30</w:t>
      </w:r>
      <w:r>
        <w:rPr>
          <w:color w:val="BCBEC4"/>
        </w:rPr>
        <w:t>);</w:t>
      </w:r>
      <w:r>
        <w:rPr>
          <w:color w:val="BCBEC4"/>
        </w:rPr>
        <w:br/>
        <w:t xml:space="preserve">        </w:t>
      </w:r>
      <w:r>
        <w:rPr>
          <w:color w:val="C77DBB"/>
        </w:rPr>
        <w:t xml:space="preserve">retrieveField </w:t>
      </w:r>
      <w:r>
        <w:rPr>
          <w:color w:val="BCBEC4"/>
        </w:rPr>
        <w:t xml:space="preserve">= </w:t>
      </w:r>
      <w:r>
        <w:rPr>
          <w:color w:val="CF8E6D"/>
        </w:rPr>
        <w:t xml:space="preserve">new </w:t>
      </w:r>
      <w:r>
        <w:rPr>
          <w:color w:val="BCBEC4"/>
        </w:rPr>
        <w:t>JTextField(</w:t>
      </w:r>
      <w:r>
        <w:rPr>
          <w:color w:val="2AACB8"/>
        </w:rPr>
        <w:t>5</w:t>
      </w:r>
      <w:r>
        <w:rPr>
          <w:color w:val="BCBEC4"/>
        </w:rPr>
        <w:t>);</w:t>
      </w:r>
      <w:r>
        <w:rPr>
          <w:color w:val="BCBEC4"/>
        </w:rPr>
        <w:br/>
        <w:t xml:space="preserve">        </w:t>
      </w:r>
      <w:r>
        <w:rPr>
          <w:color w:val="C77DBB"/>
        </w:rPr>
        <w:t xml:space="preserve">hostField </w:t>
      </w:r>
      <w:r>
        <w:rPr>
          <w:color w:val="BCBEC4"/>
        </w:rPr>
        <w:t xml:space="preserve">= </w:t>
      </w:r>
      <w:r>
        <w:rPr>
          <w:color w:val="CF8E6D"/>
        </w:rPr>
        <w:t xml:space="preserve">new </w:t>
      </w:r>
      <w:r>
        <w:rPr>
          <w:color w:val="BCBEC4"/>
        </w:rPr>
        <w:t>JTextField(</w:t>
      </w:r>
      <w:r>
        <w:rPr>
          <w:color w:val="2AACB8"/>
        </w:rPr>
        <w:t>10</w:t>
      </w:r>
      <w:r>
        <w:rPr>
          <w:color w:val="BCBEC4"/>
        </w:rPr>
        <w:t>);</w:t>
      </w:r>
      <w:r>
        <w:rPr>
          <w:color w:val="BCBEC4"/>
        </w:rPr>
        <w:br/>
        <w:t xml:space="preserve">        </w:t>
      </w:r>
      <w:r>
        <w:rPr>
          <w:color w:val="C77DBB"/>
        </w:rPr>
        <w:t xml:space="preserve">portField </w:t>
      </w:r>
      <w:r>
        <w:rPr>
          <w:color w:val="BCBEC4"/>
        </w:rPr>
        <w:t xml:space="preserve">= </w:t>
      </w:r>
      <w:r>
        <w:rPr>
          <w:color w:val="CF8E6D"/>
        </w:rPr>
        <w:t xml:space="preserve">new </w:t>
      </w:r>
      <w:r>
        <w:rPr>
          <w:color w:val="BCBEC4"/>
        </w:rPr>
        <w:t>JTextField(</w:t>
      </w:r>
      <w:r>
        <w:rPr>
          <w:color w:val="2AACB8"/>
        </w:rPr>
        <w:t>5</w:t>
      </w:r>
      <w:r>
        <w:rPr>
          <w:color w:val="BCBEC4"/>
        </w:rPr>
        <w:t>);</w:t>
      </w:r>
      <w:r>
        <w:rPr>
          <w:color w:val="BCBEC4"/>
        </w:rPr>
        <w:br/>
        <w:t xml:space="preserve">        </w:t>
      </w:r>
      <w:r>
        <w:rPr>
          <w:color w:val="C77DBB"/>
        </w:rPr>
        <w:t xml:space="preserve">userField </w:t>
      </w:r>
      <w:r>
        <w:rPr>
          <w:color w:val="BCBEC4"/>
        </w:rPr>
        <w:t xml:space="preserve">= </w:t>
      </w:r>
      <w:r>
        <w:rPr>
          <w:color w:val="CF8E6D"/>
        </w:rPr>
        <w:t xml:space="preserve">new </w:t>
      </w:r>
      <w:r>
        <w:rPr>
          <w:color w:val="BCBEC4"/>
        </w:rPr>
        <w:t>JTextField(</w:t>
      </w:r>
      <w:r>
        <w:rPr>
          <w:color w:val="2AACB8"/>
        </w:rPr>
        <w:t>10</w:t>
      </w:r>
      <w:r>
        <w:rPr>
          <w:color w:val="BCBEC4"/>
        </w:rPr>
        <w:t>);</w:t>
      </w:r>
      <w:r>
        <w:rPr>
          <w:color w:val="BCBEC4"/>
        </w:rPr>
        <w:br/>
        <w:t xml:space="preserve">        </w:t>
      </w:r>
      <w:r>
        <w:rPr>
          <w:color w:val="C77DBB"/>
        </w:rPr>
        <w:t xml:space="preserve">userPass </w:t>
      </w:r>
      <w:r>
        <w:rPr>
          <w:color w:val="BCBEC4"/>
        </w:rPr>
        <w:t xml:space="preserve">= </w:t>
      </w:r>
      <w:r>
        <w:rPr>
          <w:color w:val="CF8E6D"/>
        </w:rPr>
        <w:t xml:space="preserve">new </w:t>
      </w:r>
      <w:r>
        <w:rPr>
          <w:color w:val="BCBEC4"/>
        </w:rPr>
        <w:t>JPasswordField(</w:t>
      </w:r>
      <w:r>
        <w:rPr>
          <w:color w:val="2AACB8"/>
        </w:rPr>
        <w:t>10</w:t>
      </w:r>
      <w:r>
        <w:rPr>
          <w:color w:val="BCBEC4"/>
        </w:rPr>
        <w:t>);</w:t>
      </w:r>
      <w:r>
        <w:rPr>
          <w:color w:val="BCBEC4"/>
        </w:rPr>
        <w:br/>
      </w:r>
      <w:r>
        <w:rPr>
          <w:color w:val="BCBEC4"/>
        </w:rPr>
        <w:br/>
        <w:t xml:space="preserve">        JButton connectButton = </w:t>
      </w:r>
      <w:r>
        <w:rPr>
          <w:color w:val="CF8E6D"/>
        </w:rPr>
        <w:t xml:space="preserve">new </w:t>
      </w:r>
      <w:r>
        <w:rPr>
          <w:color w:val="BCBEC4"/>
        </w:rPr>
        <w:t>JButton(</w:t>
      </w:r>
      <w:r>
        <w:rPr>
          <w:color w:val="6AAB73"/>
        </w:rPr>
        <w:t>"Connect to Server"</w:t>
      </w:r>
      <w:r>
        <w:rPr>
          <w:color w:val="BCBEC4"/>
        </w:rPr>
        <w:t>);</w:t>
      </w:r>
      <w:r>
        <w:rPr>
          <w:color w:val="BCBEC4"/>
        </w:rPr>
        <w:br/>
        <w:t xml:space="preserve">        JButton sendButton = </w:t>
      </w:r>
      <w:r>
        <w:rPr>
          <w:color w:val="CF8E6D"/>
        </w:rPr>
        <w:t xml:space="preserve">new </w:t>
      </w:r>
      <w:r>
        <w:rPr>
          <w:color w:val="BCBEC4"/>
        </w:rPr>
        <w:t>JButton(</w:t>
      </w:r>
      <w:r>
        <w:rPr>
          <w:color w:val="6AAB73"/>
        </w:rPr>
        <w:t>"Send Message"</w:t>
      </w:r>
      <w:r>
        <w:rPr>
          <w:color w:val="BCBEC4"/>
        </w:rPr>
        <w:t>);</w:t>
      </w:r>
      <w:r>
        <w:rPr>
          <w:color w:val="BCBEC4"/>
        </w:rPr>
        <w:br/>
        <w:t xml:space="preserve">        JButton retrieveButton = </w:t>
      </w:r>
      <w:r>
        <w:rPr>
          <w:color w:val="CF8E6D"/>
        </w:rPr>
        <w:t xml:space="preserve">new </w:t>
      </w:r>
      <w:r>
        <w:rPr>
          <w:color w:val="BCBEC4"/>
        </w:rPr>
        <w:t>JButton(</w:t>
      </w:r>
      <w:r>
        <w:rPr>
          <w:color w:val="6AAB73"/>
        </w:rPr>
        <w:t>"Retrieve Message"</w:t>
      </w:r>
      <w:r>
        <w:rPr>
          <w:color w:val="BCBEC4"/>
        </w:rPr>
        <w:t>);</w:t>
      </w:r>
      <w:r>
        <w:rPr>
          <w:color w:val="BCBEC4"/>
        </w:rPr>
        <w:br/>
        <w:t xml:space="preserve">        JButton retrieveAllButton = </w:t>
      </w:r>
      <w:r>
        <w:rPr>
          <w:color w:val="CF8E6D"/>
        </w:rPr>
        <w:t xml:space="preserve">new </w:t>
      </w:r>
      <w:r>
        <w:rPr>
          <w:color w:val="BCBEC4"/>
        </w:rPr>
        <w:t>JButton(</w:t>
      </w:r>
      <w:r>
        <w:rPr>
          <w:color w:val="6AAB73"/>
        </w:rPr>
        <w:t>"Retrieve All Messages"</w:t>
      </w:r>
      <w:r>
        <w:rPr>
          <w:color w:val="BCBEC4"/>
        </w:rPr>
        <w:t>);</w:t>
      </w:r>
      <w:r>
        <w:rPr>
          <w:color w:val="BCBEC4"/>
        </w:rPr>
        <w:br/>
        <w:t xml:space="preserve">        JButton logOutButton = </w:t>
      </w:r>
      <w:r>
        <w:rPr>
          <w:color w:val="CF8E6D"/>
        </w:rPr>
        <w:t xml:space="preserve">new </w:t>
      </w:r>
      <w:r>
        <w:rPr>
          <w:color w:val="BCBEC4"/>
        </w:rPr>
        <w:t>JButton(</w:t>
      </w:r>
      <w:r>
        <w:rPr>
          <w:color w:val="6AAB73"/>
        </w:rPr>
        <w:t>"Log Off"</w:t>
      </w:r>
      <w:r>
        <w:rPr>
          <w:color w:val="BCBEC4"/>
        </w:rPr>
        <w:t>);</w:t>
      </w:r>
      <w:r>
        <w:rPr>
          <w:color w:val="BCBEC4"/>
        </w:rPr>
        <w:br/>
      </w:r>
      <w:r>
        <w:rPr>
          <w:color w:val="BCBEC4"/>
        </w:rPr>
        <w:br/>
        <w:t xml:space="preserve">        JPanel panel = </w:t>
      </w:r>
      <w:r>
        <w:rPr>
          <w:color w:val="CF8E6D"/>
        </w:rPr>
        <w:t xml:space="preserve">new </w:t>
      </w:r>
      <w:r>
        <w:rPr>
          <w:color w:val="BCBEC4"/>
        </w:rPr>
        <w:t>JPanel(</w:t>
      </w:r>
      <w:r>
        <w:rPr>
          <w:color w:val="CF8E6D"/>
        </w:rPr>
        <w:t xml:space="preserve">new </w:t>
      </w:r>
      <w:r>
        <w:rPr>
          <w:color w:val="BCBEC4"/>
        </w:rPr>
        <w:t>BorderLayout());</w:t>
      </w:r>
      <w:r>
        <w:rPr>
          <w:color w:val="BCBEC4"/>
        </w:rPr>
        <w:br/>
      </w:r>
      <w:r>
        <w:rPr>
          <w:color w:val="BCBEC4"/>
        </w:rPr>
        <w:br/>
        <w:t xml:space="preserve">        JPanel topLayout = </w:t>
      </w:r>
      <w:r>
        <w:rPr>
          <w:color w:val="CF8E6D"/>
        </w:rPr>
        <w:t xml:space="preserve">new </w:t>
      </w:r>
      <w:r>
        <w:rPr>
          <w:color w:val="BCBEC4"/>
        </w:rPr>
        <w:t>JPanel(</w:t>
      </w:r>
      <w:r>
        <w:rPr>
          <w:color w:val="CF8E6D"/>
        </w:rPr>
        <w:t xml:space="preserve">new </w:t>
      </w:r>
      <w:r>
        <w:rPr>
          <w:color w:val="BCBEC4"/>
        </w:rPr>
        <w:t>FlowLayout());</w:t>
      </w:r>
      <w:r>
        <w:rPr>
          <w:color w:val="BCBEC4"/>
        </w:rPr>
        <w:br/>
        <w:t xml:space="preserve">        topLayout.add(</w:t>
      </w:r>
      <w:r>
        <w:rPr>
          <w:color w:val="CF8E6D"/>
        </w:rPr>
        <w:t xml:space="preserve">new </w:t>
      </w:r>
      <w:r>
        <w:rPr>
          <w:color w:val="BCBEC4"/>
        </w:rPr>
        <w:t>JLabel(</w:t>
      </w:r>
      <w:r>
        <w:rPr>
          <w:color w:val="6AAB73"/>
        </w:rPr>
        <w:t>"Server Host: "</w:t>
      </w:r>
      <w:r>
        <w:rPr>
          <w:color w:val="BCBEC4"/>
        </w:rPr>
        <w:t>));</w:t>
      </w:r>
      <w:r>
        <w:rPr>
          <w:color w:val="BCBEC4"/>
        </w:rPr>
        <w:br/>
        <w:t xml:space="preserve">        topLayout.add(</w:t>
      </w:r>
      <w:r>
        <w:rPr>
          <w:color w:val="C77DBB"/>
        </w:rPr>
        <w:t>hostField</w:t>
      </w:r>
      <w:r>
        <w:rPr>
          <w:color w:val="BCBEC4"/>
        </w:rPr>
        <w:t>);</w:t>
      </w:r>
      <w:r>
        <w:rPr>
          <w:color w:val="BCBEC4"/>
        </w:rPr>
        <w:br/>
        <w:t xml:space="preserve">        topLayout.add(</w:t>
      </w:r>
      <w:r>
        <w:rPr>
          <w:color w:val="CF8E6D"/>
        </w:rPr>
        <w:t xml:space="preserve">new </w:t>
      </w:r>
      <w:r>
        <w:rPr>
          <w:color w:val="BCBEC4"/>
        </w:rPr>
        <w:t>JLabel(</w:t>
      </w:r>
      <w:r>
        <w:rPr>
          <w:color w:val="6AAB73"/>
        </w:rPr>
        <w:t>"Server Port: "</w:t>
      </w:r>
      <w:r>
        <w:rPr>
          <w:color w:val="BCBEC4"/>
        </w:rPr>
        <w:t>));</w:t>
      </w:r>
      <w:r>
        <w:rPr>
          <w:color w:val="BCBEC4"/>
        </w:rPr>
        <w:br/>
        <w:t xml:space="preserve">        topLayout.add(</w:t>
      </w:r>
      <w:r>
        <w:rPr>
          <w:color w:val="C77DBB"/>
        </w:rPr>
        <w:t>portField</w:t>
      </w:r>
      <w:r>
        <w:rPr>
          <w:color w:val="BCBEC4"/>
        </w:rPr>
        <w:t>);</w:t>
      </w:r>
      <w:r>
        <w:rPr>
          <w:color w:val="BCBEC4"/>
        </w:rPr>
        <w:br/>
      </w:r>
      <w:r>
        <w:rPr>
          <w:color w:val="BCBEC4"/>
        </w:rPr>
        <w:lastRenderedPageBreak/>
        <w:t xml:space="preserve">        topLayout.add(</w:t>
      </w:r>
      <w:r>
        <w:rPr>
          <w:color w:val="CF8E6D"/>
        </w:rPr>
        <w:t xml:space="preserve">new </w:t>
      </w:r>
      <w:r>
        <w:rPr>
          <w:color w:val="BCBEC4"/>
        </w:rPr>
        <w:t>JLabel(</w:t>
      </w:r>
      <w:r>
        <w:rPr>
          <w:color w:val="6AAB73"/>
        </w:rPr>
        <w:t>"Username: "</w:t>
      </w:r>
      <w:r>
        <w:rPr>
          <w:color w:val="BCBEC4"/>
        </w:rPr>
        <w:t>));</w:t>
      </w:r>
      <w:r>
        <w:rPr>
          <w:color w:val="BCBEC4"/>
        </w:rPr>
        <w:br/>
        <w:t xml:space="preserve">        topLayout.add(</w:t>
      </w:r>
      <w:r>
        <w:rPr>
          <w:color w:val="C77DBB"/>
        </w:rPr>
        <w:t>userField</w:t>
      </w:r>
      <w:r>
        <w:rPr>
          <w:color w:val="BCBEC4"/>
        </w:rPr>
        <w:t>);</w:t>
      </w:r>
      <w:r>
        <w:rPr>
          <w:color w:val="BCBEC4"/>
        </w:rPr>
        <w:br/>
        <w:t xml:space="preserve">        topLayout.add(</w:t>
      </w:r>
      <w:r>
        <w:rPr>
          <w:color w:val="CF8E6D"/>
        </w:rPr>
        <w:t xml:space="preserve">new </w:t>
      </w:r>
      <w:r>
        <w:rPr>
          <w:color w:val="BCBEC4"/>
        </w:rPr>
        <w:t>JLabel(</w:t>
      </w:r>
      <w:r>
        <w:rPr>
          <w:color w:val="6AAB73"/>
        </w:rPr>
        <w:t>"Password: "</w:t>
      </w:r>
      <w:r>
        <w:rPr>
          <w:color w:val="BCBEC4"/>
        </w:rPr>
        <w:t>));</w:t>
      </w:r>
      <w:r>
        <w:rPr>
          <w:color w:val="BCBEC4"/>
        </w:rPr>
        <w:br/>
        <w:t xml:space="preserve">        topLayout.add(</w:t>
      </w:r>
      <w:r>
        <w:rPr>
          <w:color w:val="C77DBB"/>
        </w:rPr>
        <w:t>userPass</w:t>
      </w:r>
      <w:r>
        <w:rPr>
          <w:color w:val="BCBEC4"/>
        </w:rPr>
        <w:t>);</w:t>
      </w:r>
      <w:r>
        <w:rPr>
          <w:color w:val="BCBEC4"/>
        </w:rPr>
        <w:br/>
        <w:t xml:space="preserve">        topLayout.add(connectButton);</w:t>
      </w:r>
      <w:r>
        <w:rPr>
          <w:color w:val="BCBEC4"/>
        </w:rPr>
        <w:br/>
        <w:t xml:space="preserve">        panel.add(topLayout, BorderLayout.</w:t>
      </w:r>
      <w:r>
        <w:rPr>
          <w:i/>
          <w:iCs/>
          <w:color w:val="C77DBB"/>
        </w:rPr>
        <w:t>NORTH</w:t>
      </w:r>
      <w:r>
        <w:rPr>
          <w:color w:val="BCBEC4"/>
        </w:rPr>
        <w:t>);</w:t>
      </w:r>
      <w:r>
        <w:rPr>
          <w:color w:val="BCBEC4"/>
        </w:rPr>
        <w:br/>
      </w:r>
      <w:r>
        <w:rPr>
          <w:color w:val="BCBEC4"/>
        </w:rPr>
        <w:br/>
        <w:t xml:space="preserve">        panel.add(</w:t>
      </w:r>
      <w:r>
        <w:rPr>
          <w:color w:val="CF8E6D"/>
        </w:rPr>
        <w:t xml:space="preserve">new </w:t>
      </w:r>
      <w:r>
        <w:rPr>
          <w:color w:val="BCBEC4"/>
        </w:rPr>
        <w:t>JScrollPane(</w:t>
      </w:r>
      <w:r>
        <w:rPr>
          <w:color w:val="C77DBB"/>
        </w:rPr>
        <w:t>messageBox</w:t>
      </w:r>
      <w:r>
        <w:rPr>
          <w:color w:val="BCBEC4"/>
        </w:rPr>
        <w:t>), BorderLayout.</w:t>
      </w:r>
      <w:r>
        <w:rPr>
          <w:i/>
          <w:iCs/>
          <w:color w:val="C77DBB"/>
        </w:rPr>
        <w:t>CENTER</w:t>
      </w:r>
      <w:r>
        <w:rPr>
          <w:color w:val="BCBEC4"/>
        </w:rPr>
        <w:t>);</w:t>
      </w:r>
      <w:r>
        <w:rPr>
          <w:color w:val="BCBEC4"/>
        </w:rPr>
        <w:br/>
      </w:r>
      <w:r>
        <w:rPr>
          <w:color w:val="BCBEC4"/>
        </w:rPr>
        <w:br/>
        <w:t xml:space="preserve">        JPanel bottomLayout = </w:t>
      </w:r>
      <w:r>
        <w:rPr>
          <w:color w:val="CF8E6D"/>
        </w:rPr>
        <w:t xml:space="preserve">new </w:t>
      </w:r>
      <w:r>
        <w:rPr>
          <w:color w:val="BCBEC4"/>
        </w:rPr>
        <w:t>JPanel(</w:t>
      </w:r>
      <w:r>
        <w:rPr>
          <w:color w:val="CF8E6D"/>
        </w:rPr>
        <w:t xml:space="preserve">new </w:t>
      </w:r>
      <w:r>
        <w:rPr>
          <w:color w:val="BCBEC4"/>
        </w:rPr>
        <w:t>FlowLayout());</w:t>
      </w:r>
      <w:r>
        <w:rPr>
          <w:color w:val="BCBEC4"/>
        </w:rPr>
        <w:br/>
        <w:t xml:space="preserve">        bottomLayout.add(</w:t>
      </w:r>
      <w:r>
        <w:rPr>
          <w:color w:val="C77DBB"/>
        </w:rPr>
        <w:t>inputField</w:t>
      </w:r>
      <w:r>
        <w:rPr>
          <w:color w:val="BCBEC4"/>
        </w:rPr>
        <w:t>);</w:t>
      </w:r>
      <w:r>
        <w:rPr>
          <w:color w:val="BCBEC4"/>
        </w:rPr>
        <w:br/>
        <w:t xml:space="preserve">        bottomLayout.add(sendButton);</w:t>
      </w:r>
      <w:r>
        <w:rPr>
          <w:color w:val="BCBEC4"/>
        </w:rPr>
        <w:br/>
        <w:t xml:space="preserve">        bottomLayout.add(</w:t>
      </w:r>
      <w:r>
        <w:rPr>
          <w:color w:val="CF8E6D"/>
        </w:rPr>
        <w:t xml:space="preserve">new </w:t>
      </w:r>
      <w:r>
        <w:rPr>
          <w:color w:val="BCBEC4"/>
        </w:rPr>
        <w:t>JLabel(</w:t>
      </w:r>
      <w:r>
        <w:rPr>
          <w:color w:val="6AAB73"/>
        </w:rPr>
        <w:t>"Message Number Search: "</w:t>
      </w:r>
      <w:r>
        <w:rPr>
          <w:color w:val="BCBEC4"/>
        </w:rPr>
        <w:t>));</w:t>
      </w:r>
      <w:r>
        <w:rPr>
          <w:color w:val="BCBEC4"/>
        </w:rPr>
        <w:br/>
        <w:t xml:space="preserve">        bottomLayout.add(</w:t>
      </w:r>
      <w:r>
        <w:rPr>
          <w:color w:val="C77DBB"/>
        </w:rPr>
        <w:t>retrieveField</w:t>
      </w:r>
      <w:r>
        <w:rPr>
          <w:color w:val="BCBEC4"/>
        </w:rPr>
        <w:t>);</w:t>
      </w:r>
      <w:r>
        <w:rPr>
          <w:color w:val="BCBEC4"/>
        </w:rPr>
        <w:br/>
        <w:t xml:space="preserve">        bottomLayout.add(retrieveButton);</w:t>
      </w:r>
      <w:r>
        <w:rPr>
          <w:color w:val="BCBEC4"/>
        </w:rPr>
        <w:br/>
        <w:t xml:space="preserve">        bottomLayout.add(retrieveAllButton);</w:t>
      </w:r>
      <w:r>
        <w:rPr>
          <w:color w:val="BCBEC4"/>
        </w:rPr>
        <w:br/>
        <w:t xml:space="preserve">        bottomLayout.add(logOutButton);</w:t>
      </w:r>
      <w:r>
        <w:rPr>
          <w:color w:val="BCBEC4"/>
        </w:rPr>
        <w:br/>
        <w:t xml:space="preserve">        panel.add(bottomLayout, BorderLayout.</w:t>
      </w:r>
      <w:r>
        <w:rPr>
          <w:i/>
          <w:iCs/>
          <w:color w:val="C77DBB"/>
        </w:rPr>
        <w:t>SOUTH</w:t>
      </w:r>
      <w:r>
        <w:rPr>
          <w:color w:val="BCBEC4"/>
        </w:rPr>
        <w:t>);</w:t>
      </w:r>
      <w:r>
        <w:rPr>
          <w:color w:val="BCBEC4"/>
        </w:rPr>
        <w:br/>
      </w:r>
      <w:r>
        <w:rPr>
          <w:color w:val="BCBEC4"/>
        </w:rPr>
        <w:br/>
        <w:t xml:space="preserve">        add(panel);</w:t>
      </w:r>
      <w:r>
        <w:rPr>
          <w:color w:val="BCBEC4"/>
        </w:rPr>
        <w:br/>
      </w:r>
      <w:r>
        <w:rPr>
          <w:color w:val="BCBEC4"/>
        </w:rPr>
        <w:br/>
        <w:t xml:space="preserve">        connectButton.addActionListener(e -&gt; connectToServer());</w:t>
      </w:r>
      <w:r>
        <w:rPr>
          <w:color w:val="BCBEC4"/>
        </w:rPr>
        <w:br/>
        <w:t xml:space="preserve">        sendButton.addActionListener(e -&gt; sendMessage());</w:t>
      </w:r>
      <w:r>
        <w:rPr>
          <w:color w:val="BCBEC4"/>
        </w:rPr>
        <w:br/>
        <w:t xml:space="preserve">        retrieveButton.addActionListener(e -&gt; retrieveMessage());</w:t>
      </w:r>
      <w:r>
        <w:rPr>
          <w:color w:val="BCBEC4"/>
        </w:rPr>
        <w:br/>
        <w:t xml:space="preserve">        retrieveAllButton.addActionListener(e -&gt; retrieveAllMessages());</w:t>
      </w:r>
      <w:r>
        <w:rPr>
          <w:color w:val="BCBEC4"/>
        </w:rPr>
        <w:br/>
        <w:t xml:space="preserve">        logOutButton.addActionListener(e -&gt; logOut());</w:t>
      </w:r>
      <w:r>
        <w:rPr>
          <w:color w:val="BCBEC4"/>
        </w:rPr>
        <w:br/>
        <w:t xml:space="preserve">    }</w:t>
      </w:r>
      <w:r>
        <w:rPr>
          <w:color w:val="BCBEC4"/>
        </w:rPr>
        <w:br/>
      </w:r>
      <w:r>
        <w:rPr>
          <w:color w:val="BCBEC4"/>
        </w:rPr>
        <w:br/>
      </w:r>
      <w:r>
        <w:rPr>
          <w:color w:val="BCBEC4"/>
        </w:rPr>
        <w:br/>
      </w:r>
      <w:r>
        <w:rPr>
          <w:color w:val="BCBEC4"/>
        </w:rPr>
        <w:br/>
        <w:t xml:space="preserve">    </w:t>
      </w:r>
      <w:r>
        <w:rPr>
          <w:color w:val="7A7E85"/>
        </w:rPr>
        <w:t>// This method will attempt to connect to the server by taking in the host, port, username and password.</w:t>
      </w:r>
      <w:r>
        <w:rPr>
          <w:color w:val="7A7E85"/>
        </w:rPr>
        <w:br/>
        <w:t xml:space="preserve">    // It also validates to ensure that they're all entered correctly. If successful - message will appear saying</w:t>
      </w:r>
      <w:r>
        <w:rPr>
          <w:color w:val="7A7E85"/>
        </w:rPr>
        <w:br/>
        <w:t xml:space="preserve">    // connected, and logged in, if it fails, it will show an error message</w:t>
      </w:r>
      <w:r>
        <w:rPr>
          <w:color w:val="7A7E85"/>
        </w:rPr>
        <w:br/>
        <w:t xml:space="preserve">    </w:t>
      </w:r>
      <w:r>
        <w:rPr>
          <w:color w:val="CF8E6D"/>
        </w:rPr>
        <w:t xml:space="preserve">private void </w:t>
      </w:r>
      <w:r>
        <w:rPr>
          <w:color w:val="56A8F5"/>
        </w:rPr>
        <w:t>connectToServer</w:t>
      </w:r>
      <w:r>
        <w:rPr>
          <w:color w:val="BCBEC4"/>
        </w:rPr>
        <w:t>() {</w:t>
      </w:r>
      <w:r>
        <w:rPr>
          <w:color w:val="BCBEC4"/>
        </w:rPr>
        <w:br/>
        <w:t xml:space="preserve">        String host = </w:t>
      </w:r>
      <w:r>
        <w:rPr>
          <w:color w:val="C77DBB"/>
        </w:rPr>
        <w:t>hostField</w:t>
      </w:r>
      <w:r>
        <w:rPr>
          <w:color w:val="BCBEC4"/>
        </w:rPr>
        <w:t>.getText().trim();</w:t>
      </w:r>
      <w:r>
        <w:rPr>
          <w:color w:val="BCBEC4"/>
        </w:rPr>
        <w:br/>
        <w:t xml:space="preserve">        String portStr = </w:t>
      </w:r>
      <w:r>
        <w:rPr>
          <w:color w:val="C77DBB"/>
        </w:rPr>
        <w:t>portField</w:t>
      </w:r>
      <w:r>
        <w:rPr>
          <w:color w:val="BCBEC4"/>
        </w:rPr>
        <w:t>.getText().trim();</w:t>
      </w:r>
      <w:r>
        <w:rPr>
          <w:color w:val="BCBEC4"/>
        </w:rPr>
        <w:br/>
        <w:t xml:space="preserve">        String username = </w:t>
      </w:r>
      <w:r>
        <w:rPr>
          <w:color w:val="C77DBB"/>
        </w:rPr>
        <w:t>userField</w:t>
      </w:r>
      <w:r>
        <w:rPr>
          <w:color w:val="BCBEC4"/>
        </w:rPr>
        <w:t>.getText().trim();</w:t>
      </w:r>
      <w:r>
        <w:rPr>
          <w:color w:val="BCBEC4"/>
        </w:rPr>
        <w:br/>
        <w:t xml:space="preserve">        String password = </w:t>
      </w:r>
      <w:r>
        <w:rPr>
          <w:color w:val="CF8E6D"/>
        </w:rPr>
        <w:t xml:space="preserve">new </w:t>
      </w:r>
      <w:r>
        <w:rPr>
          <w:color w:val="BCBEC4"/>
        </w:rPr>
        <w:t>String(</w:t>
      </w:r>
      <w:r>
        <w:rPr>
          <w:color w:val="C77DBB"/>
        </w:rPr>
        <w:t>userPass</w:t>
      </w:r>
      <w:r>
        <w:rPr>
          <w:color w:val="BCBEC4"/>
        </w:rPr>
        <w:t>.getPassword());</w:t>
      </w:r>
      <w:r>
        <w:rPr>
          <w:color w:val="BCBEC4"/>
        </w:rPr>
        <w:br/>
      </w:r>
      <w:r>
        <w:rPr>
          <w:color w:val="BCBEC4"/>
        </w:rPr>
        <w:br/>
        <w:t xml:space="preserve">        </w:t>
      </w:r>
      <w:r>
        <w:rPr>
          <w:color w:val="CF8E6D"/>
        </w:rPr>
        <w:t xml:space="preserve">if </w:t>
      </w:r>
      <w:r>
        <w:rPr>
          <w:color w:val="BCBEC4"/>
        </w:rPr>
        <w:t>(host.isEmpty() || portStr.isEmpty() || username.isEmpty() || password.isEmpty()) {</w:t>
      </w:r>
      <w:r>
        <w:rPr>
          <w:color w:val="BCBEC4"/>
        </w:rPr>
        <w:br/>
        <w:t xml:space="preserve">            JOptionPane.</w:t>
      </w:r>
      <w:r>
        <w:rPr>
          <w:i/>
          <w:iCs/>
          <w:color w:val="BCBEC4"/>
        </w:rPr>
        <w:t>showMessageDialog</w:t>
      </w:r>
      <w:r>
        <w:rPr>
          <w:color w:val="BCBEC4"/>
        </w:rPr>
        <w:t>(</w:t>
      </w:r>
      <w:r>
        <w:rPr>
          <w:color w:val="CF8E6D"/>
        </w:rPr>
        <w:t>this</w:t>
      </w:r>
      <w:r>
        <w:rPr>
          <w:color w:val="BCBEC4"/>
        </w:rPr>
        <w:t xml:space="preserve">, </w:t>
      </w:r>
      <w:r>
        <w:rPr>
          <w:color w:val="6AAB73"/>
        </w:rPr>
        <w:t>"Host, port, username orr password is empty. Please fill them in"</w:t>
      </w:r>
      <w:r>
        <w:rPr>
          <w:color w:val="BCBEC4"/>
        </w:rPr>
        <w:t xml:space="preserve">, </w:t>
      </w:r>
      <w:r>
        <w:rPr>
          <w:color w:val="6AAB73"/>
        </w:rPr>
        <w:t>"Input Error"</w:t>
      </w:r>
      <w:r>
        <w:rPr>
          <w:color w:val="BCBEC4"/>
        </w:rPr>
        <w:t>, JOptionPane.</w:t>
      </w:r>
      <w:r>
        <w:rPr>
          <w:i/>
          <w:iCs/>
          <w:color w:val="C77DBB"/>
        </w:rPr>
        <w:t>ERROR_MESSAGE</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 xml:space="preserve">int </w:t>
      </w:r>
      <w:r>
        <w:rPr>
          <w:color w:val="BCBEC4"/>
        </w:rPr>
        <w:t>port = Integer.</w:t>
      </w:r>
      <w:r>
        <w:rPr>
          <w:i/>
          <w:iCs/>
          <w:color w:val="BCBEC4"/>
        </w:rPr>
        <w:t>parseInt</w:t>
      </w:r>
      <w:r>
        <w:rPr>
          <w:color w:val="BCBEC4"/>
        </w:rPr>
        <w:t>(portStr);</w:t>
      </w:r>
      <w:r>
        <w:rPr>
          <w:color w:val="BCBEC4"/>
        </w:rPr>
        <w:br/>
      </w:r>
      <w:r>
        <w:rPr>
          <w:color w:val="BCBEC4"/>
        </w:rPr>
        <w:br/>
        <w:t xml:space="preserve">        </w:t>
      </w:r>
      <w:r>
        <w:rPr>
          <w:color w:val="CF8E6D"/>
        </w:rPr>
        <w:t xml:space="preserve">try </w:t>
      </w:r>
      <w:r>
        <w:rPr>
          <w:color w:val="BCBEC4"/>
        </w:rPr>
        <w:t>{</w:t>
      </w:r>
      <w:r>
        <w:rPr>
          <w:color w:val="BCBEC4"/>
        </w:rPr>
        <w:br/>
        <w:t xml:space="preserve">            </w:t>
      </w:r>
      <w:r>
        <w:rPr>
          <w:color w:val="C77DBB"/>
        </w:rPr>
        <w:t>networkHandler</w:t>
      </w:r>
      <w:r>
        <w:rPr>
          <w:color w:val="BCBEC4"/>
        </w:rPr>
        <w:t>.connectToServer(host, port);</w:t>
      </w:r>
      <w:r>
        <w:rPr>
          <w:color w:val="BCBEC4"/>
        </w:rPr>
        <w:br/>
        <w:t xml:space="preserve">            JOptionPane.</w:t>
      </w:r>
      <w:r>
        <w:rPr>
          <w:i/>
          <w:iCs/>
          <w:color w:val="BCBEC4"/>
        </w:rPr>
        <w:t>showMessageDialog</w:t>
      </w:r>
      <w:r>
        <w:rPr>
          <w:color w:val="BCBEC4"/>
        </w:rPr>
        <w:t>(</w:t>
      </w:r>
      <w:r>
        <w:rPr>
          <w:color w:val="CF8E6D"/>
        </w:rPr>
        <w:t>this</w:t>
      </w:r>
      <w:r>
        <w:rPr>
          <w:color w:val="BCBEC4"/>
        </w:rPr>
        <w:t xml:space="preserve">, </w:t>
      </w:r>
      <w:r>
        <w:rPr>
          <w:color w:val="6AAB73"/>
        </w:rPr>
        <w:t xml:space="preserve">"Connected to server at " </w:t>
      </w:r>
      <w:r>
        <w:rPr>
          <w:color w:val="BCBEC4"/>
        </w:rPr>
        <w:t xml:space="preserve">+ host + </w:t>
      </w:r>
      <w:r>
        <w:rPr>
          <w:color w:val="6AAB73"/>
        </w:rPr>
        <w:t xml:space="preserve">":" </w:t>
      </w:r>
      <w:r>
        <w:rPr>
          <w:color w:val="BCBEC4"/>
        </w:rPr>
        <w:t>+ port);</w:t>
      </w:r>
      <w:r>
        <w:rPr>
          <w:color w:val="BCBEC4"/>
        </w:rPr>
        <w:br/>
        <w:t xml:space="preserve">            login();</w:t>
      </w:r>
      <w:r>
        <w:rPr>
          <w:color w:val="BCBEC4"/>
        </w:rPr>
        <w:br/>
        <w:t xml:space="preserve">        } </w:t>
      </w:r>
      <w:r>
        <w:rPr>
          <w:color w:val="CF8E6D"/>
        </w:rPr>
        <w:t xml:space="preserve">catch </w:t>
      </w:r>
      <w:r>
        <w:rPr>
          <w:color w:val="BCBEC4"/>
        </w:rPr>
        <w:t>(IOException e) {</w:t>
      </w:r>
      <w:r>
        <w:rPr>
          <w:color w:val="BCBEC4"/>
        </w:rPr>
        <w:br/>
      </w:r>
      <w:r>
        <w:rPr>
          <w:color w:val="BCBEC4"/>
        </w:rPr>
        <w:lastRenderedPageBreak/>
        <w:t xml:space="preserve">            JOptionPane.</w:t>
      </w:r>
      <w:r>
        <w:rPr>
          <w:i/>
          <w:iCs/>
          <w:color w:val="BCBEC4"/>
        </w:rPr>
        <w:t>showMessageDialog</w:t>
      </w:r>
      <w:r>
        <w:rPr>
          <w:color w:val="BCBEC4"/>
        </w:rPr>
        <w:t>(</w:t>
      </w:r>
      <w:r>
        <w:rPr>
          <w:color w:val="CF8E6D"/>
        </w:rPr>
        <w:t>this</w:t>
      </w:r>
      <w:r>
        <w:rPr>
          <w:color w:val="BCBEC4"/>
        </w:rPr>
        <w:t xml:space="preserve">, </w:t>
      </w:r>
      <w:r>
        <w:rPr>
          <w:color w:val="6AAB73"/>
        </w:rPr>
        <w:t xml:space="preserve">"Error connecting to server: " </w:t>
      </w:r>
      <w:r>
        <w:rPr>
          <w:color w:val="BCBEC4"/>
        </w:rPr>
        <w:t xml:space="preserve">+ e.getMessage() + </w:t>
      </w:r>
      <w:r>
        <w:rPr>
          <w:color w:val="6AAB73"/>
        </w:rPr>
        <w:t>"</w:t>
      </w:r>
      <w:r>
        <w:rPr>
          <w:color w:val="CF8E6D"/>
        </w:rPr>
        <w:t>\n\n\n</w:t>
      </w:r>
      <w:r>
        <w:rPr>
          <w:color w:val="6AAB73"/>
        </w:rPr>
        <w:t>Please run and try again"</w:t>
      </w:r>
      <w:r>
        <w:rPr>
          <w:color w:val="BCBEC4"/>
        </w:rPr>
        <w:t xml:space="preserve">, </w:t>
      </w:r>
      <w:r>
        <w:rPr>
          <w:color w:val="6AAB73"/>
        </w:rPr>
        <w:t>"Connection Error"</w:t>
      </w:r>
      <w:r>
        <w:rPr>
          <w:color w:val="BCBEC4"/>
        </w:rPr>
        <w:t>, JOptionPane.</w:t>
      </w:r>
      <w:r>
        <w:rPr>
          <w:i/>
          <w:iCs/>
          <w:color w:val="C77DBB"/>
        </w:rPr>
        <w:t>ERROR_MESSAGE</w:t>
      </w:r>
      <w:r>
        <w:rPr>
          <w:color w:val="BCBEC4"/>
        </w:rPr>
        <w:t>);</w:t>
      </w:r>
      <w:r>
        <w:rPr>
          <w:color w:val="BCBEC4"/>
        </w:rPr>
        <w:br/>
        <w:t xml:space="preserve">        }</w:t>
      </w:r>
      <w:r>
        <w:rPr>
          <w:color w:val="BCBEC4"/>
        </w:rPr>
        <w:br/>
        <w:t xml:space="preserve">    }</w:t>
      </w:r>
      <w:r>
        <w:rPr>
          <w:color w:val="BCBEC4"/>
        </w:rPr>
        <w:br/>
      </w:r>
      <w:r>
        <w:rPr>
          <w:color w:val="BCBEC4"/>
        </w:rPr>
        <w:br/>
      </w:r>
      <w:r>
        <w:rPr>
          <w:color w:val="BCBEC4"/>
        </w:rPr>
        <w:br/>
      </w:r>
      <w:r>
        <w:rPr>
          <w:color w:val="BCBEC4"/>
        </w:rPr>
        <w:br/>
        <w:t xml:space="preserve">    </w:t>
      </w:r>
      <w:r>
        <w:rPr>
          <w:color w:val="7A7E85"/>
        </w:rPr>
        <w:t>// This method displays a success message showing that the user has logged in successfully.</w:t>
      </w:r>
      <w:r>
        <w:rPr>
          <w:color w:val="7A7E85"/>
        </w:rPr>
        <w:br/>
        <w:t xml:space="preserve">    </w:t>
      </w:r>
      <w:r>
        <w:rPr>
          <w:color w:val="CF8E6D"/>
        </w:rPr>
        <w:t xml:space="preserve">private void </w:t>
      </w:r>
      <w:r>
        <w:rPr>
          <w:color w:val="56A8F5"/>
        </w:rPr>
        <w:t>login</w:t>
      </w:r>
      <w:r>
        <w:rPr>
          <w:color w:val="BCBEC4"/>
        </w:rPr>
        <w:t>() {</w:t>
      </w:r>
      <w:r>
        <w:rPr>
          <w:color w:val="BCBEC4"/>
        </w:rPr>
        <w:br/>
        <w:t xml:space="preserve">        JOptionPane.</w:t>
      </w:r>
      <w:r>
        <w:rPr>
          <w:i/>
          <w:iCs/>
          <w:color w:val="BCBEC4"/>
        </w:rPr>
        <w:t>showMessageDialog</w:t>
      </w:r>
      <w:r>
        <w:rPr>
          <w:color w:val="BCBEC4"/>
        </w:rPr>
        <w:t>(</w:t>
      </w:r>
      <w:r>
        <w:rPr>
          <w:color w:val="CF8E6D"/>
        </w:rPr>
        <w:t>this</w:t>
      </w:r>
      <w:r>
        <w:rPr>
          <w:color w:val="BCBEC4"/>
        </w:rPr>
        <w:t xml:space="preserve">, </w:t>
      </w:r>
      <w:r>
        <w:rPr>
          <w:color w:val="6AAB73"/>
        </w:rPr>
        <w:t>"Successfully logged in!"</w:t>
      </w:r>
      <w:r>
        <w:rPr>
          <w:color w:val="BCBEC4"/>
        </w:rPr>
        <w:t xml:space="preserve">, </w:t>
      </w:r>
      <w:r>
        <w:rPr>
          <w:color w:val="6AAB73"/>
        </w:rPr>
        <w:t>"Login Success"</w:t>
      </w:r>
      <w:r>
        <w:rPr>
          <w:color w:val="BCBEC4"/>
        </w:rPr>
        <w:t>, JOptionPane.</w:t>
      </w:r>
      <w:r>
        <w:rPr>
          <w:i/>
          <w:iCs/>
          <w:color w:val="C77DBB"/>
        </w:rPr>
        <w:t>INFORMATION_MESSAGE</w:t>
      </w:r>
      <w:r>
        <w:rPr>
          <w:color w:val="BCBEC4"/>
        </w:rPr>
        <w:t>);</w:t>
      </w:r>
      <w:r>
        <w:rPr>
          <w:color w:val="BCBEC4"/>
        </w:rPr>
        <w:br/>
        <w:t xml:space="preserve">    }</w:t>
      </w:r>
      <w:r>
        <w:rPr>
          <w:color w:val="BCBEC4"/>
        </w:rPr>
        <w:br/>
      </w:r>
      <w:r>
        <w:rPr>
          <w:color w:val="BCBEC4"/>
        </w:rPr>
        <w:br/>
      </w:r>
      <w:r>
        <w:rPr>
          <w:color w:val="BCBEC4"/>
        </w:rPr>
        <w:br/>
      </w:r>
      <w:r>
        <w:rPr>
          <w:color w:val="BCBEC4"/>
        </w:rPr>
        <w:br/>
      </w:r>
      <w:r>
        <w:rPr>
          <w:color w:val="BCBEC4"/>
        </w:rPr>
        <w:br/>
        <w:t xml:space="preserve">    </w:t>
      </w:r>
      <w:r>
        <w:rPr>
          <w:color w:val="7A7E85"/>
        </w:rPr>
        <w:t>//  This method sends a message to the server using the network/client handler.</w:t>
      </w:r>
      <w:r>
        <w:rPr>
          <w:color w:val="7A7E85"/>
        </w:rPr>
        <w:br/>
        <w:t xml:space="preserve">    //  It ensures the user is connected to the server, sends the message, and updates the message box with</w:t>
      </w:r>
      <w:r>
        <w:rPr>
          <w:color w:val="7A7E85"/>
        </w:rPr>
        <w:br/>
        <w:t xml:space="preserve">    //  the server's response. If there is an error during the process, it displays an error message.</w:t>
      </w:r>
      <w:r>
        <w:rPr>
          <w:color w:val="7A7E85"/>
        </w:rPr>
        <w:br/>
        <w:t xml:space="preserve">    </w:t>
      </w:r>
      <w:r>
        <w:rPr>
          <w:color w:val="CF8E6D"/>
        </w:rPr>
        <w:t xml:space="preserve">private void </w:t>
      </w:r>
      <w:r>
        <w:rPr>
          <w:color w:val="56A8F5"/>
        </w:rPr>
        <w:t>sendMessage</w:t>
      </w:r>
      <w:r>
        <w:rPr>
          <w:color w:val="BCBEC4"/>
        </w:rPr>
        <w:t>() {</w:t>
      </w:r>
      <w:r>
        <w:rPr>
          <w:color w:val="BCBEC4"/>
        </w:rPr>
        <w:br/>
        <w:t xml:space="preserve">        </w:t>
      </w:r>
      <w:r>
        <w:rPr>
          <w:color w:val="CF8E6D"/>
        </w:rPr>
        <w:t xml:space="preserve">if </w:t>
      </w:r>
      <w:r>
        <w:rPr>
          <w:color w:val="BCBEC4"/>
        </w:rPr>
        <w:t>(!</w:t>
      </w:r>
      <w:r>
        <w:rPr>
          <w:color w:val="C77DBB"/>
        </w:rPr>
        <w:t>networkHandler</w:t>
      </w:r>
      <w:r>
        <w:rPr>
          <w:color w:val="BCBEC4"/>
        </w:rPr>
        <w:t>.isConnected()) {</w:t>
      </w:r>
      <w:r>
        <w:rPr>
          <w:color w:val="BCBEC4"/>
        </w:rPr>
        <w:br/>
        <w:t xml:space="preserve">            JOptionPane.</w:t>
      </w:r>
      <w:r>
        <w:rPr>
          <w:i/>
          <w:iCs/>
          <w:color w:val="BCBEC4"/>
        </w:rPr>
        <w:t>showMessageDialog</w:t>
      </w:r>
      <w:r>
        <w:rPr>
          <w:color w:val="BCBEC4"/>
        </w:rPr>
        <w:t>(</w:t>
      </w:r>
      <w:r>
        <w:rPr>
          <w:color w:val="CF8E6D"/>
        </w:rPr>
        <w:t>this</w:t>
      </w:r>
      <w:r>
        <w:rPr>
          <w:color w:val="BCBEC4"/>
        </w:rPr>
        <w:t xml:space="preserve">, </w:t>
      </w:r>
      <w:r>
        <w:rPr>
          <w:color w:val="6AAB73"/>
        </w:rPr>
        <w:t>"Error: Not connected to the server. Please connect first."</w:t>
      </w:r>
      <w:r>
        <w:rPr>
          <w:color w:val="BCBEC4"/>
        </w:rPr>
        <w:t xml:space="preserve">, </w:t>
      </w:r>
      <w:r>
        <w:rPr>
          <w:color w:val="6AAB73"/>
        </w:rPr>
        <w:t>"Connection Error"</w:t>
      </w:r>
      <w:r>
        <w:rPr>
          <w:color w:val="BCBEC4"/>
        </w:rPr>
        <w:t>, JOptionPane.</w:t>
      </w:r>
      <w:r>
        <w:rPr>
          <w:i/>
          <w:iCs/>
          <w:color w:val="C77DBB"/>
        </w:rPr>
        <w:t>ERROR_MESSAGE</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String message = </w:t>
      </w:r>
      <w:r>
        <w:rPr>
          <w:color w:val="C77DBB"/>
        </w:rPr>
        <w:t>inputField</w:t>
      </w:r>
      <w:r>
        <w:rPr>
          <w:color w:val="BCBEC4"/>
        </w:rPr>
        <w:t>.getText();</w:t>
      </w:r>
      <w:r>
        <w:rPr>
          <w:color w:val="BCBEC4"/>
        </w:rPr>
        <w:br/>
        <w:t xml:space="preserve">        </w:t>
      </w:r>
      <w:r>
        <w:rPr>
          <w:color w:val="CF8E6D"/>
        </w:rPr>
        <w:t xml:space="preserve">boolean </w:t>
      </w:r>
      <w:r>
        <w:rPr>
          <w:color w:val="BCBEC4"/>
        </w:rPr>
        <w:t xml:space="preserve">messageSent = </w:t>
      </w:r>
      <w:r>
        <w:rPr>
          <w:color w:val="C77DBB"/>
        </w:rPr>
        <w:t>networkHandler</w:t>
      </w:r>
      <w:r>
        <w:rPr>
          <w:color w:val="BCBEC4"/>
        </w:rPr>
        <w:t>.sendMessage(message);</w:t>
      </w:r>
      <w:r>
        <w:rPr>
          <w:color w:val="BCBEC4"/>
        </w:rPr>
        <w:br/>
        <w:t xml:space="preserve">        </w:t>
      </w:r>
      <w:r>
        <w:rPr>
          <w:color w:val="CF8E6D"/>
        </w:rPr>
        <w:t xml:space="preserve">if </w:t>
      </w:r>
      <w:r>
        <w:rPr>
          <w:color w:val="BCBEC4"/>
        </w:rPr>
        <w:t>(!messageSent) {</w:t>
      </w:r>
      <w:r>
        <w:rPr>
          <w:color w:val="BCBEC4"/>
        </w:rPr>
        <w:br/>
        <w:t xml:space="preserve">            JOptionPane.</w:t>
      </w:r>
      <w:r>
        <w:rPr>
          <w:i/>
          <w:iCs/>
          <w:color w:val="BCBEC4"/>
        </w:rPr>
        <w:t>showMessageDialog</w:t>
      </w:r>
      <w:r>
        <w:rPr>
          <w:color w:val="BCBEC4"/>
        </w:rPr>
        <w:t>(</w:t>
      </w:r>
      <w:r>
        <w:rPr>
          <w:color w:val="CF8E6D"/>
        </w:rPr>
        <w:t>this</w:t>
      </w:r>
      <w:r>
        <w:rPr>
          <w:color w:val="BCBEC4"/>
        </w:rPr>
        <w:t xml:space="preserve">, </w:t>
      </w:r>
      <w:r>
        <w:rPr>
          <w:color w:val="6AAB73"/>
        </w:rPr>
        <w:t>"Failed to send message."</w:t>
      </w:r>
      <w:r>
        <w:rPr>
          <w:color w:val="BCBEC4"/>
        </w:rPr>
        <w:t xml:space="preserve">, </w:t>
      </w:r>
      <w:r>
        <w:rPr>
          <w:color w:val="6AAB73"/>
        </w:rPr>
        <w:t>"Error"</w:t>
      </w:r>
      <w:r>
        <w:rPr>
          <w:color w:val="BCBEC4"/>
        </w:rPr>
        <w:t>, JOptionPane.</w:t>
      </w:r>
      <w:r>
        <w:rPr>
          <w:i/>
          <w:iCs/>
          <w:color w:val="C77DBB"/>
        </w:rPr>
        <w:t>ERROR_MESSAGE</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t xml:space="preserve">        </w:t>
      </w:r>
      <w:r>
        <w:rPr>
          <w:color w:val="C77DBB"/>
        </w:rPr>
        <w:t>inputField</w:t>
      </w:r>
      <w:r>
        <w:rPr>
          <w:color w:val="BCBEC4"/>
        </w:rPr>
        <w:t>.setText(</w:t>
      </w:r>
      <w:r>
        <w:rPr>
          <w:color w:val="6AAB73"/>
        </w:rPr>
        <w:t>""</w:t>
      </w:r>
      <w:r>
        <w:rPr>
          <w:color w:val="BCBEC4"/>
        </w:rPr>
        <w:t>);</w:t>
      </w:r>
      <w:r>
        <w:rPr>
          <w:color w:val="BCBEC4"/>
        </w:rPr>
        <w:br/>
        <w:t xml:space="preserve">        </w:t>
      </w:r>
      <w:r>
        <w:rPr>
          <w:color w:val="CF8E6D"/>
        </w:rPr>
        <w:t xml:space="preserve">try </w:t>
      </w:r>
      <w:r>
        <w:rPr>
          <w:color w:val="BCBEC4"/>
        </w:rPr>
        <w:t>{</w:t>
      </w:r>
      <w:r>
        <w:rPr>
          <w:color w:val="BCBEC4"/>
        </w:rPr>
        <w:br/>
        <w:t xml:space="preserve">            String response = </w:t>
      </w:r>
      <w:r>
        <w:rPr>
          <w:color w:val="C77DBB"/>
        </w:rPr>
        <w:t>networkHandler</w:t>
      </w:r>
      <w:r>
        <w:rPr>
          <w:color w:val="BCBEC4"/>
        </w:rPr>
        <w:t>.readMessage();</w:t>
      </w:r>
      <w:r>
        <w:rPr>
          <w:color w:val="BCBEC4"/>
        </w:rPr>
        <w:br/>
        <w:t xml:space="preserve">            </w:t>
      </w:r>
      <w:r>
        <w:rPr>
          <w:color w:val="C77DBB"/>
        </w:rPr>
        <w:t>messageBox</w:t>
      </w:r>
      <w:r>
        <w:rPr>
          <w:color w:val="BCBEC4"/>
        </w:rPr>
        <w:t>.append(</w:t>
      </w:r>
      <w:r>
        <w:rPr>
          <w:color w:val="6AAB73"/>
        </w:rPr>
        <w:t xml:space="preserve">"Server: " </w:t>
      </w:r>
      <w:r>
        <w:rPr>
          <w:color w:val="BCBEC4"/>
        </w:rPr>
        <w:t xml:space="preserve">+ response + </w:t>
      </w:r>
      <w:r>
        <w:rPr>
          <w:color w:val="6AAB73"/>
        </w:rPr>
        <w:t>"</w:t>
      </w:r>
      <w:r>
        <w:rPr>
          <w:color w:val="CF8E6D"/>
        </w:rPr>
        <w:t>\n</w:t>
      </w:r>
      <w:r>
        <w:rPr>
          <w:color w:val="6AAB73"/>
        </w:rPr>
        <w:t>"</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77DBB"/>
        </w:rPr>
        <w:t>messageBox</w:t>
      </w:r>
      <w:r>
        <w:rPr>
          <w:color w:val="BCBEC4"/>
        </w:rPr>
        <w:t>.append(</w:t>
      </w:r>
      <w:r>
        <w:rPr>
          <w:color w:val="6AAB73"/>
        </w:rPr>
        <w:t>"Failed to read response from server.</w:t>
      </w:r>
      <w:r>
        <w:rPr>
          <w:color w:val="CF8E6D"/>
        </w:rPr>
        <w:t>\n</w:t>
      </w:r>
      <w:r>
        <w:rPr>
          <w:color w:val="6AAB73"/>
        </w:rPr>
        <w:t>"</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7A7E85"/>
        </w:rPr>
        <w:t>// This method retrieves a specific message from the server based on the 'message number' provided by the user.</w:t>
      </w:r>
      <w:r>
        <w:rPr>
          <w:color w:val="7A7E85"/>
        </w:rPr>
        <w:br/>
        <w:t xml:space="preserve">    // It validates the message number, sends a request to the server to retrieve the message, and updates the</w:t>
      </w:r>
      <w:r>
        <w:rPr>
          <w:color w:val="7A7E85"/>
        </w:rPr>
        <w:br/>
        <w:t xml:space="preserve">    // message box with the retrieved message. If there is an error during this, it;ll displays an error message.</w:t>
      </w:r>
      <w:r>
        <w:rPr>
          <w:color w:val="7A7E85"/>
        </w:rPr>
        <w:br/>
      </w:r>
      <w:r>
        <w:rPr>
          <w:color w:val="7A7E85"/>
        </w:rPr>
        <w:br/>
        <w:t xml:space="preserve">    </w:t>
      </w:r>
      <w:r>
        <w:rPr>
          <w:color w:val="CF8E6D"/>
        </w:rPr>
        <w:t xml:space="preserve">private void </w:t>
      </w:r>
      <w:r>
        <w:rPr>
          <w:color w:val="56A8F5"/>
        </w:rPr>
        <w:t>retrieveMessage</w:t>
      </w:r>
      <w:r>
        <w:rPr>
          <w:color w:val="BCBEC4"/>
        </w:rPr>
        <w:t>() {</w:t>
      </w:r>
      <w:r>
        <w:rPr>
          <w:color w:val="BCBEC4"/>
        </w:rPr>
        <w:br/>
        <w:t xml:space="preserve">        </w:t>
      </w:r>
      <w:r>
        <w:rPr>
          <w:color w:val="CF8E6D"/>
        </w:rPr>
        <w:t xml:space="preserve">if </w:t>
      </w:r>
      <w:r>
        <w:rPr>
          <w:color w:val="BCBEC4"/>
        </w:rPr>
        <w:t>(!</w:t>
      </w:r>
      <w:r>
        <w:rPr>
          <w:color w:val="C77DBB"/>
        </w:rPr>
        <w:t>networkHandler</w:t>
      </w:r>
      <w:r>
        <w:rPr>
          <w:color w:val="BCBEC4"/>
        </w:rPr>
        <w:t>.isConnected()) {</w:t>
      </w:r>
      <w:r>
        <w:rPr>
          <w:color w:val="BCBEC4"/>
        </w:rPr>
        <w:br/>
      </w:r>
      <w:r>
        <w:rPr>
          <w:color w:val="BCBEC4"/>
        </w:rPr>
        <w:lastRenderedPageBreak/>
        <w:t xml:space="preserve">            JOptionPane.</w:t>
      </w:r>
      <w:r>
        <w:rPr>
          <w:i/>
          <w:iCs/>
          <w:color w:val="BCBEC4"/>
        </w:rPr>
        <w:t>showMessageDialog</w:t>
      </w:r>
      <w:r>
        <w:rPr>
          <w:color w:val="BCBEC4"/>
        </w:rPr>
        <w:t>(</w:t>
      </w:r>
      <w:r>
        <w:rPr>
          <w:color w:val="CF8E6D"/>
        </w:rPr>
        <w:t>this</w:t>
      </w:r>
      <w:r>
        <w:rPr>
          <w:color w:val="BCBEC4"/>
        </w:rPr>
        <w:t xml:space="preserve">, </w:t>
      </w:r>
      <w:r>
        <w:rPr>
          <w:color w:val="6AAB73"/>
        </w:rPr>
        <w:t>"Error: Not connected to the server. Please connect first."</w:t>
      </w:r>
      <w:r>
        <w:rPr>
          <w:color w:val="BCBEC4"/>
        </w:rPr>
        <w:t xml:space="preserve">, </w:t>
      </w:r>
      <w:r>
        <w:rPr>
          <w:color w:val="6AAB73"/>
        </w:rPr>
        <w:t>"Connection Error"</w:t>
      </w:r>
      <w:r>
        <w:rPr>
          <w:color w:val="BCBEC4"/>
        </w:rPr>
        <w:t>, JOptionPane.</w:t>
      </w:r>
      <w:r>
        <w:rPr>
          <w:i/>
          <w:iCs/>
          <w:color w:val="C77DBB"/>
        </w:rPr>
        <w:t>ERROR_MESSAGE</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String msgNumber = </w:t>
      </w:r>
      <w:r>
        <w:rPr>
          <w:color w:val="C77DBB"/>
        </w:rPr>
        <w:t>retrieveField</w:t>
      </w:r>
      <w:r>
        <w:rPr>
          <w:color w:val="BCBEC4"/>
        </w:rPr>
        <w:t>.getText().trim();</w:t>
      </w:r>
      <w:r>
        <w:rPr>
          <w:color w:val="BCBEC4"/>
        </w:rPr>
        <w:br/>
        <w:t xml:space="preserve">        </w:t>
      </w:r>
      <w:r>
        <w:rPr>
          <w:color w:val="CF8E6D"/>
        </w:rPr>
        <w:t xml:space="preserve">if </w:t>
      </w:r>
      <w:r>
        <w:rPr>
          <w:color w:val="BCBEC4"/>
        </w:rPr>
        <w:t>(msgNumber.isEmpty() || !msgNumber.matches(</w:t>
      </w:r>
      <w:r>
        <w:rPr>
          <w:color w:val="6AAB73"/>
        </w:rPr>
        <w:t>"</w:t>
      </w:r>
      <w:r>
        <w:rPr>
          <w:color w:val="CF8E6D"/>
          <w:shd w:val="clear" w:color="auto" w:fill="293C40"/>
        </w:rPr>
        <w:t>\\</w:t>
      </w:r>
      <w:r>
        <w:rPr>
          <w:color w:val="6AAB73"/>
          <w:shd w:val="clear" w:color="auto" w:fill="293C40"/>
        </w:rPr>
        <w:t>d+</w:t>
      </w:r>
      <w:r>
        <w:rPr>
          <w:color w:val="6AAB73"/>
        </w:rPr>
        <w:t>"</w:t>
      </w:r>
      <w:r>
        <w:rPr>
          <w:color w:val="BCBEC4"/>
        </w:rPr>
        <w:t>)) {</w:t>
      </w:r>
      <w:r>
        <w:rPr>
          <w:color w:val="BCBEC4"/>
        </w:rPr>
        <w:br/>
        <w:t xml:space="preserve">            JOptionPane.</w:t>
      </w:r>
      <w:r>
        <w:rPr>
          <w:i/>
          <w:iCs/>
          <w:color w:val="BCBEC4"/>
        </w:rPr>
        <w:t>showMessageDialog</w:t>
      </w:r>
      <w:r>
        <w:rPr>
          <w:color w:val="BCBEC4"/>
        </w:rPr>
        <w:t>(</w:t>
      </w:r>
      <w:r>
        <w:rPr>
          <w:color w:val="CF8E6D"/>
        </w:rPr>
        <w:t>this</w:t>
      </w:r>
      <w:r>
        <w:rPr>
          <w:color w:val="BCBEC4"/>
        </w:rPr>
        <w:t xml:space="preserve">, </w:t>
      </w:r>
      <w:r>
        <w:rPr>
          <w:color w:val="6AAB73"/>
        </w:rPr>
        <w:t>"Please enter a valid message number."</w:t>
      </w:r>
      <w:r>
        <w:rPr>
          <w:color w:val="BCBEC4"/>
        </w:rPr>
        <w:t xml:space="preserve">, </w:t>
      </w:r>
      <w:r>
        <w:rPr>
          <w:color w:val="6AAB73"/>
        </w:rPr>
        <w:t>"Input Error"</w:t>
      </w:r>
      <w:r>
        <w:rPr>
          <w:color w:val="BCBEC4"/>
        </w:rPr>
        <w:t>, JOptionPane.</w:t>
      </w:r>
      <w:r>
        <w:rPr>
          <w:i/>
          <w:iCs/>
          <w:color w:val="C77DBB"/>
        </w:rPr>
        <w:t>ERROR_MESSAGE</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77DBB"/>
        </w:rPr>
        <w:t>networkHandler</w:t>
      </w:r>
      <w:r>
        <w:rPr>
          <w:color w:val="BCBEC4"/>
        </w:rPr>
        <w:t>.sendMessage(</w:t>
      </w:r>
      <w:r>
        <w:rPr>
          <w:color w:val="6AAB73"/>
        </w:rPr>
        <w:t xml:space="preserve">"retrieve_message " </w:t>
      </w:r>
      <w:r>
        <w:rPr>
          <w:color w:val="BCBEC4"/>
        </w:rPr>
        <w:t>+ msgNumber);</w:t>
      </w:r>
      <w:r>
        <w:rPr>
          <w:color w:val="BCBEC4"/>
        </w:rPr>
        <w:br/>
        <w:t xml:space="preserve">        </w:t>
      </w:r>
      <w:r>
        <w:rPr>
          <w:color w:val="CF8E6D"/>
        </w:rPr>
        <w:t xml:space="preserve">try </w:t>
      </w:r>
      <w:r>
        <w:rPr>
          <w:color w:val="BCBEC4"/>
        </w:rPr>
        <w:t>{</w:t>
      </w:r>
      <w:r>
        <w:rPr>
          <w:color w:val="BCBEC4"/>
        </w:rPr>
        <w:br/>
        <w:t xml:space="preserve">            String response = </w:t>
      </w:r>
      <w:r>
        <w:rPr>
          <w:color w:val="C77DBB"/>
        </w:rPr>
        <w:t>networkHandler</w:t>
      </w:r>
      <w:r>
        <w:rPr>
          <w:color w:val="BCBEC4"/>
        </w:rPr>
        <w:t>.readMessage();</w:t>
      </w:r>
      <w:r>
        <w:rPr>
          <w:color w:val="BCBEC4"/>
        </w:rPr>
        <w:br/>
        <w:t xml:space="preserve">            </w:t>
      </w:r>
      <w:r>
        <w:rPr>
          <w:color w:val="C77DBB"/>
        </w:rPr>
        <w:t>messageBox</w:t>
      </w:r>
      <w:r>
        <w:rPr>
          <w:color w:val="BCBEC4"/>
        </w:rPr>
        <w:t>.append(</w:t>
      </w:r>
      <w:r>
        <w:rPr>
          <w:color w:val="6AAB73"/>
        </w:rPr>
        <w:t xml:space="preserve">"Message " </w:t>
      </w:r>
      <w:r>
        <w:rPr>
          <w:color w:val="BCBEC4"/>
        </w:rPr>
        <w:t xml:space="preserve">+ msgNumber + </w:t>
      </w:r>
      <w:r>
        <w:rPr>
          <w:color w:val="6AAB73"/>
        </w:rPr>
        <w:t xml:space="preserve">" received: " </w:t>
      </w:r>
      <w:r>
        <w:rPr>
          <w:color w:val="BCBEC4"/>
        </w:rPr>
        <w:t xml:space="preserve">+ response + </w:t>
      </w:r>
      <w:r>
        <w:rPr>
          <w:color w:val="6AAB73"/>
        </w:rPr>
        <w:t>"</w:t>
      </w:r>
      <w:r>
        <w:rPr>
          <w:color w:val="CF8E6D"/>
        </w:rPr>
        <w:t>\n</w:t>
      </w:r>
      <w:r>
        <w:rPr>
          <w:color w:val="6AAB73"/>
        </w:rPr>
        <w:t>"</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77DBB"/>
        </w:rPr>
        <w:t>messageBox</w:t>
      </w:r>
      <w:r>
        <w:rPr>
          <w:color w:val="BCBEC4"/>
        </w:rPr>
        <w:t>.append(</w:t>
      </w:r>
      <w:r>
        <w:rPr>
          <w:color w:val="6AAB73"/>
        </w:rPr>
        <w:t>"Failed to retrieve message.</w:t>
      </w:r>
      <w:r>
        <w:rPr>
          <w:color w:val="CF8E6D"/>
        </w:rPr>
        <w:t>\n</w:t>
      </w:r>
      <w:r>
        <w:rPr>
          <w:color w:val="6AAB73"/>
        </w:rPr>
        <w:t>"</w:t>
      </w:r>
      <w:r>
        <w:rPr>
          <w:color w:val="BCBEC4"/>
        </w:rPr>
        <w:t>);</w:t>
      </w:r>
      <w:r>
        <w:rPr>
          <w:color w:val="BCBEC4"/>
        </w:rPr>
        <w:br/>
        <w:t xml:space="preserve">        }</w:t>
      </w:r>
      <w:r>
        <w:rPr>
          <w:color w:val="BCBEC4"/>
        </w:rPr>
        <w:br/>
        <w:t xml:space="preserve">    }</w:t>
      </w:r>
      <w:r>
        <w:rPr>
          <w:color w:val="BCBEC4"/>
        </w:rPr>
        <w:br/>
      </w:r>
      <w:r>
        <w:rPr>
          <w:color w:val="BCBEC4"/>
        </w:rPr>
        <w:br/>
      </w:r>
      <w:r>
        <w:rPr>
          <w:color w:val="BCBEC4"/>
        </w:rPr>
        <w:br/>
      </w:r>
      <w:r>
        <w:rPr>
          <w:color w:val="BCBEC4"/>
        </w:rPr>
        <w:br/>
        <w:t xml:space="preserve">    </w:t>
      </w:r>
      <w:r>
        <w:rPr>
          <w:color w:val="7A7E85"/>
        </w:rPr>
        <w:t>// This method retrieves all message(s) from the server, it will update the message box with the retrieved message(s).</w:t>
      </w:r>
      <w:r>
        <w:rPr>
          <w:color w:val="7A7E85"/>
        </w:rPr>
        <w:br/>
        <w:t xml:space="preserve">    // If there's an error, it'll show the error message.</w:t>
      </w:r>
      <w:r>
        <w:rPr>
          <w:color w:val="7A7E85"/>
        </w:rPr>
        <w:br/>
      </w:r>
      <w:r>
        <w:rPr>
          <w:color w:val="7A7E85"/>
        </w:rPr>
        <w:br/>
        <w:t xml:space="preserve">    </w:t>
      </w:r>
      <w:r>
        <w:rPr>
          <w:color w:val="CF8E6D"/>
        </w:rPr>
        <w:t xml:space="preserve">private void </w:t>
      </w:r>
      <w:r>
        <w:rPr>
          <w:color w:val="56A8F5"/>
        </w:rPr>
        <w:t>retrieveAllMessages</w:t>
      </w:r>
      <w:r>
        <w:rPr>
          <w:color w:val="BCBEC4"/>
        </w:rPr>
        <w:t>() {</w:t>
      </w:r>
      <w:r>
        <w:rPr>
          <w:color w:val="BCBEC4"/>
        </w:rPr>
        <w:br/>
        <w:t xml:space="preserve">        </w:t>
      </w:r>
      <w:r>
        <w:rPr>
          <w:color w:val="CF8E6D"/>
        </w:rPr>
        <w:t xml:space="preserve">if </w:t>
      </w:r>
      <w:r>
        <w:rPr>
          <w:color w:val="BCBEC4"/>
        </w:rPr>
        <w:t>(!</w:t>
      </w:r>
      <w:r>
        <w:rPr>
          <w:color w:val="C77DBB"/>
        </w:rPr>
        <w:t>networkHandler</w:t>
      </w:r>
      <w:r>
        <w:rPr>
          <w:color w:val="BCBEC4"/>
        </w:rPr>
        <w:t>.isConnected()) {</w:t>
      </w:r>
      <w:r>
        <w:rPr>
          <w:color w:val="BCBEC4"/>
        </w:rPr>
        <w:br/>
        <w:t xml:space="preserve">            JOptionPane.</w:t>
      </w:r>
      <w:r>
        <w:rPr>
          <w:i/>
          <w:iCs/>
          <w:color w:val="BCBEC4"/>
        </w:rPr>
        <w:t>showMessageDialog</w:t>
      </w:r>
      <w:r>
        <w:rPr>
          <w:color w:val="BCBEC4"/>
        </w:rPr>
        <w:t>(</w:t>
      </w:r>
      <w:r>
        <w:rPr>
          <w:color w:val="CF8E6D"/>
        </w:rPr>
        <w:t>this</w:t>
      </w:r>
      <w:r>
        <w:rPr>
          <w:color w:val="BCBEC4"/>
        </w:rPr>
        <w:t xml:space="preserve">, </w:t>
      </w:r>
      <w:r>
        <w:rPr>
          <w:color w:val="6AAB73"/>
        </w:rPr>
        <w:t>"Error: Not connected to the server. Please connect first."</w:t>
      </w:r>
      <w:r>
        <w:rPr>
          <w:color w:val="BCBEC4"/>
        </w:rPr>
        <w:t xml:space="preserve">, </w:t>
      </w:r>
      <w:r>
        <w:rPr>
          <w:color w:val="6AAB73"/>
        </w:rPr>
        <w:t>"Connection Error"</w:t>
      </w:r>
      <w:r>
        <w:rPr>
          <w:color w:val="BCBEC4"/>
        </w:rPr>
        <w:t>, JOptionPane.</w:t>
      </w:r>
      <w:r>
        <w:rPr>
          <w:i/>
          <w:iCs/>
          <w:color w:val="C77DBB"/>
        </w:rPr>
        <w:t>ERROR_MESSAGE</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77DBB"/>
        </w:rPr>
        <w:t>networkHandler</w:t>
      </w:r>
      <w:r>
        <w:rPr>
          <w:color w:val="BCBEC4"/>
        </w:rPr>
        <w:t>.sendMessage(</w:t>
      </w:r>
      <w:r>
        <w:rPr>
          <w:color w:val="6AAB73"/>
        </w:rPr>
        <w:t>"retrieve_all_messages"</w:t>
      </w:r>
      <w:r>
        <w:rPr>
          <w:color w:val="BCBEC4"/>
        </w:rPr>
        <w:t>);</w:t>
      </w:r>
      <w:r>
        <w:rPr>
          <w:color w:val="BCBEC4"/>
        </w:rPr>
        <w:br/>
        <w:t xml:space="preserve">        </w:t>
      </w:r>
      <w:r>
        <w:rPr>
          <w:color w:val="CF8E6D"/>
        </w:rPr>
        <w:t xml:space="preserve">try </w:t>
      </w:r>
      <w:r>
        <w:rPr>
          <w:color w:val="BCBEC4"/>
        </w:rPr>
        <w:t>{</w:t>
      </w:r>
      <w:r>
        <w:rPr>
          <w:color w:val="BCBEC4"/>
        </w:rPr>
        <w:br/>
        <w:t xml:space="preserve">            String response;</w:t>
      </w:r>
      <w:r>
        <w:rPr>
          <w:color w:val="BCBEC4"/>
        </w:rPr>
        <w:br/>
        <w:t xml:space="preserve">            </w:t>
      </w:r>
      <w:r>
        <w:rPr>
          <w:color w:val="CF8E6D"/>
        </w:rPr>
        <w:t xml:space="preserve">while </w:t>
      </w:r>
      <w:r>
        <w:rPr>
          <w:color w:val="BCBEC4"/>
        </w:rPr>
        <w:t xml:space="preserve">(!(response = </w:t>
      </w:r>
      <w:r>
        <w:rPr>
          <w:color w:val="C77DBB"/>
        </w:rPr>
        <w:t>networkHandler</w:t>
      </w:r>
      <w:r>
        <w:rPr>
          <w:color w:val="BCBEC4"/>
        </w:rPr>
        <w:t>.readMessage()).equals(</w:t>
      </w:r>
      <w:r>
        <w:rPr>
          <w:color w:val="6AAB73"/>
        </w:rPr>
        <w:t>"End of messages"</w:t>
      </w:r>
      <w:r>
        <w:rPr>
          <w:color w:val="BCBEC4"/>
        </w:rPr>
        <w:t>)) {</w:t>
      </w:r>
      <w:r>
        <w:rPr>
          <w:color w:val="BCBEC4"/>
        </w:rPr>
        <w:br/>
        <w:t xml:space="preserve">                </w:t>
      </w:r>
      <w:r>
        <w:rPr>
          <w:color w:val="C77DBB"/>
        </w:rPr>
        <w:t>messageBox</w:t>
      </w:r>
      <w:r>
        <w:rPr>
          <w:color w:val="BCBEC4"/>
        </w:rPr>
        <w:t xml:space="preserve">.append(response + </w:t>
      </w:r>
      <w:r>
        <w:rPr>
          <w:color w:val="6AAB73"/>
        </w:rPr>
        <w:t>"</w:t>
      </w:r>
      <w:r>
        <w:rPr>
          <w:color w:val="CF8E6D"/>
        </w:rPr>
        <w:t>\n</w:t>
      </w:r>
      <w:r>
        <w:rPr>
          <w:color w:val="6AAB73"/>
        </w:rPr>
        <w:t>"</w:t>
      </w:r>
      <w:r>
        <w:rPr>
          <w:color w:val="BCBEC4"/>
        </w:rPr>
        <w:t>);</w:t>
      </w:r>
      <w:r>
        <w:rPr>
          <w:color w:val="BCBEC4"/>
        </w:rPr>
        <w:br/>
        <w:t xml:space="preserve">            }</w:t>
      </w:r>
      <w:r>
        <w:rPr>
          <w:color w:val="BCBEC4"/>
        </w:rPr>
        <w:br/>
        <w:t xml:space="preserve">        } </w:t>
      </w:r>
      <w:r>
        <w:rPr>
          <w:color w:val="CF8E6D"/>
        </w:rPr>
        <w:t xml:space="preserve">catch </w:t>
      </w:r>
      <w:r>
        <w:rPr>
          <w:color w:val="BCBEC4"/>
        </w:rPr>
        <w:t>(IOException e) {</w:t>
      </w:r>
      <w:r>
        <w:rPr>
          <w:color w:val="BCBEC4"/>
        </w:rPr>
        <w:br/>
        <w:t xml:space="preserve">            </w:t>
      </w:r>
      <w:r>
        <w:rPr>
          <w:color w:val="C77DBB"/>
        </w:rPr>
        <w:t>messageBox</w:t>
      </w:r>
      <w:r>
        <w:rPr>
          <w:color w:val="BCBEC4"/>
        </w:rPr>
        <w:t>.append(</w:t>
      </w:r>
      <w:r>
        <w:rPr>
          <w:color w:val="6AAB73"/>
        </w:rPr>
        <w:t>"Failed to retrieve all messages.</w:t>
      </w:r>
      <w:r>
        <w:rPr>
          <w:color w:val="CF8E6D"/>
        </w:rPr>
        <w:t>\n</w:t>
      </w:r>
      <w:r>
        <w:rPr>
          <w:color w:val="6AAB73"/>
        </w:rPr>
        <w:t>"</w:t>
      </w:r>
      <w:r>
        <w:rPr>
          <w:color w:val="BCBEC4"/>
        </w:rPr>
        <w:t>);</w:t>
      </w:r>
      <w:r>
        <w:rPr>
          <w:color w:val="BCBEC4"/>
        </w:rPr>
        <w:br/>
        <w:t xml:space="preserve">        }</w:t>
      </w:r>
      <w:r>
        <w:rPr>
          <w:color w:val="BCBEC4"/>
        </w:rPr>
        <w:br/>
        <w:t xml:space="preserve">    }</w:t>
      </w:r>
      <w:r>
        <w:rPr>
          <w:color w:val="BCBEC4"/>
        </w:rPr>
        <w:br/>
      </w:r>
      <w:r>
        <w:rPr>
          <w:color w:val="BCBEC4"/>
        </w:rPr>
        <w:br/>
      </w:r>
      <w:r>
        <w:rPr>
          <w:color w:val="BCBEC4"/>
        </w:rPr>
        <w:br/>
        <w:t xml:space="preserve">    </w:t>
      </w:r>
      <w:r>
        <w:rPr>
          <w:color w:val="7A7E85"/>
        </w:rPr>
        <w:t>// This sends a logout request to the server, then closes the connection, and displays a logout confirmation message.</w:t>
      </w:r>
      <w:r>
        <w:rPr>
          <w:color w:val="7A7E85"/>
        </w:rPr>
        <w:br/>
        <w:t xml:space="preserve">    // If there is an error during the logout process, it displays an error message. If the user isnt connected to the server,</w:t>
      </w:r>
      <w:r>
        <w:rPr>
          <w:color w:val="7A7E85"/>
        </w:rPr>
        <w:br/>
        <w:t xml:space="preserve">    // it exits the program.</w:t>
      </w:r>
      <w:r>
        <w:rPr>
          <w:color w:val="7A7E85"/>
        </w:rPr>
        <w:br/>
        <w:t xml:space="preserve">    </w:t>
      </w:r>
      <w:r>
        <w:rPr>
          <w:color w:val="CF8E6D"/>
        </w:rPr>
        <w:t xml:space="preserve">private void </w:t>
      </w:r>
      <w:r>
        <w:rPr>
          <w:color w:val="56A8F5"/>
        </w:rPr>
        <w:t>logOut</w:t>
      </w:r>
      <w:r>
        <w:rPr>
          <w:color w:val="BCBEC4"/>
        </w:rPr>
        <w:t>() {</w:t>
      </w:r>
      <w:r>
        <w:rPr>
          <w:color w:val="BCBEC4"/>
        </w:rPr>
        <w:br/>
        <w:t xml:space="preserve">        </w:t>
      </w:r>
      <w:r>
        <w:rPr>
          <w:color w:val="CF8E6D"/>
        </w:rPr>
        <w:t xml:space="preserve">if </w:t>
      </w:r>
      <w:r>
        <w:rPr>
          <w:color w:val="BCBEC4"/>
        </w:rPr>
        <w:t>(!</w:t>
      </w:r>
      <w:r>
        <w:rPr>
          <w:color w:val="C77DBB"/>
        </w:rPr>
        <w:t>networkHandler</w:t>
      </w:r>
      <w:r>
        <w:rPr>
          <w:color w:val="BCBEC4"/>
        </w:rPr>
        <w:t>.isConnected()) {</w:t>
      </w:r>
      <w:r>
        <w:rPr>
          <w:color w:val="BCBEC4"/>
        </w:rPr>
        <w:br/>
      </w:r>
      <w:r>
        <w:rPr>
          <w:color w:val="BCBEC4"/>
        </w:rPr>
        <w:lastRenderedPageBreak/>
        <w:t xml:space="preserve">            JOptionPane.</w:t>
      </w:r>
      <w:r>
        <w:rPr>
          <w:i/>
          <w:iCs/>
          <w:color w:val="BCBEC4"/>
        </w:rPr>
        <w:t>showMessageDialog</w:t>
      </w:r>
      <w:r>
        <w:rPr>
          <w:color w:val="BCBEC4"/>
        </w:rPr>
        <w:t>(</w:t>
      </w:r>
      <w:r>
        <w:rPr>
          <w:color w:val="CF8E6D"/>
        </w:rPr>
        <w:t>this</w:t>
      </w:r>
      <w:r>
        <w:rPr>
          <w:color w:val="BCBEC4"/>
        </w:rPr>
        <w:t xml:space="preserve">, </w:t>
      </w:r>
      <w:r>
        <w:rPr>
          <w:color w:val="6AAB73"/>
        </w:rPr>
        <w:t>"Exiting the program."</w:t>
      </w:r>
      <w:r>
        <w:rPr>
          <w:color w:val="BCBEC4"/>
        </w:rPr>
        <w:t xml:space="preserve">, </w:t>
      </w:r>
      <w:r>
        <w:rPr>
          <w:color w:val="6AAB73"/>
        </w:rPr>
        <w:t>"Good luck"</w:t>
      </w:r>
      <w:r>
        <w:rPr>
          <w:color w:val="BCBEC4"/>
        </w:rPr>
        <w:t>, JOptionPane.</w:t>
      </w:r>
      <w:r>
        <w:rPr>
          <w:i/>
          <w:iCs/>
          <w:color w:val="C77DBB"/>
        </w:rPr>
        <w:t>INFORMATION_MESSAGE</w:t>
      </w:r>
      <w:r>
        <w:rPr>
          <w:color w:val="BCBEC4"/>
        </w:rPr>
        <w:t>);</w:t>
      </w:r>
      <w:r>
        <w:rPr>
          <w:color w:val="BCBEC4"/>
        </w:rPr>
        <w:br/>
        <w:t xml:space="preserve">            System.</w:t>
      </w:r>
      <w:r>
        <w:rPr>
          <w:i/>
          <w:iCs/>
          <w:color w:val="BCBEC4"/>
        </w:rPr>
        <w:t>exit</w:t>
      </w:r>
      <w:r>
        <w:rPr>
          <w:color w:val="BCBEC4"/>
        </w:rPr>
        <w:t>(</w:t>
      </w:r>
      <w:r>
        <w:rPr>
          <w:color w:val="2AACB8"/>
        </w:rPr>
        <w:t>0</w:t>
      </w:r>
      <w:r>
        <w:rPr>
          <w:color w:val="BCBEC4"/>
        </w:rPr>
        <w:t xml:space="preserve">); </w:t>
      </w:r>
      <w:r>
        <w:rPr>
          <w:color w:val="7A7E85"/>
        </w:rPr>
        <w:t>// Exit the program if not connected</w:t>
      </w:r>
      <w:r>
        <w:rPr>
          <w:color w:val="7A7E85"/>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 xml:space="preserve">try </w:t>
      </w:r>
      <w:r>
        <w:rPr>
          <w:color w:val="BCBEC4"/>
        </w:rPr>
        <w:t>{</w:t>
      </w:r>
      <w:r>
        <w:rPr>
          <w:color w:val="BCBEC4"/>
        </w:rPr>
        <w:br/>
        <w:t xml:space="preserve">            </w:t>
      </w:r>
      <w:r>
        <w:rPr>
          <w:color w:val="C77DBB"/>
        </w:rPr>
        <w:t>networkHandler</w:t>
      </w:r>
      <w:r>
        <w:rPr>
          <w:color w:val="BCBEC4"/>
        </w:rPr>
        <w:t>.sendMessage(</w:t>
      </w:r>
      <w:r>
        <w:rPr>
          <w:color w:val="6AAB73"/>
        </w:rPr>
        <w:t>"logout"</w:t>
      </w:r>
      <w:r>
        <w:rPr>
          <w:color w:val="BCBEC4"/>
        </w:rPr>
        <w:t>);</w:t>
      </w:r>
      <w:r>
        <w:rPr>
          <w:color w:val="BCBEC4"/>
        </w:rPr>
        <w:br/>
        <w:t xml:space="preserve">            </w:t>
      </w:r>
      <w:r>
        <w:rPr>
          <w:color w:val="C77DBB"/>
        </w:rPr>
        <w:t>networkHandler</w:t>
      </w:r>
      <w:r>
        <w:rPr>
          <w:color w:val="BCBEC4"/>
        </w:rPr>
        <w:t>.closeConnection();</w:t>
      </w:r>
      <w:r>
        <w:rPr>
          <w:color w:val="BCBEC4"/>
        </w:rPr>
        <w:br/>
        <w:t xml:space="preserve">            JOptionPane.</w:t>
      </w:r>
      <w:r>
        <w:rPr>
          <w:i/>
          <w:iCs/>
          <w:color w:val="BCBEC4"/>
        </w:rPr>
        <w:t>showMessageDialog</w:t>
      </w:r>
      <w:r>
        <w:rPr>
          <w:color w:val="BCBEC4"/>
        </w:rPr>
        <w:t>(</w:t>
      </w:r>
      <w:r>
        <w:rPr>
          <w:color w:val="CF8E6D"/>
        </w:rPr>
        <w:t>this</w:t>
      </w:r>
      <w:r>
        <w:rPr>
          <w:color w:val="BCBEC4"/>
        </w:rPr>
        <w:t xml:space="preserve">, </w:t>
      </w:r>
      <w:r>
        <w:rPr>
          <w:color w:val="6AAB73"/>
        </w:rPr>
        <w:t>"Logged off and disconnected from server."</w:t>
      </w:r>
      <w:r>
        <w:rPr>
          <w:color w:val="BCBEC4"/>
        </w:rPr>
        <w:t xml:space="preserve">, </w:t>
      </w:r>
      <w:r>
        <w:rPr>
          <w:color w:val="6AAB73"/>
        </w:rPr>
        <w:t>"Disconnected"</w:t>
      </w:r>
      <w:r>
        <w:rPr>
          <w:color w:val="BCBEC4"/>
        </w:rPr>
        <w:t>, JOptionPane.</w:t>
      </w:r>
      <w:r>
        <w:rPr>
          <w:i/>
          <w:iCs/>
          <w:color w:val="C77DBB"/>
        </w:rPr>
        <w:t>INFORMATION_MESSAGE</w:t>
      </w:r>
      <w:r>
        <w:rPr>
          <w:color w:val="BCBEC4"/>
        </w:rPr>
        <w:t>);</w:t>
      </w:r>
      <w:r>
        <w:rPr>
          <w:color w:val="BCBEC4"/>
        </w:rPr>
        <w:br/>
        <w:t xml:space="preserve">            System.</w:t>
      </w:r>
      <w:r>
        <w:rPr>
          <w:i/>
          <w:iCs/>
          <w:color w:val="BCBEC4"/>
        </w:rPr>
        <w:t>exit</w:t>
      </w:r>
      <w:r>
        <w:rPr>
          <w:color w:val="BCBEC4"/>
        </w:rPr>
        <w:t>(</w:t>
      </w:r>
      <w:r>
        <w:rPr>
          <w:color w:val="2AACB8"/>
        </w:rPr>
        <w:t>0</w:t>
      </w:r>
      <w:r>
        <w:rPr>
          <w:color w:val="BCBEC4"/>
        </w:rPr>
        <w:t xml:space="preserve">); </w:t>
      </w:r>
      <w:r>
        <w:rPr>
          <w:color w:val="7A7E85"/>
        </w:rPr>
        <w:t>// Or hide and dispose the window if you prefer</w:t>
      </w:r>
      <w:r>
        <w:rPr>
          <w:color w:val="7A7E85"/>
        </w:rPr>
        <w:br/>
        <w:t xml:space="preserve">        </w:t>
      </w:r>
      <w:r>
        <w:rPr>
          <w:color w:val="BCBEC4"/>
        </w:rPr>
        <w:t xml:space="preserve">} </w:t>
      </w:r>
      <w:r>
        <w:rPr>
          <w:color w:val="CF8E6D"/>
        </w:rPr>
        <w:t xml:space="preserve">catch </w:t>
      </w:r>
      <w:r>
        <w:rPr>
          <w:color w:val="BCBEC4"/>
        </w:rPr>
        <w:t>(IOException e) {</w:t>
      </w:r>
      <w:r>
        <w:rPr>
          <w:color w:val="BCBEC4"/>
        </w:rPr>
        <w:br/>
        <w:t xml:space="preserve">            JOptionPane.</w:t>
      </w:r>
      <w:r>
        <w:rPr>
          <w:i/>
          <w:iCs/>
          <w:color w:val="BCBEC4"/>
        </w:rPr>
        <w:t>showMessageDialog</w:t>
      </w:r>
      <w:r>
        <w:rPr>
          <w:color w:val="BCBEC4"/>
        </w:rPr>
        <w:t>(</w:t>
      </w:r>
      <w:r>
        <w:rPr>
          <w:color w:val="CF8E6D"/>
        </w:rPr>
        <w:t>this</w:t>
      </w:r>
      <w:r>
        <w:rPr>
          <w:color w:val="BCBEC4"/>
        </w:rPr>
        <w:t xml:space="preserve">, </w:t>
      </w:r>
      <w:r>
        <w:rPr>
          <w:color w:val="6AAB73"/>
        </w:rPr>
        <w:t xml:space="preserve">"Error during logging off: " </w:t>
      </w:r>
      <w:r>
        <w:rPr>
          <w:color w:val="BCBEC4"/>
        </w:rPr>
        <w:t xml:space="preserve">+ e.getMessage(), </w:t>
      </w:r>
      <w:r>
        <w:rPr>
          <w:color w:val="6AAB73"/>
        </w:rPr>
        <w:t>"Log Off Error"</w:t>
      </w:r>
      <w:r>
        <w:rPr>
          <w:color w:val="BCBEC4"/>
        </w:rPr>
        <w:t>, JOptionPane.</w:t>
      </w:r>
      <w:r>
        <w:rPr>
          <w:i/>
          <w:iCs/>
          <w:color w:val="C77DBB"/>
        </w:rPr>
        <w:t>ERROR_MESSAGE</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void </w:t>
      </w:r>
      <w:r>
        <w:rPr>
          <w:color w:val="56A8F5"/>
        </w:rPr>
        <w:t>main</w:t>
      </w:r>
      <w:r>
        <w:rPr>
          <w:color w:val="BCBEC4"/>
        </w:rPr>
        <w:t>(String[] args) {</w:t>
      </w:r>
      <w:r>
        <w:rPr>
          <w:color w:val="BCBEC4"/>
        </w:rPr>
        <w:br/>
        <w:t xml:space="preserve">        SwingUtilities.</w:t>
      </w:r>
      <w:r>
        <w:rPr>
          <w:i/>
          <w:iCs/>
          <w:color w:val="BCBEC4"/>
        </w:rPr>
        <w:t>invokeLater</w:t>
      </w:r>
      <w:r>
        <w:rPr>
          <w:color w:val="BCBEC4"/>
        </w:rPr>
        <w:t>(() -&gt; {</w:t>
      </w:r>
      <w:r>
        <w:rPr>
          <w:color w:val="BCBEC4"/>
        </w:rPr>
        <w:br/>
        <w:t xml:space="preserve">            secureSMPClientGUI clientGUI = </w:t>
      </w:r>
      <w:r>
        <w:rPr>
          <w:color w:val="CF8E6D"/>
        </w:rPr>
        <w:t xml:space="preserve">new </w:t>
      </w:r>
      <w:r>
        <w:rPr>
          <w:color w:val="BCBEC4"/>
        </w:rPr>
        <w:t>secureSMPClientGUI();</w:t>
      </w:r>
      <w:r>
        <w:rPr>
          <w:color w:val="BCBEC4"/>
        </w:rPr>
        <w:br/>
        <w:t xml:space="preserve">            clientGUI.setVisible(</w:t>
      </w:r>
      <w:r>
        <w:rPr>
          <w:color w:val="CF8E6D"/>
        </w:rPr>
        <w:t>true</w:t>
      </w:r>
      <w:r>
        <w:rPr>
          <w:color w:val="BCBEC4"/>
        </w:rPr>
        <w:t>);</w:t>
      </w:r>
      <w:r>
        <w:rPr>
          <w:color w:val="BCBEC4"/>
        </w:rPr>
        <w:br/>
        <w:t xml:space="preserve">        });</w:t>
      </w:r>
      <w:r>
        <w:rPr>
          <w:color w:val="BCBEC4"/>
        </w:rPr>
        <w:br/>
        <w:t xml:space="preserve">    }</w:t>
      </w:r>
      <w:r>
        <w:rPr>
          <w:color w:val="BCBEC4"/>
        </w:rPr>
        <w:br/>
        <w:t>}</w:t>
      </w:r>
    </w:p>
    <w:p w14:paraId="3D0535F9" w14:textId="77777777" w:rsidR="00330C3A" w:rsidRPr="00330C3A" w:rsidRDefault="00330C3A" w:rsidP="00330C3A"/>
    <w:p w14:paraId="132AAC9C" w14:textId="77777777" w:rsidR="00330C3A" w:rsidRDefault="00330C3A" w:rsidP="00330C3A">
      <w:pPr>
        <w:ind w:firstLine="0"/>
      </w:pPr>
    </w:p>
    <w:p w14:paraId="05EAED26" w14:textId="77777777" w:rsidR="0064483C" w:rsidRDefault="0064483C" w:rsidP="00330C3A">
      <w:pPr>
        <w:ind w:firstLine="0"/>
      </w:pPr>
    </w:p>
    <w:p w14:paraId="14232DFD" w14:textId="77777777" w:rsidR="0064483C" w:rsidRDefault="0064483C" w:rsidP="00330C3A">
      <w:pPr>
        <w:ind w:firstLine="0"/>
      </w:pPr>
    </w:p>
    <w:p w14:paraId="5B227FF2" w14:textId="77777777" w:rsidR="0064483C" w:rsidRDefault="0064483C" w:rsidP="00330C3A">
      <w:pPr>
        <w:ind w:firstLine="0"/>
      </w:pPr>
    </w:p>
    <w:p w14:paraId="0EA92C75" w14:textId="77777777" w:rsidR="0064483C" w:rsidRDefault="0064483C" w:rsidP="00330C3A">
      <w:pPr>
        <w:ind w:firstLine="0"/>
      </w:pPr>
    </w:p>
    <w:p w14:paraId="31A9428B" w14:textId="77777777" w:rsidR="0064483C" w:rsidRDefault="0064483C" w:rsidP="00330C3A">
      <w:pPr>
        <w:ind w:firstLine="0"/>
      </w:pPr>
    </w:p>
    <w:p w14:paraId="23F1A925" w14:textId="77777777" w:rsidR="0064483C" w:rsidRDefault="0064483C" w:rsidP="00330C3A">
      <w:pPr>
        <w:ind w:firstLine="0"/>
      </w:pPr>
    </w:p>
    <w:p w14:paraId="63B48FEF" w14:textId="77777777" w:rsidR="0064483C" w:rsidRDefault="0064483C" w:rsidP="00330C3A">
      <w:pPr>
        <w:ind w:firstLine="0"/>
      </w:pPr>
    </w:p>
    <w:p w14:paraId="7C8F929E" w14:textId="77777777" w:rsidR="0064483C" w:rsidRDefault="0064483C" w:rsidP="00330C3A">
      <w:pPr>
        <w:ind w:firstLine="0"/>
      </w:pPr>
    </w:p>
    <w:p w14:paraId="1FB182D6" w14:textId="77777777" w:rsidR="0064483C" w:rsidRDefault="0064483C" w:rsidP="00330C3A">
      <w:pPr>
        <w:ind w:firstLine="0"/>
      </w:pPr>
    </w:p>
    <w:p w14:paraId="0FFAD5F9" w14:textId="77777777" w:rsidR="0064483C" w:rsidRDefault="0064483C" w:rsidP="00330C3A">
      <w:pPr>
        <w:ind w:firstLine="0"/>
      </w:pPr>
    </w:p>
    <w:p w14:paraId="0E4DBE85" w14:textId="77777777" w:rsidR="0064483C" w:rsidRDefault="0064483C" w:rsidP="00330C3A">
      <w:pPr>
        <w:ind w:firstLine="0"/>
      </w:pPr>
    </w:p>
    <w:p w14:paraId="2E367FB3" w14:textId="77777777" w:rsidR="0064483C" w:rsidRPr="00BE5A98" w:rsidRDefault="0064483C" w:rsidP="00330C3A">
      <w:pPr>
        <w:ind w:firstLine="0"/>
      </w:pPr>
    </w:p>
    <w:p w14:paraId="326C2998" w14:textId="55574A15" w:rsidR="005B51D8" w:rsidRDefault="005B51D8" w:rsidP="005B51D8">
      <w:pPr>
        <w:pStyle w:val="Heading2"/>
      </w:pPr>
      <w:bookmarkStart w:id="35" w:name="_Toc162438104"/>
      <w:r>
        <w:lastRenderedPageBreak/>
        <w:t>Server</w:t>
      </w:r>
      <w:r>
        <w:t>:</w:t>
      </w:r>
      <w:bookmarkEnd w:id="35"/>
    </w:p>
    <w:p w14:paraId="16D2C764" w14:textId="510FEC2B" w:rsidR="0064483C" w:rsidRDefault="0064483C" w:rsidP="0064483C">
      <w:pPr>
        <w:pStyle w:val="Heading3"/>
      </w:pPr>
      <w:bookmarkStart w:id="36" w:name="_Toc162438105"/>
      <w:r>
        <w:t>secureSMPServer</w:t>
      </w:r>
      <w:r>
        <w:t>:</w:t>
      </w:r>
      <w:bookmarkEnd w:id="36"/>
    </w:p>
    <w:p w14:paraId="6E831D1A" w14:textId="77777777" w:rsidR="0064483C" w:rsidRDefault="0064483C" w:rsidP="0064483C">
      <w:pPr>
        <w:pStyle w:val="HTMLPreformatted"/>
        <w:shd w:val="clear" w:color="auto" w:fill="1E1F22"/>
        <w:rPr>
          <w:color w:val="BCBEC4"/>
        </w:rPr>
      </w:pPr>
      <w:r>
        <w:rPr>
          <w:color w:val="CF8E6D"/>
        </w:rPr>
        <w:t xml:space="preserve">package </w:t>
      </w:r>
      <w:r>
        <w:rPr>
          <w:color w:val="BCBEC4"/>
        </w:rPr>
        <w:t>server;</w:t>
      </w:r>
      <w:r>
        <w:rPr>
          <w:color w:val="BCBEC4"/>
        </w:rPr>
        <w:br/>
      </w:r>
      <w:r>
        <w:rPr>
          <w:color w:val="BCBEC4"/>
        </w:rPr>
        <w:br/>
      </w:r>
      <w:r>
        <w:rPr>
          <w:color w:val="CF8E6D"/>
        </w:rPr>
        <w:t xml:space="preserve">import </w:t>
      </w:r>
      <w:r>
        <w:rPr>
          <w:color w:val="BCBEC4"/>
        </w:rPr>
        <w:t>javax.net.ssl.SSLServerSocket;</w:t>
      </w:r>
      <w:r>
        <w:rPr>
          <w:color w:val="BCBEC4"/>
        </w:rPr>
        <w:br/>
      </w:r>
      <w:r>
        <w:rPr>
          <w:color w:val="CF8E6D"/>
        </w:rPr>
        <w:t xml:space="preserve">import </w:t>
      </w:r>
      <w:r>
        <w:rPr>
          <w:color w:val="BCBEC4"/>
        </w:rPr>
        <w:t>javax.net.ssl.SSLServerSocketFactory;</w:t>
      </w:r>
      <w:r>
        <w:rPr>
          <w:color w:val="BCBEC4"/>
        </w:rPr>
        <w:br/>
      </w:r>
      <w:r>
        <w:rPr>
          <w:color w:val="CF8E6D"/>
        </w:rPr>
        <w:t xml:space="preserve">import </w:t>
      </w:r>
      <w:r>
        <w:rPr>
          <w:color w:val="BCBEC4"/>
        </w:rPr>
        <w:t>javax.net.ssl.SSLSocket;</w:t>
      </w:r>
      <w:r>
        <w:rPr>
          <w:color w:val="BCBEC4"/>
        </w:rPr>
        <w:br/>
      </w:r>
      <w:r>
        <w:rPr>
          <w:color w:val="CF8E6D"/>
        </w:rPr>
        <w:t xml:space="preserve">import </w:t>
      </w:r>
      <w:r>
        <w:rPr>
          <w:color w:val="BCBEC4"/>
        </w:rPr>
        <w:t>java.io.BufferedReader;</w:t>
      </w:r>
      <w:r>
        <w:rPr>
          <w:color w:val="BCBEC4"/>
        </w:rPr>
        <w:br/>
      </w:r>
      <w:r>
        <w:rPr>
          <w:color w:val="CF8E6D"/>
        </w:rPr>
        <w:t xml:space="preserve">import </w:t>
      </w:r>
      <w:r>
        <w:rPr>
          <w:color w:val="BCBEC4"/>
        </w:rPr>
        <w:t>java.io.IOException;</w:t>
      </w:r>
      <w:r>
        <w:rPr>
          <w:color w:val="BCBEC4"/>
        </w:rPr>
        <w:br/>
      </w:r>
      <w:r>
        <w:rPr>
          <w:color w:val="CF8E6D"/>
        </w:rPr>
        <w:t xml:space="preserve">import </w:t>
      </w:r>
      <w:r>
        <w:rPr>
          <w:color w:val="BCBEC4"/>
        </w:rPr>
        <w:t>java.io.InputStreamReader;</w:t>
      </w:r>
      <w:r>
        <w:rPr>
          <w:color w:val="BCBEC4"/>
        </w:rPr>
        <w:br/>
      </w:r>
      <w:r>
        <w:rPr>
          <w:color w:val="CF8E6D"/>
        </w:rPr>
        <w:t xml:space="preserve">import </w:t>
      </w:r>
      <w:r>
        <w:rPr>
          <w:color w:val="BCBEC4"/>
        </w:rPr>
        <w:t>java.io.PrintWriter;</w:t>
      </w:r>
      <w:r>
        <w:rPr>
          <w:color w:val="BCBEC4"/>
        </w:rPr>
        <w:br/>
      </w:r>
      <w:r>
        <w:rPr>
          <w:color w:val="CF8E6D"/>
        </w:rPr>
        <w:t xml:space="preserve">import </w:t>
      </w:r>
      <w:r>
        <w:rPr>
          <w:color w:val="BCBEC4"/>
        </w:rPr>
        <w:t>java.net.SocketException;</w:t>
      </w:r>
      <w:r>
        <w:rPr>
          <w:color w:val="BCBEC4"/>
        </w:rPr>
        <w:br/>
      </w:r>
      <w:r>
        <w:rPr>
          <w:color w:val="CF8E6D"/>
        </w:rPr>
        <w:t xml:space="preserve">import </w:t>
      </w:r>
      <w:r>
        <w:rPr>
          <w:color w:val="BCBEC4"/>
        </w:rPr>
        <w:t>java.util.HashMap;</w:t>
      </w:r>
      <w:r>
        <w:rPr>
          <w:color w:val="BCBEC4"/>
        </w:rPr>
        <w:br/>
      </w:r>
      <w:r>
        <w:rPr>
          <w:color w:val="BCBEC4"/>
        </w:rPr>
        <w:br/>
      </w:r>
      <w:r>
        <w:rPr>
          <w:color w:val="BCBEC4"/>
        </w:rPr>
        <w:br/>
      </w:r>
      <w:r>
        <w:rPr>
          <w:color w:val="BCBEC4"/>
        </w:rPr>
        <w:br/>
      </w:r>
      <w:r>
        <w:rPr>
          <w:color w:val="BCBEC4"/>
        </w:rPr>
        <w:br/>
      </w:r>
      <w:r>
        <w:rPr>
          <w:color w:val="7A7E85"/>
        </w:rPr>
        <w:t>// This is the server class, it has ssl properties to enable the use of SSL by creating an SSL socket. It also</w:t>
      </w:r>
      <w:r>
        <w:rPr>
          <w:color w:val="7A7E85"/>
        </w:rPr>
        <w:br/>
        <w:t>// creates a thread so that clients can connect to it</w:t>
      </w:r>
      <w:r>
        <w:rPr>
          <w:color w:val="7A7E85"/>
        </w:rPr>
        <w:br/>
      </w:r>
      <w:r>
        <w:rPr>
          <w:color w:val="7A7E85"/>
        </w:rPr>
        <w:br/>
      </w:r>
      <w:r>
        <w:rPr>
          <w:color w:val="CF8E6D"/>
        </w:rPr>
        <w:t xml:space="preserve">public class </w:t>
      </w:r>
      <w:r>
        <w:rPr>
          <w:color w:val="BCBEC4"/>
        </w:rPr>
        <w:t>secureSMPServer {</w:t>
      </w:r>
      <w:r>
        <w:rPr>
          <w:color w:val="BCBEC4"/>
        </w:rPr>
        <w:br/>
      </w:r>
      <w:r>
        <w:rPr>
          <w:color w:val="BCBEC4"/>
        </w:rPr>
        <w:br/>
        <w:t xml:space="preserve">    </w:t>
      </w:r>
      <w:r>
        <w:rPr>
          <w:color w:val="CF8E6D"/>
        </w:rPr>
        <w:t xml:space="preserve">private static </w:t>
      </w:r>
      <w:r>
        <w:rPr>
          <w:color w:val="BCBEC4"/>
        </w:rPr>
        <w:t xml:space="preserve">HashMap&lt;Integer, String&gt; </w:t>
      </w:r>
      <w:r>
        <w:rPr>
          <w:i/>
          <w:iCs/>
          <w:color w:val="C77DBB"/>
        </w:rPr>
        <w:t xml:space="preserve">messageStorage </w:t>
      </w:r>
      <w:r>
        <w:rPr>
          <w:color w:val="BCBEC4"/>
        </w:rPr>
        <w:t xml:space="preserve">= </w:t>
      </w:r>
      <w:r>
        <w:rPr>
          <w:color w:val="CF8E6D"/>
        </w:rPr>
        <w:t xml:space="preserve">new </w:t>
      </w:r>
      <w:r>
        <w:rPr>
          <w:color w:val="BCBEC4"/>
        </w:rPr>
        <w:t>HashMap&lt;&gt;();</w:t>
      </w:r>
      <w:r>
        <w:rPr>
          <w:color w:val="BCBEC4"/>
        </w:rPr>
        <w:br/>
        <w:t xml:space="preserve">    </w:t>
      </w:r>
      <w:r>
        <w:rPr>
          <w:color w:val="CF8E6D"/>
        </w:rPr>
        <w:t xml:space="preserve">private static int </w:t>
      </w:r>
      <w:r>
        <w:rPr>
          <w:i/>
          <w:iCs/>
          <w:color w:val="C77DBB"/>
        </w:rPr>
        <w:t xml:space="preserve">nextMessageNumber </w:t>
      </w:r>
      <w:r>
        <w:rPr>
          <w:color w:val="BCBEC4"/>
        </w:rPr>
        <w:t xml:space="preserve">= </w:t>
      </w:r>
      <w:r>
        <w:rPr>
          <w:color w:val="2AACB8"/>
        </w:rPr>
        <w:t>1</w:t>
      </w:r>
      <w:r>
        <w:rPr>
          <w:color w:val="BCBEC4"/>
        </w:rPr>
        <w:t>;</w:t>
      </w:r>
      <w:r>
        <w:rPr>
          <w:color w:val="BCBEC4"/>
        </w:rPr>
        <w:br/>
      </w:r>
      <w:r>
        <w:rPr>
          <w:color w:val="BCBEC4"/>
        </w:rPr>
        <w:br/>
        <w:t xml:space="preserve">    </w:t>
      </w:r>
      <w:r>
        <w:rPr>
          <w:color w:val="CF8E6D"/>
        </w:rPr>
        <w:t xml:space="preserve">public static void </w:t>
      </w:r>
      <w:r>
        <w:rPr>
          <w:color w:val="56A8F5"/>
        </w:rPr>
        <w:t>main</w:t>
      </w:r>
      <w:r>
        <w:rPr>
          <w:color w:val="BCBEC4"/>
        </w:rPr>
        <w:t>(String[] args) {</w:t>
      </w:r>
      <w:r>
        <w:rPr>
          <w:color w:val="BCBEC4"/>
        </w:rPr>
        <w:br/>
        <w:t xml:space="preserve">        System.</w:t>
      </w:r>
      <w:r>
        <w:rPr>
          <w:i/>
          <w:iCs/>
          <w:color w:val="BCBEC4"/>
        </w:rPr>
        <w:t>setProperty</w:t>
      </w:r>
      <w:r>
        <w:rPr>
          <w:color w:val="BCBEC4"/>
        </w:rPr>
        <w:t>(</w:t>
      </w:r>
      <w:r>
        <w:rPr>
          <w:color w:val="6AAB73"/>
        </w:rPr>
        <w:t>"javax.net.ssl.keyStore"</w:t>
      </w:r>
      <w:r>
        <w:rPr>
          <w:color w:val="BCBEC4"/>
        </w:rPr>
        <w:t xml:space="preserve">, </w:t>
      </w:r>
      <w:r>
        <w:rPr>
          <w:color w:val="6AAB73"/>
        </w:rPr>
        <w:t>"C:/Users/The Oracle/Desktop/DSC24/DC/smpserver.p12"</w:t>
      </w:r>
      <w:r>
        <w:rPr>
          <w:color w:val="BCBEC4"/>
        </w:rPr>
        <w:t>);</w:t>
      </w:r>
      <w:r>
        <w:rPr>
          <w:color w:val="BCBEC4"/>
        </w:rPr>
        <w:br/>
        <w:t xml:space="preserve">        System.</w:t>
      </w:r>
      <w:r>
        <w:rPr>
          <w:i/>
          <w:iCs/>
          <w:color w:val="BCBEC4"/>
        </w:rPr>
        <w:t>setProperty</w:t>
      </w:r>
      <w:r>
        <w:rPr>
          <w:color w:val="BCBEC4"/>
        </w:rPr>
        <w:t>(</w:t>
      </w:r>
      <w:r>
        <w:rPr>
          <w:color w:val="6AAB73"/>
        </w:rPr>
        <w:t>"javax.net.ssl.keyStorePassword"</w:t>
      </w:r>
      <w:r>
        <w:rPr>
          <w:color w:val="BCBEC4"/>
        </w:rPr>
        <w:t xml:space="preserve">, </w:t>
      </w:r>
      <w:r>
        <w:rPr>
          <w:color w:val="6AAB73"/>
        </w:rPr>
        <w:t>"admin12345"</w:t>
      </w:r>
      <w:r>
        <w:rPr>
          <w:color w:val="BCBEC4"/>
        </w:rPr>
        <w:t>);</w:t>
      </w:r>
      <w:r>
        <w:rPr>
          <w:color w:val="BCBEC4"/>
        </w:rPr>
        <w:br/>
      </w:r>
      <w:r>
        <w:rPr>
          <w:color w:val="BCBEC4"/>
        </w:rPr>
        <w:br/>
        <w:t xml:space="preserve">        </w:t>
      </w:r>
      <w:r>
        <w:rPr>
          <w:color w:val="CF8E6D"/>
        </w:rPr>
        <w:t xml:space="preserve">try </w:t>
      </w:r>
      <w:r>
        <w:rPr>
          <w:color w:val="BCBEC4"/>
        </w:rPr>
        <w:t>{</w:t>
      </w:r>
      <w:r>
        <w:rPr>
          <w:color w:val="BCBEC4"/>
        </w:rPr>
        <w:br/>
        <w:t xml:space="preserve">            SSLServerSocketFactory ssf = (SSLServerSocketFactory) SSLServerSocketFactory.</w:t>
      </w:r>
      <w:r>
        <w:rPr>
          <w:i/>
          <w:iCs/>
          <w:color w:val="BCBEC4"/>
        </w:rPr>
        <w:t>getDefault</w:t>
      </w:r>
      <w:r>
        <w:rPr>
          <w:color w:val="BCBEC4"/>
        </w:rPr>
        <w:t>();</w:t>
      </w:r>
      <w:r>
        <w:rPr>
          <w:color w:val="BCBEC4"/>
        </w:rPr>
        <w:br/>
        <w:t xml:space="preserve">            </w:t>
      </w:r>
      <w:r>
        <w:rPr>
          <w:color w:val="CF8E6D"/>
        </w:rPr>
        <w:t xml:space="preserve">int </w:t>
      </w:r>
      <w:r>
        <w:rPr>
          <w:color w:val="BCBEC4"/>
        </w:rPr>
        <w:t xml:space="preserve">port = </w:t>
      </w:r>
      <w:r>
        <w:rPr>
          <w:color w:val="2AACB8"/>
        </w:rPr>
        <w:t>8989</w:t>
      </w:r>
      <w:r>
        <w:rPr>
          <w:color w:val="BCBEC4"/>
        </w:rPr>
        <w:t>;</w:t>
      </w:r>
      <w:r>
        <w:rPr>
          <w:color w:val="BCBEC4"/>
        </w:rPr>
        <w:br/>
        <w:t xml:space="preserve">            SSLServerSocket serverSocket = (SSLServerSocket) ssf.createServerSocket(port);</w:t>
      </w:r>
      <w:r>
        <w:rPr>
          <w:color w:val="BCBEC4"/>
        </w:rPr>
        <w:br/>
        <w:t xml:space="preserve">            System.</w:t>
      </w:r>
      <w:r>
        <w:rPr>
          <w:i/>
          <w:iCs/>
          <w:color w:val="C77DBB"/>
        </w:rPr>
        <w:t>out</w:t>
      </w:r>
      <w:r>
        <w:rPr>
          <w:color w:val="BCBEC4"/>
        </w:rPr>
        <w:t>.println(</w:t>
      </w:r>
      <w:r>
        <w:rPr>
          <w:color w:val="6AAB73"/>
        </w:rPr>
        <w:t xml:space="preserve">"Server is running and running on port: " </w:t>
      </w:r>
      <w:r>
        <w:rPr>
          <w:color w:val="BCBEC4"/>
        </w:rPr>
        <w:t>+ port);</w:t>
      </w:r>
      <w:r>
        <w:rPr>
          <w:color w:val="BCBEC4"/>
        </w:rPr>
        <w:br/>
      </w:r>
      <w:r>
        <w:rPr>
          <w:color w:val="BCBEC4"/>
        </w:rPr>
        <w:br/>
        <w:t xml:space="preserve">            </w:t>
      </w:r>
      <w:r>
        <w:rPr>
          <w:color w:val="CF8E6D"/>
        </w:rPr>
        <w:t xml:space="preserve">while </w:t>
      </w:r>
      <w:r>
        <w:rPr>
          <w:color w:val="BCBEC4"/>
        </w:rPr>
        <w:t>(</w:t>
      </w:r>
      <w:r>
        <w:rPr>
          <w:color w:val="CF8E6D"/>
        </w:rPr>
        <w:t>true</w:t>
      </w:r>
      <w:r>
        <w:rPr>
          <w:color w:val="BCBEC4"/>
        </w:rPr>
        <w:t>) {</w:t>
      </w:r>
      <w:r>
        <w:rPr>
          <w:color w:val="BCBEC4"/>
        </w:rPr>
        <w:br/>
        <w:t xml:space="preserve">                </w:t>
      </w:r>
      <w:r>
        <w:rPr>
          <w:color w:val="CF8E6D"/>
        </w:rPr>
        <w:t xml:space="preserve">try </w:t>
      </w:r>
      <w:r>
        <w:rPr>
          <w:color w:val="BCBEC4"/>
        </w:rPr>
        <w:t>{</w:t>
      </w:r>
      <w:r>
        <w:rPr>
          <w:color w:val="BCBEC4"/>
        </w:rPr>
        <w:br/>
        <w:t xml:space="preserve">                    SSLSocket clientSocket = (SSLSocket) serverSocket.accept();</w:t>
      </w:r>
      <w:r>
        <w:rPr>
          <w:color w:val="BCBEC4"/>
        </w:rPr>
        <w:br/>
        <w:t xml:space="preserve">                    System.</w:t>
      </w:r>
      <w:r>
        <w:rPr>
          <w:i/>
          <w:iCs/>
          <w:color w:val="C77DBB"/>
        </w:rPr>
        <w:t>out</w:t>
      </w:r>
      <w:r>
        <w:rPr>
          <w:color w:val="BCBEC4"/>
        </w:rPr>
        <w:t>.println(</w:t>
      </w:r>
      <w:r>
        <w:rPr>
          <w:color w:val="6AAB73"/>
        </w:rPr>
        <w:t>"A client connected to the server"</w:t>
      </w:r>
      <w:r>
        <w:rPr>
          <w:color w:val="BCBEC4"/>
        </w:rPr>
        <w:t>);</w:t>
      </w:r>
      <w:r>
        <w:rPr>
          <w:color w:val="BCBEC4"/>
        </w:rPr>
        <w:br/>
      </w:r>
      <w:r>
        <w:rPr>
          <w:color w:val="BCBEC4"/>
        </w:rPr>
        <w:br/>
        <w:t xml:space="preserve">                    Thread clientThread = </w:t>
      </w:r>
      <w:r>
        <w:rPr>
          <w:color w:val="CF8E6D"/>
        </w:rPr>
        <w:t xml:space="preserve">new </w:t>
      </w:r>
      <w:r>
        <w:rPr>
          <w:color w:val="BCBEC4"/>
        </w:rPr>
        <w:t>Thread(</w:t>
      </w:r>
      <w:r>
        <w:rPr>
          <w:color w:val="CF8E6D"/>
        </w:rPr>
        <w:t xml:space="preserve">new </w:t>
      </w:r>
      <w:r>
        <w:rPr>
          <w:color w:val="BCBEC4"/>
        </w:rPr>
        <w:t>ClientHandler(clientSocket));</w:t>
      </w:r>
      <w:r>
        <w:rPr>
          <w:color w:val="BCBEC4"/>
        </w:rPr>
        <w:br/>
        <w:t xml:space="preserve">                    clientThread.start();</w:t>
      </w:r>
      <w:r>
        <w:rPr>
          <w:color w:val="BCBEC4"/>
        </w:rPr>
        <w:br/>
        <w:t xml:space="preserve">                } </w:t>
      </w:r>
      <w:r>
        <w:rPr>
          <w:color w:val="CF8E6D"/>
        </w:rPr>
        <w:t xml:space="preserve">catch </w:t>
      </w:r>
      <w:r>
        <w:rPr>
          <w:color w:val="BCBEC4"/>
        </w:rPr>
        <w:t>(IOException e) {</w:t>
      </w:r>
      <w:r>
        <w:rPr>
          <w:color w:val="BCBEC4"/>
        </w:rPr>
        <w:br/>
        <w:t xml:space="preserve">                    e.printStackTrace();</w:t>
      </w:r>
      <w:r>
        <w:rPr>
          <w:color w:val="BCBEC4"/>
        </w:rPr>
        <w:br/>
        <w:t xml:space="preserve">                }</w:t>
      </w:r>
      <w:r>
        <w:rPr>
          <w:color w:val="BCBEC4"/>
        </w:rPr>
        <w:br/>
        <w:t xml:space="preserve">            }</w:t>
      </w:r>
      <w:r>
        <w:rPr>
          <w:color w:val="BCBEC4"/>
        </w:rPr>
        <w:br/>
        <w:t xml:space="preserve">        } </w:t>
      </w:r>
      <w:r>
        <w:rPr>
          <w:color w:val="CF8E6D"/>
        </w:rPr>
        <w:t xml:space="preserve">catch </w:t>
      </w:r>
      <w:r>
        <w:rPr>
          <w:color w:val="BCBEC4"/>
        </w:rPr>
        <w:t>(IOException e) {</w:t>
      </w:r>
      <w:r>
        <w:rPr>
          <w:color w:val="BCBEC4"/>
        </w:rPr>
        <w:br/>
      </w:r>
      <w:r>
        <w:rPr>
          <w:color w:val="BCBEC4"/>
        </w:rPr>
        <w:lastRenderedPageBreak/>
        <w:t xml:space="preserve">            e.printStackTrace();</w:t>
      </w:r>
      <w:r>
        <w:rPr>
          <w:color w:val="BCBEC4"/>
        </w:rPr>
        <w:br/>
        <w:t xml:space="preserve">        }</w:t>
      </w:r>
      <w:r>
        <w:rPr>
          <w:color w:val="BCBEC4"/>
        </w:rPr>
        <w:br/>
        <w:t xml:space="preserve">    }</w:t>
      </w:r>
      <w:r>
        <w:rPr>
          <w:color w:val="BCBEC4"/>
        </w:rPr>
        <w:br/>
      </w:r>
      <w:r>
        <w:rPr>
          <w:color w:val="BCBEC4"/>
        </w:rPr>
        <w:br/>
        <w:t xml:space="preserve">    </w:t>
      </w:r>
      <w:r>
        <w:rPr>
          <w:color w:val="CF8E6D"/>
        </w:rPr>
        <w:t xml:space="preserve">static class </w:t>
      </w:r>
      <w:r>
        <w:rPr>
          <w:color w:val="BCBEC4"/>
        </w:rPr>
        <w:t xml:space="preserve">ClientHandler </w:t>
      </w:r>
      <w:r>
        <w:rPr>
          <w:color w:val="CF8E6D"/>
        </w:rPr>
        <w:t xml:space="preserve">implements </w:t>
      </w:r>
      <w:r>
        <w:rPr>
          <w:color w:val="BCBEC4"/>
        </w:rPr>
        <w:t>Runnable {</w:t>
      </w:r>
      <w:r>
        <w:rPr>
          <w:color w:val="BCBEC4"/>
        </w:rPr>
        <w:br/>
        <w:t xml:space="preserve">        </w:t>
      </w:r>
      <w:r>
        <w:rPr>
          <w:color w:val="CF8E6D"/>
        </w:rPr>
        <w:t xml:space="preserve">private </w:t>
      </w:r>
      <w:r>
        <w:rPr>
          <w:color w:val="BCBEC4"/>
        </w:rPr>
        <w:t xml:space="preserve">SSLSocket </w:t>
      </w:r>
      <w:r>
        <w:rPr>
          <w:color w:val="C77DBB"/>
        </w:rPr>
        <w:t>clientSocket</w:t>
      </w:r>
      <w:r>
        <w:rPr>
          <w:color w:val="BCBEC4"/>
        </w:rPr>
        <w:t>;</w:t>
      </w:r>
      <w:r>
        <w:rPr>
          <w:color w:val="BCBEC4"/>
        </w:rPr>
        <w:br/>
      </w:r>
      <w:r>
        <w:rPr>
          <w:color w:val="BCBEC4"/>
        </w:rPr>
        <w:br/>
        <w:t xml:space="preserve">        </w:t>
      </w:r>
      <w:r>
        <w:rPr>
          <w:color w:val="CF8E6D"/>
        </w:rPr>
        <w:t xml:space="preserve">public </w:t>
      </w:r>
      <w:r>
        <w:rPr>
          <w:color w:val="56A8F5"/>
        </w:rPr>
        <w:t>ClientHandler</w:t>
      </w:r>
      <w:r>
        <w:rPr>
          <w:color w:val="BCBEC4"/>
        </w:rPr>
        <w:t>(SSLSocket clientSocket) {</w:t>
      </w:r>
      <w:r>
        <w:rPr>
          <w:color w:val="BCBEC4"/>
        </w:rPr>
        <w:br/>
        <w:t xml:space="preserve">            </w:t>
      </w:r>
      <w:r>
        <w:rPr>
          <w:color w:val="CF8E6D"/>
        </w:rPr>
        <w:t>this</w:t>
      </w:r>
      <w:r>
        <w:rPr>
          <w:color w:val="BCBEC4"/>
        </w:rPr>
        <w:t>.</w:t>
      </w:r>
      <w:r>
        <w:rPr>
          <w:color w:val="C77DBB"/>
        </w:rPr>
        <w:t xml:space="preserve">clientSocket </w:t>
      </w:r>
      <w:r>
        <w:rPr>
          <w:color w:val="BCBEC4"/>
        </w:rPr>
        <w:t>= clientSocket;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public void </w:t>
      </w:r>
      <w:r>
        <w:rPr>
          <w:color w:val="56A8F5"/>
        </w:rPr>
        <w:t>run</w:t>
      </w:r>
      <w:r>
        <w:rPr>
          <w:color w:val="BCBEC4"/>
        </w:rPr>
        <w:t>() {</w:t>
      </w:r>
      <w:r>
        <w:rPr>
          <w:color w:val="BCBEC4"/>
        </w:rPr>
        <w:br/>
        <w:t xml:space="preserve">            </w:t>
      </w:r>
      <w:r>
        <w:rPr>
          <w:color w:val="CF8E6D"/>
        </w:rPr>
        <w:t xml:space="preserve">try </w:t>
      </w:r>
      <w:r>
        <w:rPr>
          <w:color w:val="BCBEC4"/>
        </w:rPr>
        <w:t xml:space="preserve">(BufferedReader in = </w:t>
      </w:r>
      <w:r>
        <w:rPr>
          <w:color w:val="CF8E6D"/>
        </w:rPr>
        <w:t xml:space="preserve">new </w:t>
      </w:r>
      <w:r>
        <w:rPr>
          <w:color w:val="BCBEC4"/>
        </w:rPr>
        <w:t>BufferedReader(</w:t>
      </w:r>
      <w:r>
        <w:rPr>
          <w:color w:val="CF8E6D"/>
        </w:rPr>
        <w:t xml:space="preserve">new </w:t>
      </w:r>
      <w:r>
        <w:rPr>
          <w:color w:val="BCBEC4"/>
        </w:rPr>
        <w:t>InputStreamReader(</w:t>
      </w:r>
      <w:r>
        <w:rPr>
          <w:color w:val="C77DBB"/>
        </w:rPr>
        <w:t>clientSocket</w:t>
      </w:r>
      <w:r>
        <w:rPr>
          <w:color w:val="BCBEC4"/>
        </w:rPr>
        <w:t>.getInputStream()));</w:t>
      </w:r>
      <w:r>
        <w:rPr>
          <w:color w:val="BCBEC4"/>
        </w:rPr>
        <w:br/>
        <w:t xml:space="preserve">                 PrintWriter out = </w:t>
      </w:r>
      <w:r>
        <w:rPr>
          <w:color w:val="CF8E6D"/>
        </w:rPr>
        <w:t xml:space="preserve">new </w:t>
      </w:r>
      <w:r>
        <w:rPr>
          <w:color w:val="BCBEC4"/>
        </w:rPr>
        <w:t>PrintWriter(</w:t>
      </w:r>
      <w:r>
        <w:rPr>
          <w:color w:val="C77DBB"/>
        </w:rPr>
        <w:t>clientSocket</w:t>
      </w:r>
      <w:r>
        <w:rPr>
          <w:color w:val="BCBEC4"/>
        </w:rPr>
        <w:t xml:space="preserve">.getOutputStream(), </w:t>
      </w:r>
      <w:r>
        <w:rPr>
          <w:color w:val="CF8E6D"/>
        </w:rPr>
        <w:t>true</w:t>
      </w:r>
      <w:r>
        <w:rPr>
          <w:color w:val="BCBEC4"/>
        </w:rPr>
        <w:t>)) {</w:t>
      </w:r>
      <w:r>
        <w:rPr>
          <w:color w:val="BCBEC4"/>
        </w:rPr>
        <w:br/>
      </w:r>
      <w:r>
        <w:rPr>
          <w:color w:val="BCBEC4"/>
        </w:rPr>
        <w:br/>
        <w:t xml:space="preserve">                System.</w:t>
      </w:r>
      <w:r>
        <w:rPr>
          <w:i/>
          <w:iCs/>
          <w:color w:val="C77DBB"/>
        </w:rPr>
        <w:t>out</w:t>
      </w:r>
      <w:r>
        <w:rPr>
          <w:color w:val="BCBEC4"/>
        </w:rPr>
        <w:t>.println(</w:t>
      </w:r>
      <w:r>
        <w:rPr>
          <w:color w:val="6AAB73"/>
        </w:rPr>
        <w:t>"SSL connection has established with client."</w:t>
      </w:r>
      <w:r>
        <w:rPr>
          <w:color w:val="BCBEC4"/>
        </w:rPr>
        <w:t>);</w:t>
      </w:r>
      <w:r>
        <w:rPr>
          <w:color w:val="BCBEC4"/>
        </w:rPr>
        <w:br/>
      </w:r>
      <w:r>
        <w:rPr>
          <w:color w:val="BCBEC4"/>
        </w:rPr>
        <w:br/>
        <w:t xml:space="preserve">                String clientMessage;</w:t>
      </w:r>
      <w:r>
        <w:rPr>
          <w:color w:val="BCBEC4"/>
        </w:rPr>
        <w:br/>
        <w:t xml:space="preserve">                </w:t>
      </w:r>
      <w:r>
        <w:rPr>
          <w:color w:val="CF8E6D"/>
        </w:rPr>
        <w:t xml:space="preserve">while </w:t>
      </w:r>
      <w:r>
        <w:rPr>
          <w:color w:val="BCBEC4"/>
        </w:rPr>
        <w:t xml:space="preserve">((clientMessage = in.readLine()) != </w:t>
      </w:r>
      <w:r>
        <w:rPr>
          <w:color w:val="CF8E6D"/>
        </w:rPr>
        <w:t>null</w:t>
      </w:r>
      <w:r>
        <w:rPr>
          <w:color w:val="BCBEC4"/>
        </w:rPr>
        <w:t>) {</w:t>
      </w:r>
      <w:r>
        <w:rPr>
          <w:color w:val="BCBEC4"/>
        </w:rPr>
        <w:br/>
        <w:t xml:space="preserve">                    </w:t>
      </w:r>
      <w:r>
        <w:rPr>
          <w:color w:val="CF8E6D"/>
        </w:rPr>
        <w:t xml:space="preserve">if </w:t>
      </w:r>
      <w:r>
        <w:rPr>
          <w:color w:val="BCBEC4"/>
        </w:rPr>
        <w:t>(</w:t>
      </w:r>
      <w:r>
        <w:rPr>
          <w:color w:val="6AAB73"/>
        </w:rPr>
        <w:t>"logout"</w:t>
      </w:r>
      <w:r>
        <w:rPr>
          <w:color w:val="BCBEC4"/>
        </w:rPr>
        <w:t>.equals(clientMessage.trim())) {</w:t>
      </w:r>
      <w:r>
        <w:rPr>
          <w:color w:val="BCBEC4"/>
        </w:rPr>
        <w:br/>
        <w:t xml:space="preserve">                        System.</w:t>
      </w:r>
      <w:r>
        <w:rPr>
          <w:i/>
          <w:iCs/>
          <w:color w:val="C77DBB"/>
        </w:rPr>
        <w:t>out</w:t>
      </w:r>
      <w:r>
        <w:rPr>
          <w:color w:val="BCBEC4"/>
        </w:rPr>
        <w:t>.println(</w:t>
      </w:r>
      <w:r>
        <w:rPr>
          <w:color w:val="6AAB73"/>
        </w:rPr>
        <w:t>"Client has logged off. Bye bye client..."</w:t>
      </w:r>
      <w:r>
        <w:rPr>
          <w:color w:val="BCBEC4"/>
        </w:rPr>
        <w:t>);</w:t>
      </w:r>
      <w:r>
        <w:rPr>
          <w:color w:val="BCBEC4"/>
        </w:rPr>
        <w:br/>
        <w:t xml:space="preserve">                        </w:t>
      </w:r>
      <w:r>
        <w:rPr>
          <w:color w:val="CF8E6D"/>
        </w:rPr>
        <w:t>break</w:t>
      </w:r>
      <w:r>
        <w:rPr>
          <w:color w:val="BCBEC4"/>
        </w:rPr>
        <w:t>;</w:t>
      </w:r>
      <w:r>
        <w:rPr>
          <w:color w:val="BCBEC4"/>
        </w:rPr>
        <w:br/>
        <w:t xml:space="preserve">                    }</w:t>
      </w:r>
      <w:r>
        <w:rPr>
          <w:color w:val="BCBEC4"/>
        </w:rPr>
        <w:br/>
        <w:t xml:space="preserve">                    System.</w:t>
      </w:r>
      <w:r>
        <w:rPr>
          <w:i/>
          <w:iCs/>
          <w:color w:val="C77DBB"/>
        </w:rPr>
        <w:t>out</w:t>
      </w:r>
      <w:r>
        <w:rPr>
          <w:color w:val="BCBEC4"/>
        </w:rPr>
        <w:t>.println(</w:t>
      </w:r>
      <w:r>
        <w:rPr>
          <w:color w:val="6AAB73"/>
        </w:rPr>
        <w:t xml:space="preserve">"Received message from client: " </w:t>
      </w:r>
      <w:r>
        <w:rPr>
          <w:color w:val="BCBEC4"/>
        </w:rPr>
        <w:t>+ clientMessage);</w:t>
      </w:r>
      <w:r>
        <w:rPr>
          <w:color w:val="BCBEC4"/>
        </w:rPr>
        <w:br/>
        <w:t xml:space="preserve">                    </w:t>
      </w:r>
      <w:r>
        <w:rPr>
          <w:color w:val="CF8E6D"/>
        </w:rPr>
        <w:t xml:space="preserve">boolean </w:t>
      </w:r>
      <w:r>
        <w:rPr>
          <w:color w:val="BCBEC4"/>
        </w:rPr>
        <w:t xml:space="preserve">isSuccess = </w:t>
      </w:r>
      <w:r>
        <w:rPr>
          <w:i/>
          <w:iCs/>
          <w:color w:val="BCBEC4"/>
        </w:rPr>
        <w:t>processMessage</w:t>
      </w:r>
      <w:r>
        <w:rPr>
          <w:color w:val="BCBEC4"/>
        </w:rPr>
        <w:t>(clientMessage, out);</w:t>
      </w:r>
      <w:r>
        <w:rPr>
          <w:color w:val="BCBEC4"/>
        </w:rPr>
        <w:br/>
        <w:t xml:space="preserve">                    System.</w:t>
      </w:r>
      <w:r>
        <w:rPr>
          <w:i/>
          <w:iCs/>
          <w:color w:val="C77DBB"/>
        </w:rPr>
        <w:t>out</w:t>
      </w:r>
      <w:r>
        <w:rPr>
          <w:color w:val="BCBEC4"/>
        </w:rPr>
        <w:t>.println(</w:t>
      </w:r>
      <w:r>
        <w:rPr>
          <w:color w:val="6AAB73"/>
        </w:rPr>
        <w:t xml:space="preserve">"Message Processed, Status Code: " </w:t>
      </w:r>
      <w:r>
        <w:rPr>
          <w:color w:val="BCBEC4"/>
        </w:rPr>
        <w:t xml:space="preserve">+ (isSuccess ? </w:t>
      </w:r>
      <w:r>
        <w:rPr>
          <w:color w:val="6AAB73"/>
        </w:rPr>
        <w:t xml:space="preserve">"200" </w:t>
      </w:r>
      <w:r>
        <w:rPr>
          <w:color w:val="BCBEC4"/>
        </w:rPr>
        <w:t xml:space="preserve">: </w:t>
      </w:r>
      <w:r>
        <w:rPr>
          <w:color w:val="6AAB73"/>
        </w:rPr>
        <w:t>"400"</w:t>
      </w:r>
      <w:r>
        <w:rPr>
          <w:color w:val="BCBEC4"/>
        </w:rPr>
        <w:t xml:space="preserve">) + </w:t>
      </w:r>
      <w:r>
        <w:rPr>
          <w:color w:val="6AAB73"/>
        </w:rPr>
        <w:t xml:space="preserve">", Command Used: " </w:t>
      </w:r>
      <w:r>
        <w:rPr>
          <w:color w:val="BCBEC4"/>
        </w:rPr>
        <w:t xml:space="preserve">+ </w:t>
      </w:r>
      <w:r>
        <w:rPr>
          <w:i/>
          <w:iCs/>
          <w:color w:val="BCBEC4"/>
        </w:rPr>
        <w:t>getClientCommand</w:t>
      </w:r>
      <w:r>
        <w:rPr>
          <w:color w:val="BCBEC4"/>
        </w:rPr>
        <w:t>(clientMessage));</w:t>
      </w:r>
      <w:r>
        <w:rPr>
          <w:color w:val="BCBEC4"/>
        </w:rPr>
        <w:br/>
        <w:t xml:space="preserve">                }</w:t>
      </w:r>
      <w:r>
        <w:rPr>
          <w:color w:val="BCBEC4"/>
        </w:rPr>
        <w:br/>
        <w:t xml:space="preserve">            } </w:t>
      </w:r>
      <w:r>
        <w:rPr>
          <w:color w:val="CF8E6D"/>
        </w:rPr>
        <w:t xml:space="preserve">catch </w:t>
      </w:r>
      <w:r>
        <w:rPr>
          <w:color w:val="BCBEC4"/>
        </w:rPr>
        <w:t>(SocketException e) {</w:t>
      </w:r>
      <w:r>
        <w:rPr>
          <w:color w:val="BCBEC4"/>
        </w:rPr>
        <w:br/>
        <w:t xml:space="preserve">                System.</w:t>
      </w:r>
      <w:r>
        <w:rPr>
          <w:i/>
          <w:iCs/>
          <w:color w:val="C77DBB"/>
        </w:rPr>
        <w:t>out</w:t>
      </w:r>
      <w:r>
        <w:rPr>
          <w:color w:val="BCBEC4"/>
        </w:rPr>
        <w:t>.println(</w:t>
      </w:r>
      <w:r>
        <w:rPr>
          <w:color w:val="6AAB73"/>
        </w:rPr>
        <w:t>"Connection was abandoned by user."</w:t>
      </w:r>
      <w:r>
        <w:rPr>
          <w:color w:val="BCBEC4"/>
        </w:rPr>
        <w:t>);</w:t>
      </w:r>
      <w:r>
        <w:rPr>
          <w:color w:val="BCBEC4"/>
        </w:rPr>
        <w:br/>
        <w:t xml:space="preserve">            } </w:t>
      </w:r>
      <w:r>
        <w:rPr>
          <w:color w:val="CF8E6D"/>
        </w:rPr>
        <w:t xml:space="preserve">catch </w:t>
      </w:r>
      <w:r>
        <w:rPr>
          <w:color w:val="BCBEC4"/>
        </w:rPr>
        <w:t>(IOException e) {</w:t>
      </w:r>
      <w:r>
        <w:rPr>
          <w:color w:val="BCBEC4"/>
        </w:rPr>
        <w:br/>
        <w:t xml:space="preserve">                e.printStackTrace();</w:t>
      </w:r>
      <w:r>
        <w:rPr>
          <w:color w:val="BCBEC4"/>
        </w:rPr>
        <w:br/>
        <w:t xml:space="preserve">            } </w:t>
      </w:r>
      <w:r>
        <w:rPr>
          <w:color w:val="CF8E6D"/>
        </w:rPr>
        <w:t xml:space="preserve">finally </w:t>
      </w:r>
      <w:r>
        <w:rPr>
          <w:color w:val="BCBEC4"/>
        </w:rPr>
        <w:t>{</w:t>
      </w:r>
      <w:r>
        <w:rPr>
          <w:color w:val="BCBEC4"/>
        </w:rPr>
        <w:br/>
        <w:t xml:space="preserve">                </w:t>
      </w:r>
      <w:r>
        <w:rPr>
          <w:color w:val="CF8E6D"/>
        </w:rPr>
        <w:t xml:space="preserve">try </w:t>
      </w:r>
      <w:r>
        <w:rPr>
          <w:color w:val="BCBEC4"/>
        </w:rPr>
        <w:t>{</w:t>
      </w:r>
      <w:r>
        <w:rPr>
          <w:color w:val="BCBEC4"/>
        </w:rPr>
        <w:br/>
        <w:t xml:space="preserve">                    </w:t>
      </w:r>
      <w:r>
        <w:rPr>
          <w:color w:val="C77DBB"/>
        </w:rPr>
        <w:t>clientSocket</w:t>
      </w:r>
      <w:r>
        <w:rPr>
          <w:color w:val="BCBEC4"/>
        </w:rPr>
        <w:t>.close();</w:t>
      </w:r>
      <w:r>
        <w:rPr>
          <w:color w:val="BCBEC4"/>
        </w:rPr>
        <w:br/>
        <w:t xml:space="preserve">                } </w:t>
      </w:r>
      <w:r>
        <w:rPr>
          <w:color w:val="CF8E6D"/>
        </w:rPr>
        <w:t xml:space="preserve">catch </w:t>
      </w:r>
      <w:r>
        <w:rPr>
          <w:color w:val="BCBEC4"/>
        </w:rPr>
        <w:t>(IOException e) {</w:t>
      </w:r>
      <w:r>
        <w:rPr>
          <w:color w:val="BCBEC4"/>
        </w:rPr>
        <w:br/>
        <w:t xml:space="preserve">                    e.printStackTrace();</w:t>
      </w:r>
      <w:r>
        <w:rPr>
          <w:color w:val="BCBEC4"/>
        </w:rPr>
        <w:br/>
        <w:t xml:space="preserve">                }</w:t>
      </w:r>
      <w:r>
        <w:rPr>
          <w:color w:val="BCBEC4"/>
        </w:rPr>
        <w:br/>
        <w:t xml:space="preserve">            }</w:t>
      </w:r>
      <w:r>
        <w:rPr>
          <w:color w:val="BCBEC4"/>
        </w:rPr>
        <w:br/>
        <w:t xml:space="preserve">        }</w:t>
      </w:r>
      <w:r>
        <w:rPr>
          <w:color w:val="BCBEC4"/>
        </w:rPr>
        <w:br/>
        <w:t xml:space="preserve">    }</w:t>
      </w:r>
      <w:r>
        <w:rPr>
          <w:color w:val="BCBEC4"/>
        </w:rPr>
        <w:br/>
      </w:r>
      <w:r>
        <w:rPr>
          <w:color w:val="BCBEC4"/>
        </w:rPr>
        <w:br/>
      </w:r>
      <w:r>
        <w:rPr>
          <w:color w:val="BCBEC4"/>
        </w:rPr>
        <w:br/>
        <w:t xml:space="preserve">    </w:t>
      </w:r>
      <w:r>
        <w:rPr>
          <w:color w:val="7A7E85"/>
        </w:rPr>
        <w:t>// This method processes the users messages. If the message is a request to retrieve</w:t>
      </w:r>
      <w:r>
        <w:rPr>
          <w:color w:val="7A7E85"/>
        </w:rPr>
        <w:br/>
        <w:t xml:space="preserve">    // a specific message or all messages, it retrieves and sends the requested messages. Otherwise it'll store the</w:t>
      </w:r>
      <w:r>
        <w:rPr>
          <w:color w:val="7A7E85"/>
        </w:rPr>
        <w:br/>
        <w:t xml:space="preserve">    // message and sends a confirmation back to the client.</w:t>
      </w:r>
      <w:r>
        <w:rPr>
          <w:color w:val="7A7E85"/>
        </w:rPr>
        <w:br/>
        <w:t xml:space="preserve">    </w:t>
      </w:r>
      <w:r>
        <w:rPr>
          <w:color w:val="CF8E6D"/>
        </w:rPr>
        <w:t xml:space="preserve">private static boolean </w:t>
      </w:r>
      <w:r>
        <w:rPr>
          <w:color w:val="56A8F5"/>
        </w:rPr>
        <w:t>processMessage</w:t>
      </w:r>
      <w:r>
        <w:rPr>
          <w:color w:val="BCBEC4"/>
        </w:rPr>
        <w:t>(String clientMessage, PrintWriter out) {</w:t>
      </w:r>
      <w:r>
        <w:rPr>
          <w:color w:val="BCBEC4"/>
        </w:rPr>
        <w:br/>
      </w:r>
      <w:r>
        <w:rPr>
          <w:color w:val="BCBEC4"/>
        </w:rPr>
        <w:lastRenderedPageBreak/>
        <w:t xml:space="preserve">        </w:t>
      </w:r>
      <w:r>
        <w:rPr>
          <w:color w:val="CF8E6D"/>
        </w:rPr>
        <w:t xml:space="preserve">if </w:t>
      </w:r>
      <w:r>
        <w:rPr>
          <w:color w:val="BCBEC4"/>
        </w:rPr>
        <w:t>(clientMessage.startsWith(</w:t>
      </w:r>
      <w:r>
        <w:rPr>
          <w:color w:val="6AAB73"/>
        </w:rPr>
        <w:t>"retrieve_message"</w:t>
      </w:r>
      <w:r>
        <w:rPr>
          <w:color w:val="BCBEC4"/>
        </w:rPr>
        <w:t>)) {</w:t>
      </w:r>
      <w:r>
        <w:rPr>
          <w:color w:val="BCBEC4"/>
        </w:rPr>
        <w:br/>
        <w:t xml:space="preserve">            </w:t>
      </w:r>
      <w:r>
        <w:rPr>
          <w:color w:val="CF8E6D"/>
        </w:rPr>
        <w:t xml:space="preserve">int </w:t>
      </w:r>
      <w:r>
        <w:rPr>
          <w:color w:val="BCBEC4"/>
        </w:rPr>
        <w:t>messageNumber = Integer.</w:t>
      </w:r>
      <w:r>
        <w:rPr>
          <w:i/>
          <w:iCs/>
          <w:color w:val="BCBEC4"/>
        </w:rPr>
        <w:t>parseInt</w:t>
      </w:r>
      <w:r>
        <w:rPr>
          <w:color w:val="BCBEC4"/>
        </w:rPr>
        <w:t>(clientMessage.split(</w:t>
      </w:r>
      <w:r>
        <w:rPr>
          <w:color w:val="6AAB73"/>
        </w:rPr>
        <w:t>"</w:t>
      </w:r>
      <w:r>
        <w:rPr>
          <w:color w:val="6AAB73"/>
          <w:shd w:val="clear" w:color="auto" w:fill="293C40"/>
        </w:rPr>
        <w:t xml:space="preserve"> </w:t>
      </w:r>
      <w:r>
        <w:rPr>
          <w:color w:val="6AAB73"/>
        </w:rPr>
        <w:t>"</w:t>
      </w:r>
      <w:r>
        <w:rPr>
          <w:color w:val="BCBEC4"/>
        </w:rPr>
        <w:t>)[</w:t>
      </w:r>
      <w:r>
        <w:rPr>
          <w:color w:val="2AACB8"/>
        </w:rPr>
        <w:t>1</w:t>
      </w:r>
      <w:r>
        <w:rPr>
          <w:color w:val="BCBEC4"/>
        </w:rPr>
        <w:t>]);</w:t>
      </w:r>
      <w:r>
        <w:rPr>
          <w:color w:val="BCBEC4"/>
        </w:rPr>
        <w:br/>
        <w:t xml:space="preserve">            String message = </w:t>
      </w:r>
      <w:r>
        <w:rPr>
          <w:i/>
          <w:iCs/>
          <w:color w:val="C77DBB"/>
        </w:rPr>
        <w:t>messageStorage</w:t>
      </w:r>
      <w:r>
        <w:rPr>
          <w:color w:val="BCBEC4"/>
        </w:rPr>
        <w:t xml:space="preserve">.getOrDefault(messageNumber, </w:t>
      </w:r>
      <w:r>
        <w:rPr>
          <w:color w:val="6AAB73"/>
        </w:rPr>
        <w:t>"Message not found."</w:t>
      </w:r>
      <w:r>
        <w:rPr>
          <w:color w:val="BCBEC4"/>
        </w:rPr>
        <w:t>);</w:t>
      </w:r>
      <w:r>
        <w:rPr>
          <w:color w:val="BCBEC4"/>
        </w:rPr>
        <w:br/>
        <w:t xml:space="preserve">            out.println(message);</w:t>
      </w:r>
      <w:r>
        <w:rPr>
          <w:color w:val="BCBEC4"/>
        </w:rPr>
        <w:br/>
        <w:t xml:space="preserve">            </w:t>
      </w:r>
      <w:r>
        <w:rPr>
          <w:color w:val="CF8E6D"/>
        </w:rPr>
        <w:t xml:space="preserve">return </w:t>
      </w:r>
      <w:r>
        <w:rPr>
          <w:color w:val="BCBEC4"/>
        </w:rPr>
        <w:t>!message.equals(</w:t>
      </w:r>
      <w:r>
        <w:rPr>
          <w:color w:val="6AAB73"/>
        </w:rPr>
        <w:t>"Message not found."</w:t>
      </w:r>
      <w:r>
        <w:rPr>
          <w:color w:val="BCBEC4"/>
        </w:rPr>
        <w:t>);</w:t>
      </w:r>
      <w:r>
        <w:rPr>
          <w:color w:val="BCBEC4"/>
        </w:rPr>
        <w:br/>
        <w:t xml:space="preserve">        } </w:t>
      </w:r>
      <w:r>
        <w:rPr>
          <w:color w:val="CF8E6D"/>
        </w:rPr>
        <w:t xml:space="preserve">else if </w:t>
      </w:r>
      <w:r>
        <w:rPr>
          <w:color w:val="BCBEC4"/>
        </w:rPr>
        <w:t>(clientMessage.equals(</w:t>
      </w:r>
      <w:r>
        <w:rPr>
          <w:color w:val="6AAB73"/>
        </w:rPr>
        <w:t>"retrieve_all_messages"</w:t>
      </w:r>
      <w:r>
        <w:rPr>
          <w:color w:val="BCBEC4"/>
        </w:rPr>
        <w:t>)) {</w:t>
      </w:r>
      <w:r>
        <w:rPr>
          <w:color w:val="BCBEC4"/>
        </w:rPr>
        <w:br/>
        <w:t xml:space="preserve">            </w:t>
      </w:r>
      <w:r>
        <w:rPr>
          <w:i/>
          <w:iCs/>
          <w:color w:val="BCBEC4"/>
        </w:rPr>
        <w:t>retrieveAllMessages</w:t>
      </w:r>
      <w:r>
        <w:rPr>
          <w:color w:val="BCBEC4"/>
        </w:rPr>
        <w:t>(out);</w:t>
      </w:r>
      <w:r>
        <w:rPr>
          <w:color w:val="BCBEC4"/>
        </w:rPr>
        <w:br/>
        <w:t xml:space="preserve">            </w:t>
      </w:r>
      <w:r>
        <w:rPr>
          <w:color w:val="CF8E6D"/>
        </w:rPr>
        <w:t>return true</w:t>
      </w:r>
      <w:r>
        <w:rPr>
          <w:color w:val="BCBEC4"/>
        </w:rPr>
        <w:t xml:space="preserve">; </w:t>
      </w:r>
      <w:r>
        <w:rPr>
          <w:color w:val="7A7E85"/>
        </w:rPr>
        <w:t>// Assuming always succeeds</w:t>
      </w:r>
      <w:r>
        <w:rPr>
          <w:color w:val="7A7E85"/>
        </w:rPr>
        <w:br/>
        <w:t xml:space="preserve">        </w:t>
      </w:r>
      <w:r>
        <w:rPr>
          <w:color w:val="BCBEC4"/>
        </w:rPr>
        <w:t xml:space="preserve">} </w:t>
      </w:r>
      <w:r>
        <w:rPr>
          <w:color w:val="CF8E6D"/>
        </w:rPr>
        <w:t xml:space="preserve">else </w:t>
      </w:r>
      <w:r>
        <w:rPr>
          <w:color w:val="BCBEC4"/>
        </w:rPr>
        <w:t>{</w:t>
      </w:r>
      <w:r>
        <w:rPr>
          <w:color w:val="BCBEC4"/>
        </w:rPr>
        <w:br/>
        <w:t xml:space="preserve">            </w:t>
      </w:r>
      <w:r>
        <w:rPr>
          <w:i/>
          <w:iCs/>
          <w:color w:val="C77DBB"/>
        </w:rPr>
        <w:t>messageStorage</w:t>
      </w:r>
      <w:r>
        <w:rPr>
          <w:color w:val="BCBEC4"/>
        </w:rPr>
        <w:t>.put(</w:t>
      </w:r>
      <w:r>
        <w:rPr>
          <w:i/>
          <w:iCs/>
          <w:color w:val="C77DBB"/>
        </w:rPr>
        <w:t>nextMessageNumber</w:t>
      </w:r>
      <w:r>
        <w:rPr>
          <w:color w:val="BCBEC4"/>
        </w:rPr>
        <w:t>, clientMessage);</w:t>
      </w:r>
      <w:r>
        <w:rPr>
          <w:color w:val="BCBEC4"/>
        </w:rPr>
        <w:br/>
        <w:t xml:space="preserve">            out.println(</w:t>
      </w:r>
      <w:r>
        <w:rPr>
          <w:color w:val="6AAB73"/>
        </w:rPr>
        <w:t xml:space="preserve">"Message Sent! Your message number is: " </w:t>
      </w:r>
      <w:r>
        <w:rPr>
          <w:color w:val="BCBEC4"/>
        </w:rPr>
        <w:t xml:space="preserve">+ </w:t>
      </w:r>
      <w:r>
        <w:rPr>
          <w:i/>
          <w:iCs/>
          <w:color w:val="C77DBB"/>
        </w:rPr>
        <w:t>nextMessageNumber</w:t>
      </w:r>
      <w:r>
        <w:rPr>
          <w:color w:val="BCBEC4"/>
        </w:rPr>
        <w:t>);</w:t>
      </w:r>
      <w:r>
        <w:rPr>
          <w:color w:val="BCBEC4"/>
        </w:rPr>
        <w:br/>
        <w:t xml:space="preserve">            </w:t>
      </w:r>
      <w:r>
        <w:rPr>
          <w:i/>
          <w:iCs/>
          <w:color w:val="C77DBB"/>
        </w:rPr>
        <w:t>nextMessageNumber</w:t>
      </w:r>
      <w:r>
        <w:rPr>
          <w:color w:val="BCBEC4"/>
        </w:rPr>
        <w:t>++;</w:t>
      </w:r>
      <w:r>
        <w:rPr>
          <w:color w:val="BCBEC4"/>
        </w:rPr>
        <w:br/>
        <w:t xml:space="preserve">            </w:t>
      </w:r>
      <w:r>
        <w:rPr>
          <w:color w:val="CF8E6D"/>
        </w:rPr>
        <w:t>return true</w:t>
      </w:r>
      <w:r>
        <w:rPr>
          <w:color w:val="BCBEC4"/>
        </w:rPr>
        <w:t xml:space="preserve">; </w:t>
      </w:r>
      <w:r>
        <w:rPr>
          <w:color w:val="7A7E85"/>
        </w:rPr>
        <w:t>// Success</w:t>
      </w:r>
      <w:r>
        <w:rPr>
          <w:color w:val="7A7E85"/>
        </w:rPr>
        <w:br/>
        <w:t xml:space="preserve">        </w:t>
      </w:r>
      <w:r>
        <w:rPr>
          <w:color w:val="BCBEC4"/>
        </w:rPr>
        <w:t>}</w:t>
      </w:r>
      <w:r>
        <w:rPr>
          <w:color w:val="BCBEC4"/>
        </w:rPr>
        <w:br/>
        <w:t xml:space="preserve">    }</w:t>
      </w:r>
      <w:r>
        <w:rPr>
          <w:color w:val="BCBEC4"/>
        </w:rPr>
        <w:br/>
      </w:r>
      <w:r>
        <w:rPr>
          <w:color w:val="BCBEC4"/>
        </w:rPr>
        <w:br/>
      </w:r>
      <w:r>
        <w:rPr>
          <w:color w:val="BCBEC4"/>
        </w:rPr>
        <w:br/>
        <w:t xml:space="preserve">    </w:t>
      </w:r>
      <w:r>
        <w:rPr>
          <w:color w:val="7A7E85"/>
        </w:rPr>
        <w:t>// This method extracts and returns the users command from the received message.</w:t>
      </w:r>
      <w:r>
        <w:rPr>
          <w:color w:val="7A7E85"/>
        </w:rPr>
        <w:br/>
        <w:t xml:space="preserve">    </w:t>
      </w:r>
      <w:r>
        <w:rPr>
          <w:color w:val="CF8E6D"/>
        </w:rPr>
        <w:t xml:space="preserve">private static </w:t>
      </w:r>
      <w:r>
        <w:rPr>
          <w:color w:val="BCBEC4"/>
        </w:rPr>
        <w:t xml:space="preserve">String </w:t>
      </w:r>
      <w:r>
        <w:rPr>
          <w:color w:val="56A8F5"/>
        </w:rPr>
        <w:t>getClientCommand</w:t>
      </w:r>
      <w:r>
        <w:rPr>
          <w:color w:val="BCBEC4"/>
        </w:rPr>
        <w:t>(String clientMessage) {</w:t>
      </w:r>
      <w:r>
        <w:rPr>
          <w:color w:val="BCBEC4"/>
        </w:rPr>
        <w:br/>
        <w:t xml:space="preserve">        </w:t>
      </w:r>
      <w:r>
        <w:rPr>
          <w:color w:val="CF8E6D"/>
        </w:rPr>
        <w:t xml:space="preserve">if </w:t>
      </w:r>
      <w:r>
        <w:rPr>
          <w:color w:val="BCBEC4"/>
        </w:rPr>
        <w:t>(clientMessage.startsWith(</w:t>
      </w:r>
      <w:r>
        <w:rPr>
          <w:color w:val="6AAB73"/>
        </w:rPr>
        <w:t>"retrieve_message"</w:t>
      </w:r>
      <w:r>
        <w:rPr>
          <w:color w:val="BCBEC4"/>
        </w:rPr>
        <w:t>) || clientMessage.equals(</w:t>
      </w:r>
      <w:r>
        <w:rPr>
          <w:color w:val="6AAB73"/>
        </w:rPr>
        <w:t>"retrieve_all_messages"</w:t>
      </w:r>
      <w:r>
        <w:rPr>
          <w:color w:val="BCBEC4"/>
        </w:rPr>
        <w:t>)) {</w:t>
      </w:r>
      <w:r>
        <w:rPr>
          <w:color w:val="BCBEC4"/>
        </w:rPr>
        <w:br/>
        <w:t xml:space="preserve">            </w:t>
      </w:r>
      <w:r>
        <w:rPr>
          <w:color w:val="CF8E6D"/>
        </w:rPr>
        <w:t xml:space="preserve">return </w:t>
      </w:r>
      <w:r>
        <w:rPr>
          <w:color w:val="BCBEC4"/>
        </w:rPr>
        <w:t>clientMessage.split(</w:t>
      </w:r>
      <w:r>
        <w:rPr>
          <w:color w:val="6AAB73"/>
        </w:rPr>
        <w:t>"</w:t>
      </w:r>
      <w:r>
        <w:rPr>
          <w:color w:val="6AAB73"/>
          <w:shd w:val="clear" w:color="auto" w:fill="293C40"/>
        </w:rPr>
        <w:t xml:space="preserve"> </w:t>
      </w:r>
      <w:r>
        <w:rPr>
          <w:color w:val="6AAB73"/>
        </w:rPr>
        <w:t>"</w:t>
      </w:r>
      <w:r>
        <w:rPr>
          <w:color w:val="BCBEC4"/>
        </w:rPr>
        <w:t>)[</w:t>
      </w:r>
      <w:r>
        <w:rPr>
          <w:color w:val="2AACB8"/>
        </w:rPr>
        <w:t>0</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 xml:space="preserve">return </w:t>
      </w:r>
      <w:r>
        <w:rPr>
          <w:color w:val="6AAB73"/>
        </w:rPr>
        <w:t>"upload_message"</w:t>
      </w:r>
      <w:r>
        <w:rPr>
          <w:color w:val="BCBEC4"/>
        </w:rPr>
        <w:t>;</w:t>
      </w:r>
      <w:r>
        <w:rPr>
          <w:color w:val="BCBEC4"/>
        </w:rPr>
        <w:br/>
        <w:t xml:space="preserve">        }</w:t>
      </w:r>
      <w:r>
        <w:rPr>
          <w:color w:val="BCBEC4"/>
        </w:rPr>
        <w:br/>
        <w:t xml:space="preserve">    }</w:t>
      </w:r>
      <w:r>
        <w:rPr>
          <w:color w:val="BCBEC4"/>
        </w:rPr>
        <w:br/>
      </w:r>
      <w:r>
        <w:rPr>
          <w:color w:val="BCBEC4"/>
        </w:rPr>
        <w:br/>
      </w:r>
      <w:r>
        <w:rPr>
          <w:color w:val="BCBEC4"/>
        </w:rPr>
        <w:br/>
        <w:t xml:space="preserve">    </w:t>
      </w:r>
      <w:r>
        <w:rPr>
          <w:color w:val="7A7E85"/>
        </w:rPr>
        <w:t>// This method sends all stored messages to the user. If no messages are available, it will send a message</w:t>
      </w:r>
      <w:r>
        <w:rPr>
          <w:color w:val="7A7E85"/>
        </w:rPr>
        <w:br/>
        <w:t xml:space="preserve">    // saying that theres no messages that have been sent to the server yet</w:t>
      </w:r>
      <w:r>
        <w:rPr>
          <w:color w:val="7A7E85"/>
        </w:rPr>
        <w:br/>
        <w:t xml:space="preserve">    </w:t>
      </w:r>
      <w:r>
        <w:rPr>
          <w:color w:val="CF8E6D"/>
        </w:rPr>
        <w:t xml:space="preserve">private static void </w:t>
      </w:r>
      <w:r>
        <w:rPr>
          <w:color w:val="56A8F5"/>
        </w:rPr>
        <w:t>retrieveAllMessages</w:t>
      </w:r>
      <w:r>
        <w:rPr>
          <w:color w:val="BCBEC4"/>
        </w:rPr>
        <w:t>(PrintWriter out) {</w:t>
      </w:r>
      <w:r>
        <w:rPr>
          <w:color w:val="BCBEC4"/>
        </w:rPr>
        <w:br/>
        <w:t xml:space="preserve">        </w:t>
      </w:r>
      <w:r>
        <w:rPr>
          <w:color w:val="CF8E6D"/>
        </w:rPr>
        <w:t xml:space="preserve">if </w:t>
      </w:r>
      <w:r>
        <w:rPr>
          <w:color w:val="BCBEC4"/>
        </w:rPr>
        <w:t>(</w:t>
      </w:r>
      <w:r>
        <w:rPr>
          <w:i/>
          <w:iCs/>
          <w:color w:val="C77DBB"/>
        </w:rPr>
        <w:t>messageStorage</w:t>
      </w:r>
      <w:r>
        <w:rPr>
          <w:color w:val="BCBEC4"/>
        </w:rPr>
        <w:t>.isEmpty()) {</w:t>
      </w:r>
      <w:r>
        <w:rPr>
          <w:color w:val="BCBEC4"/>
        </w:rPr>
        <w:br/>
        <w:t xml:space="preserve">            out.println(</w:t>
      </w:r>
      <w:r>
        <w:rPr>
          <w:color w:val="6AAB73"/>
        </w:rPr>
        <w:t>"No messages have been sent yet"</w:t>
      </w:r>
      <w:r>
        <w:rPr>
          <w:color w:val="BCBEC4"/>
        </w:rPr>
        <w:t>);</w:t>
      </w:r>
      <w:r>
        <w:rPr>
          <w:color w:val="BCBEC4"/>
        </w:rPr>
        <w:br/>
        <w:t xml:space="preserve">        } </w:t>
      </w:r>
      <w:r>
        <w:rPr>
          <w:color w:val="CF8E6D"/>
        </w:rPr>
        <w:t xml:space="preserve">else </w:t>
      </w:r>
      <w:r>
        <w:rPr>
          <w:color w:val="BCBEC4"/>
        </w:rPr>
        <w:t>{</w:t>
      </w:r>
      <w:r>
        <w:rPr>
          <w:color w:val="BCBEC4"/>
        </w:rPr>
        <w:br/>
        <w:t xml:space="preserve">            </w:t>
      </w:r>
      <w:r>
        <w:rPr>
          <w:i/>
          <w:iCs/>
          <w:color w:val="C77DBB"/>
        </w:rPr>
        <w:t>messageStorage</w:t>
      </w:r>
      <w:r>
        <w:rPr>
          <w:color w:val="BCBEC4"/>
        </w:rPr>
        <w:t xml:space="preserve">.forEach((number, message) -&gt; </w:t>
      </w:r>
      <w:r>
        <w:rPr>
          <w:color w:val="C77DBB"/>
        </w:rPr>
        <w:t>out</w:t>
      </w:r>
      <w:r>
        <w:rPr>
          <w:color w:val="BCBEC4"/>
        </w:rPr>
        <w:t xml:space="preserve">.println(number + </w:t>
      </w:r>
      <w:r>
        <w:rPr>
          <w:color w:val="6AAB73"/>
        </w:rPr>
        <w:t xml:space="preserve">": " </w:t>
      </w:r>
      <w:r>
        <w:rPr>
          <w:color w:val="BCBEC4"/>
        </w:rPr>
        <w:t>+ message));</w:t>
      </w:r>
      <w:r>
        <w:rPr>
          <w:color w:val="BCBEC4"/>
        </w:rPr>
        <w:br/>
        <w:t xml:space="preserve">        }</w:t>
      </w:r>
      <w:r>
        <w:rPr>
          <w:color w:val="BCBEC4"/>
        </w:rPr>
        <w:br/>
        <w:t xml:space="preserve">        out.println(</w:t>
      </w:r>
      <w:r>
        <w:rPr>
          <w:color w:val="6AAB73"/>
        </w:rPr>
        <w:t>"End of messages"</w:t>
      </w:r>
      <w:r>
        <w:rPr>
          <w:color w:val="BCBEC4"/>
        </w:rPr>
        <w:t>);</w:t>
      </w:r>
      <w:r>
        <w:rPr>
          <w:color w:val="BCBEC4"/>
        </w:rPr>
        <w:br/>
        <w:t xml:space="preserve">    }</w:t>
      </w:r>
      <w:r>
        <w:rPr>
          <w:color w:val="BCBEC4"/>
        </w:rPr>
        <w:br/>
        <w:t>}</w:t>
      </w:r>
    </w:p>
    <w:p w14:paraId="47A05B51" w14:textId="77777777" w:rsidR="0064483C" w:rsidRDefault="0064483C" w:rsidP="0064483C"/>
    <w:p w14:paraId="5A27FE7A" w14:textId="77777777" w:rsidR="00D468C7" w:rsidRDefault="00D468C7" w:rsidP="0064483C"/>
    <w:p w14:paraId="6A4BB12C" w14:textId="77777777" w:rsidR="00D468C7" w:rsidRDefault="00D468C7" w:rsidP="0064483C"/>
    <w:p w14:paraId="3BBE4393" w14:textId="77777777" w:rsidR="00D468C7" w:rsidRPr="0064483C" w:rsidRDefault="00D468C7" w:rsidP="0064483C"/>
    <w:p w14:paraId="242411FC" w14:textId="77777777" w:rsidR="0064483C" w:rsidRPr="0064483C" w:rsidRDefault="0064483C" w:rsidP="0064483C"/>
    <w:p w14:paraId="7A84896D" w14:textId="0F6A66B2" w:rsidR="005B51D8" w:rsidRDefault="005B51D8" w:rsidP="005B51D8">
      <w:pPr>
        <w:pStyle w:val="Heading2"/>
      </w:pPr>
      <w:bookmarkStart w:id="37" w:name="_Toc162438106"/>
      <w:r>
        <w:lastRenderedPageBreak/>
        <w:t>Handler</w:t>
      </w:r>
      <w:r>
        <w:t>:</w:t>
      </w:r>
      <w:bookmarkEnd w:id="37"/>
    </w:p>
    <w:p w14:paraId="0BC491D1" w14:textId="2CC8400E" w:rsidR="00D468C7" w:rsidRDefault="00D468C7" w:rsidP="00D468C7">
      <w:pPr>
        <w:pStyle w:val="Heading3"/>
      </w:pPr>
      <w:bookmarkStart w:id="38" w:name="_Toc162438107"/>
      <w:r>
        <w:t>connectionHandler</w:t>
      </w:r>
      <w:r>
        <w:t>:</w:t>
      </w:r>
      <w:bookmarkEnd w:id="38"/>
    </w:p>
    <w:p w14:paraId="568849DC" w14:textId="77777777" w:rsidR="00D468C7" w:rsidRDefault="00D468C7" w:rsidP="00D468C7">
      <w:pPr>
        <w:pStyle w:val="HTMLPreformatted"/>
        <w:shd w:val="clear" w:color="auto" w:fill="1E1F22"/>
        <w:rPr>
          <w:color w:val="BCBEC4"/>
        </w:rPr>
      </w:pPr>
      <w:r>
        <w:rPr>
          <w:color w:val="CF8E6D"/>
        </w:rPr>
        <w:t xml:space="preserve">package </w:t>
      </w:r>
      <w:r>
        <w:rPr>
          <w:color w:val="BCBEC4"/>
        </w:rPr>
        <w:t>handler;</w:t>
      </w:r>
      <w:r>
        <w:rPr>
          <w:color w:val="BCBEC4"/>
        </w:rPr>
        <w:br/>
      </w:r>
      <w:r>
        <w:rPr>
          <w:color w:val="BCBEC4"/>
        </w:rPr>
        <w:br/>
      </w:r>
      <w:r>
        <w:rPr>
          <w:color w:val="CF8E6D"/>
        </w:rPr>
        <w:t xml:space="preserve">import </w:t>
      </w:r>
      <w:r>
        <w:rPr>
          <w:color w:val="BCBEC4"/>
        </w:rPr>
        <w:t>javax.net.ssl.SSLSocket;</w:t>
      </w:r>
      <w:r>
        <w:rPr>
          <w:color w:val="BCBEC4"/>
        </w:rPr>
        <w:br/>
      </w:r>
      <w:r>
        <w:rPr>
          <w:color w:val="CF8E6D"/>
        </w:rPr>
        <w:t xml:space="preserve">import </w:t>
      </w:r>
      <w:r>
        <w:rPr>
          <w:color w:val="BCBEC4"/>
        </w:rPr>
        <w:t>javax.net.ssl.SSLSocketFactory;</w:t>
      </w:r>
      <w:r>
        <w:rPr>
          <w:color w:val="BCBEC4"/>
        </w:rPr>
        <w:br/>
      </w:r>
      <w:r>
        <w:rPr>
          <w:color w:val="CF8E6D"/>
        </w:rPr>
        <w:t xml:space="preserve">import </w:t>
      </w:r>
      <w:r>
        <w:rPr>
          <w:color w:val="BCBEC4"/>
        </w:rPr>
        <w:t>java.io.BufferedReader;</w:t>
      </w:r>
      <w:r>
        <w:rPr>
          <w:color w:val="BCBEC4"/>
        </w:rPr>
        <w:br/>
      </w:r>
      <w:r>
        <w:rPr>
          <w:color w:val="CF8E6D"/>
        </w:rPr>
        <w:t xml:space="preserve">import </w:t>
      </w:r>
      <w:r>
        <w:rPr>
          <w:color w:val="BCBEC4"/>
        </w:rPr>
        <w:t>java.io.IOException;</w:t>
      </w:r>
      <w:r>
        <w:rPr>
          <w:color w:val="BCBEC4"/>
        </w:rPr>
        <w:br/>
      </w:r>
      <w:r>
        <w:rPr>
          <w:color w:val="CF8E6D"/>
        </w:rPr>
        <w:t xml:space="preserve">import </w:t>
      </w:r>
      <w:r>
        <w:rPr>
          <w:color w:val="BCBEC4"/>
        </w:rPr>
        <w:t>java.io.InputStreamReader;</w:t>
      </w:r>
      <w:r>
        <w:rPr>
          <w:color w:val="BCBEC4"/>
        </w:rPr>
        <w:br/>
      </w:r>
      <w:r>
        <w:rPr>
          <w:color w:val="CF8E6D"/>
        </w:rPr>
        <w:t xml:space="preserve">import </w:t>
      </w:r>
      <w:r>
        <w:rPr>
          <w:color w:val="BCBEC4"/>
        </w:rPr>
        <w:t>java.io.PrintWriter;</w:t>
      </w:r>
      <w:r>
        <w:rPr>
          <w:color w:val="BCBEC4"/>
        </w:rPr>
        <w:br/>
      </w:r>
      <w:r>
        <w:rPr>
          <w:color w:val="BCBEC4"/>
        </w:rPr>
        <w:br/>
      </w:r>
      <w:r>
        <w:rPr>
          <w:color w:val="CF8E6D"/>
        </w:rPr>
        <w:t xml:space="preserve">public class </w:t>
      </w:r>
      <w:r>
        <w:rPr>
          <w:color w:val="BCBEC4"/>
        </w:rPr>
        <w:t>connectionHandler {</w:t>
      </w:r>
      <w:r>
        <w:rPr>
          <w:color w:val="BCBEC4"/>
        </w:rPr>
        <w:br/>
        <w:t xml:space="preserve">    </w:t>
      </w:r>
      <w:r>
        <w:rPr>
          <w:color w:val="CF8E6D"/>
        </w:rPr>
        <w:t xml:space="preserve">private </w:t>
      </w:r>
      <w:r>
        <w:rPr>
          <w:color w:val="BCBEC4"/>
        </w:rPr>
        <w:t xml:space="preserve">SSLSocket </w:t>
      </w:r>
      <w:r>
        <w:rPr>
          <w:color w:val="C77DBB"/>
        </w:rPr>
        <w:t>socket</w:t>
      </w:r>
      <w:r>
        <w:rPr>
          <w:color w:val="BCBEC4"/>
        </w:rPr>
        <w:t>;</w:t>
      </w:r>
      <w:r>
        <w:rPr>
          <w:color w:val="BCBEC4"/>
        </w:rPr>
        <w:br/>
        <w:t xml:space="preserve">    </w:t>
      </w:r>
      <w:r>
        <w:rPr>
          <w:color w:val="CF8E6D"/>
        </w:rPr>
        <w:t xml:space="preserve">private </w:t>
      </w:r>
      <w:r>
        <w:rPr>
          <w:color w:val="BCBEC4"/>
        </w:rPr>
        <w:t xml:space="preserve">PrintWriter </w:t>
      </w:r>
      <w:r>
        <w:rPr>
          <w:color w:val="C77DBB"/>
        </w:rPr>
        <w:t>out</w:t>
      </w:r>
      <w:r>
        <w:rPr>
          <w:color w:val="BCBEC4"/>
        </w:rPr>
        <w:t>;</w:t>
      </w:r>
      <w:r>
        <w:rPr>
          <w:color w:val="BCBEC4"/>
        </w:rPr>
        <w:br/>
        <w:t xml:space="preserve">    </w:t>
      </w:r>
      <w:r>
        <w:rPr>
          <w:color w:val="CF8E6D"/>
        </w:rPr>
        <w:t xml:space="preserve">private </w:t>
      </w:r>
      <w:r>
        <w:rPr>
          <w:color w:val="BCBEC4"/>
        </w:rPr>
        <w:t xml:space="preserve">BufferedReader </w:t>
      </w:r>
      <w:r>
        <w:rPr>
          <w:color w:val="C77DBB"/>
        </w:rPr>
        <w:t>in</w:t>
      </w:r>
      <w:r>
        <w:rPr>
          <w:color w:val="BCBEC4"/>
        </w:rPr>
        <w:t>;</w:t>
      </w:r>
      <w:r>
        <w:rPr>
          <w:color w:val="BCBEC4"/>
        </w:rPr>
        <w:br/>
        <w:t xml:space="preserve">    </w:t>
      </w:r>
      <w:r>
        <w:rPr>
          <w:color w:val="CF8E6D"/>
        </w:rPr>
        <w:t xml:space="preserve">private boolean </w:t>
      </w:r>
      <w:r>
        <w:rPr>
          <w:color w:val="C77DBB"/>
        </w:rPr>
        <w:t>isConnected</w:t>
      </w:r>
      <w:r>
        <w:rPr>
          <w:color w:val="BCBEC4"/>
        </w:rPr>
        <w:t>;</w:t>
      </w:r>
      <w:r>
        <w:rPr>
          <w:color w:val="BCBEC4"/>
        </w:rPr>
        <w:br/>
      </w:r>
      <w:r>
        <w:rPr>
          <w:color w:val="BCBEC4"/>
        </w:rPr>
        <w:br/>
      </w:r>
      <w:r>
        <w:rPr>
          <w:color w:val="BCBEC4"/>
        </w:rPr>
        <w:br/>
      </w:r>
      <w:r>
        <w:rPr>
          <w:color w:val="BCBEC4"/>
        </w:rPr>
        <w:br/>
        <w:t xml:space="preserve">    </w:t>
      </w:r>
      <w:r>
        <w:rPr>
          <w:color w:val="7A7E85"/>
        </w:rPr>
        <w:t>// This method establishes the connection to the server using SSL sockets. It takes the inputs given from the</w:t>
      </w:r>
      <w:r>
        <w:rPr>
          <w:color w:val="7A7E85"/>
        </w:rPr>
        <w:br/>
        <w:t xml:space="preserve">    // secureSMPClientgui class.</w:t>
      </w:r>
      <w:r>
        <w:rPr>
          <w:color w:val="7A7E85"/>
        </w:rPr>
        <w:br/>
        <w:t xml:space="preserve">    </w:t>
      </w:r>
      <w:r>
        <w:rPr>
          <w:color w:val="CF8E6D"/>
        </w:rPr>
        <w:t xml:space="preserve">public void </w:t>
      </w:r>
      <w:r>
        <w:rPr>
          <w:color w:val="56A8F5"/>
        </w:rPr>
        <w:t>connectToServer</w:t>
      </w:r>
      <w:r>
        <w:rPr>
          <w:color w:val="BCBEC4"/>
        </w:rPr>
        <w:t xml:space="preserve">(String host, </w:t>
      </w:r>
      <w:r>
        <w:rPr>
          <w:color w:val="CF8E6D"/>
        </w:rPr>
        <w:t xml:space="preserve">int </w:t>
      </w:r>
      <w:r>
        <w:rPr>
          <w:color w:val="BCBEC4"/>
        </w:rPr>
        <w:t xml:space="preserve">port) </w:t>
      </w:r>
      <w:r>
        <w:rPr>
          <w:color w:val="CF8E6D"/>
        </w:rPr>
        <w:t xml:space="preserve">throws </w:t>
      </w:r>
      <w:r>
        <w:rPr>
          <w:color w:val="BCBEC4"/>
        </w:rPr>
        <w:t>IOException {</w:t>
      </w:r>
      <w:r>
        <w:rPr>
          <w:color w:val="BCBEC4"/>
        </w:rPr>
        <w:br/>
        <w:t xml:space="preserve">        System.</w:t>
      </w:r>
      <w:r>
        <w:rPr>
          <w:i/>
          <w:iCs/>
          <w:color w:val="BCBEC4"/>
        </w:rPr>
        <w:t>setProperty</w:t>
      </w:r>
      <w:r>
        <w:rPr>
          <w:color w:val="BCBEC4"/>
        </w:rPr>
        <w:t>(</w:t>
      </w:r>
      <w:r>
        <w:rPr>
          <w:color w:val="6AAB73"/>
        </w:rPr>
        <w:t>"javax.net.ssl.trustStore"</w:t>
      </w:r>
      <w:r>
        <w:rPr>
          <w:color w:val="BCBEC4"/>
        </w:rPr>
        <w:t xml:space="preserve">, </w:t>
      </w:r>
      <w:r>
        <w:rPr>
          <w:color w:val="6AAB73"/>
        </w:rPr>
        <w:t>"C:/Users/The Oracle/Desktop/DSC24/DC/smpclienttruststore.p12"</w:t>
      </w:r>
      <w:r>
        <w:rPr>
          <w:color w:val="BCBEC4"/>
        </w:rPr>
        <w:t>);</w:t>
      </w:r>
      <w:r>
        <w:rPr>
          <w:color w:val="BCBEC4"/>
        </w:rPr>
        <w:br/>
        <w:t xml:space="preserve">        System.</w:t>
      </w:r>
      <w:r>
        <w:rPr>
          <w:i/>
          <w:iCs/>
          <w:color w:val="BCBEC4"/>
        </w:rPr>
        <w:t>setProperty</w:t>
      </w:r>
      <w:r>
        <w:rPr>
          <w:color w:val="BCBEC4"/>
        </w:rPr>
        <w:t>(</w:t>
      </w:r>
      <w:r>
        <w:rPr>
          <w:color w:val="6AAB73"/>
        </w:rPr>
        <w:t>"javax.net.ssl.trustStorePassword"</w:t>
      </w:r>
      <w:r>
        <w:rPr>
          <w:color w:val="BCBEC4"/>
        </w:rPr>
        <w:t xml:space="preserve">, </w:t>
      </w:r>
      <w:r>
        <w:rPr>
          <w:color w:val="6AAB73"/>
        </w:rPr>
        <w:t>"admin12345"</w:t>
      </w:r>
      <w:r>
        <w:rPr>
          <w:color w:val="BCBEC4"/>
        </w:rPr>
        <w:t>);</w:t>
      </w:r>
      <w:r>
        <w:rPr>
          <w:color w:val="BCBEC4"/>
        </w:rPr>
        <w:br/>
      </w:r>
      <w:r>
        <w:rPr>
          <w:color w:val="BCBEC4"/>
        </w:rPr>
        <w:br/>
        <w:t xml:space="preserve">        SSLSocketFactory ssf = (SSLSocketFactory) SSLSocketFactory.</w:t>
      </w:r>
      <w:r>
        <w:rPr>
          <w:i/>
          <w:iCs/>
          <w:color w:val="BCBEC4"/>
        </w:rPr>
        <w:t>getDefault</w:t>
      </w:r>
      <w:r>
        <w:rPr>
          <w:color w:val="BCBEC4"/>
        </w:rPr>
        <w:t>();</w:t>
      </w:r>
      <w:r>
        <w:rPr>
          <w:color w:val="BCBEC4"/>
        </w:rPr>
        <w:br/>
        <w:t xml:space="preserve">        </w:t>
      </w:r>
      <w:r>
        <w:rPr>
          <w:color w:val="C77DBB"/>
        </w:rPr>
        <w:t xml:space="preserve">socket </w:t>
      </w:r>
      <w:r>
        <w:rPr>
          <w:color w:val="BCBEC4"/>
        </w:rPr>
        <w:t>= (SSLSocket) ssf.createSocket(host, port);</w:t>
      </w:r>
      <w:r>
        <w:rPr>
          <w:color w:val="BCBEC4"/>
        </w:rPr>
        <w:br/>
      </w:r>
      <w:r>
        <w:rPr>
          <w:color w:val="BCBEC4"/>
        </w:rPr>
        <w:br/>
        <w:t xml:space="preserve">        </w:t>
      </w:r>
      <w:r>
        <w:rPr>
          <w:color w:val="C77DBB"/>
        </w:rPr>
        <w:t xml:space="preserve">out </w:t>
      </w:r>
      <w:r>
        <w:rPr>
          <w:color w:val="BCBEC4"/>
        </w:rPr>
        <w:t xml:space="preserve">= </w:t>
      </w:r>
      <w:r>
        <w:rPr>
          <w:color w:val="CF8E6D"/>
        </w:rPr>
        <w:t xml:space="preserve">new </w:t>
      </w:r>
      <w:r>
        <w:rPr>
          <w:color w:val="BCBEC4"/>
        </w:rPr>
        <w:t>PrintWriter(</w:t>
      </w:r>
      <w:r>
        <w:rPr>
          <w:color w:val="C77DBB"/>
        </w:rPr>
        <w:t>socket</w:t>
      </w:r>
      <w:r>
        <w:rPr>
          <w:color w:val="BCBEC4"/>
        </w:rPr>
        <w:t xml:space="preserve">.getOutputStream(), </w:t>
      </w:r>
      <w:r>
        <w:rPr>
          <w:color w:val="CF8E6D"/>
        </w:rPr>
        <w:t>true</w:t>
      </w:r>
      <w:r>
        <w:rPr>
          <w:color w:val="BCBEC4"/>
        </w:rPr>
        <w:t>);</w:t>
      </w:r>
      <w:r>
        <w:rPr>
          <w:color w:val="BCBEC4"/>
        </w:rPr>
        <w:br/>
        <w:t xml:space="preserve">        </w:t>
      </w:r>
      <w:r>
        <w:rPr>
          <w:color w:val="C77DBB"/>
        </w:rPr>
        <w:t xml:space="preserve">in </w:t>
      </w:r>
      <w:r>
        <w:rPr>
          <w:color w:val="BCBEC4"/>
        </w:rPr>
        <w:t xml:space="preserve">= </w:t>
      </w:r>
      <w:r>
        <w:rPr>
          <w:color w:val="CF8E6D"/>
        </w:rPr>
        <w:t xml:space="preserve">new </w:t>
      </w:r>
      <w:r>
        <w:rPr>
          <w:color w:val="BCBEC4"/>
        </w:rPr>
        <w:t>BufferedReader(</w:t>
      </w:r>
      <w:r>
        <w:rPr>
          <w:color w:val="CF8E6D"/>
        </w:rPr>
        <w:t xml:space="preserve">new </w:t>
      </w:r>
      <w:r>
        <w:rPr>
          <w:color w:val="BCBEC4"/>
        </w:rPr>
        <w:t>InputStreamReader(</w:t>
      </w:r>
      <w:r>
        <w:rPr>
          <w:color w:val="C77DBB"/>
        </w:rPr>
        <w:t>socket</w:t>
      </w:r>
      <w:r>
        <w:rPr>
          <w:color w:val="BCBEC4"/>
        </w:rPr>
        <w:t>.getInputStream()));</w:t>
      </w:r>
      <w:r>
        <w:rPr>
          <w:color w:val="BCBEC4"/>
        </w:rPr>
        <w:br/>
        <w:t xml:space="preserve">        </w:t>
      </w:r>
      <w:r>
        <w:rPr>
          <w:color w:val="C77DBB"/>
        </w:rPr>
        <w:t xml:space="preserve">isConnected </w:t>
      </w:r>
      <w:r>
        <w:rPr>
          <w:color w:val="BCBEC4"/>
        </w:rPr>
        <w:t xml:space="preserve">= </w:t>
      </w:r>
      <w:r>
        <w:rPr>
          <w:color w:val="CF8E6D"/>
        </w:rPr>
        <w:t>true</w:t>
      </w:r>
      <w:r>
        <w:rPr>
          <w:color w:val="BCBEC4"/>
        </w:rPr>
        <w:t>;</w:t>
      </w:r>
      <w:r>
        <w:rPr>
          <w:color w:val="BCBEC4"/>
        </w:rPr>
        <w:br/>
        <w:t xml:space="preserve">    }</w:t>
      </w:r>
      <w:r>
        <w:rPr>
          <w:color w:val="BCBEC4"/>
        </w:rPr>
        <w:br/>
      </w:r>
      <w:r>
        <w:rPr>
          <w:color w:val="BCBEC4"/>
        </w:rPr>
        <w:br/>
      </w:r>
      <w:r>
        <w:rPr>
          <w:color w:val="BCBEC4"/>
        </w:rPr>
        <w:br/>
        <w:t xml:space="preserve">    </w:t>
      </w:r>
      <w:r>
        <w:rPr>
          <w:color w:val="7A7E85"/>
        </w:rPr>
        <w:t>// This method is what sends a message to the server, it ensures that the user is logged in first, and if they are</w:t>
      </w:r>
      <w:r>
        <w:rPr>
          <w:color w:val="7A7E85"/>
        </w:rPr>
        <w:br/>
        <w:t xml:space="preserve">    // it will check for an empty message, it'll then send the message once these are checked, if some other error happens</w:t>
      </w:r>
      <w:r>
        <w:rPr>
          <w:color w:val="7A7E85"/>
        </w:rPr>
        <w:br/>
        <w:t xml:space="preserve">    // after this, it will show a failed to send mesage message.</w:t>
      </w:r>
      <w:r>
        <w:rPr>
          <w:color w:val="7A7E85"/>
        </w:rPr>
        <w:br/>
        <w:t xml:space="preserve">    </w:t>
      </w:r>
      <w:r>
        <w:rPr>
          <w:color w:val="CF8E6D"/>
        </w:rPr>
        <w:t xml:space="preserve">public boolean </w:t>
      </w:r>
      <w:r>
        <w:rPr>
          <w:color w:val="56A8F5"/>
        </w:rPr>
        <w:t>sendMessage</w:t>
      </w:r>
      <w:r>
        <w:rPr>
          <w:color w:val="BCBEC4"/>
        </w:rPr>
        <w:t>(String message) {</w:t>
      </w:r>
      <w:r>
        <w:rPr>
          <w:color w:val="BCBEC4"/>
        </w:rPr>
        <w:br/>
        <w:t xml:space="preserve">        </w:t>
      </w:r>
      <w:r>
        <w:rPr>
          <w:color w:val="CF8E6D"/>
        </w:rPr>
        <w:t xml:space="preserve">if </w:t>
      </w:r>
      <w:r>
        <w:rPr>
          <w:color w:val="BCBEC4"/>
        </w:rPr>
        <w:t>(!</w:t>
      </w:r>
      <w:r>
        <w:rPr>
          <w:color w:val="C77DBB"/>
        </w:rPr>
        <w:t>isConnected</w:t>
      </w:r>
      <w:r>
        <w:rPr>
          <w:color w:val="BCBEC4"/>
        </w:rPr>
        <w:t>) {</w:t>
      </w:r>
      <w:r>
        <w:rPr>
          <w:color w:val="BCBEC4"/>
        </w:rPr>
        <w:br/>
        <w:t xml:space="preserve">            System.</w:t>
      </w:r>
      <w:r>
        <w:rPr>
          <w:i/>
          <w:iCs/>
          <w:color w:val="C77DBB"/>
        </w:rPr>
        <w:t>err</w:t>
      </w:r>
      <w:r>
        <w:rPr>
          <w:color w:val="BCBEC4"/>
        </w:rPr>
        <w:t>.println(</w:t>
      </w:r>
      <w:r>
        <w:rPr>
          <w:color w:val="6AAB73"/>
        </w:rPr>
        <w:t>"Error make sure user is logged in."</w:t>
      </w:r>
      <w:r>
        <w:rPr>
          <w:color w:val="BCBEC4"/>
        </w:rPr>
        <w:t>);</w:t>
      </w:r>
      <w:r>
        <w:rPr>
          <w:color w:val="BCBEC4"/>
        </w:rPr>
        <w:br/>
        <w:t xml:space="preserve">            </w:t>
      </w:r>
      <w:r>
        <w:rPr>
          <w:color w:val="CF8E6D"/>
        </w:rPr>
        <w:t>return false</w:t>
      </w:r>
      <w:r>
        <w:rPr>
          <w:color w:val="BCBEC4"/>
        </w:rPr>
        <w:t>;</w:t>
      </w:r>
      <w:r>
        <w:rPr>
          <w:color w:val="BCBEC4"/>
        </w:rPr>
        <w:br/>
        <w:t xml:space="preserve">        }</w:t>
      </w:r>
      <w:r>
        <w:rPr>
          <w:color w:val="BCBEC4"/>
        </w:rPr>
        <w:br/>
        <w:t xml:space="preserve">        </w:t>
      </w:r>
      <w:r>
        <w:rPr>
          <w:color w:val="CF8E6D"/>
        </w:rPr>
        <w:t xml:space="preserve">if </w:t>
      </w:r>
      <w:r>
        <w:rPr>
          <w:color w:val="BCBEC4"/>
        </w:rPr>
        <w:t xml:space="preserve">(message == </w:t>
      </w:r>
      <w:r>
        <w:rPr>
          <w:color w:val="CF8E6D"/>
        </w:rPr>
        <w:t xml:space="preserve">null </w:t>
      </w:r>
      <w:r>
        <w:rPr>
          <w:color w:val="BCBEC4"/>
        </w:rPr>
        <w:t>|| message.trim().isEmpty()) {</w:t>
      </w:r>
      <w:r>
        <w:rPr>
          <w:color w:val="BCBEC4"/>
        </w:rPr>
        <w:br/>
        <w:t xml:space="preserve">            System.</w:t>
      </w:r>
      <w:r>
        <w:rPr>
          <w:i/>
          <w:iCs/>
          <w:color w:val="C77DBB"/>
        </w:rPr>
        <w:t>err</w:t>
      </w:r>
      <w:r>
        <w:rPr>
          <w:color w:val="BCBEC4"/>
        </w:rPr>
        <w:t>.println(</w:t>
      </w:r>
      <w:r>
        <w:rPr>
          <w:color w:val="6AAB73"/>
        </w:rPr>
        <w:t>"Cannot send empty message."</w:t>
      </w:r>
      <w:r>
        <w:rPr>
          <w:color w:val="BCBEC4"/>
        </w:rPr>
        <w:t>);</w:t>
      </w:r>
      <w:r>
        <w:rPr>
          <w:color w:val="BCBEC4"/>
        </w:rPr>
        <w:br/>
        <w:t xml:space="preserve">            </w:t>
      </w:r>
      <w:r>
        <w:rPr>
          <w:color w:val="CF8E6D"/>
        </w:rPr>
        <w:t>return false</w:t>
      </w:r>
      <w:r>
        <w:rPr>
          <w:color w:val="BCBEC4"/>
        </w:rPr>
        <w:t>;</w:t>
      </w:r>
      <w:r>
        <w:rPr>
          <w:color w:val="BCBEC4"/>
        </w:rPr>
        <w:br/>
        <w:t xml:space="preserve">        }</w:t>
      </w:r>
      <w:r>
        <w:rPr>
          <w:color w:val="BCBEC4"/>
        </w:rPr>
        <w:br/>
        <w:t xml:space="preserve">        </w:t>
      </w:r>
      <w:r>
        <w:rPr>
          <w:color w:val="CF8E6D"/>
        </w:rPr>
        <w:t xml:space="preserve">try </w:t>
      </w:r>
      <w:r>
        <w:rPr>
          <w:color w:val="BCBEC4"/>
        </w:rPr>
        <w:t>{</w:t>
      </w:r>
      <w:r>
        <w:rPr>
          <w:color w:val="BCBEC4"/>
        </w:rPr>
        <w:br/>
        <w:t xml:space="preserve">            </w:t>
      </w:r>
      <w:r>
        <w:rPr>
          <w:color w:val="C77DBB"/>
        </w:rPr>
        <w:t>out</w:t>
      </w:r>
      <w:r>
        <w:rPr>
          <w:color w:val="BCBEC4"/>
        </w:rPr>
        <w:t>.println(message);</w:t>
      </w:r>
      <w:r>
        <w:rPr>
          <w:color w:val="BCBEC4"/>
        </w:rPr>
        <w:br/>
      </w:r>
      <w:r>
        <w:rPr>
          <w:color w:val="BCBEC4"/>
        </w:rPr>
        <w:lastRenderedPageBreak/>
        <w:t xml:space="preserve">            </w:t>
      </w:r>
      <w:r>
        <w:rPr>
          <w:color w:val="CF8E6D"/>
        </w:rPr>
        <w:t>return true</w:t>
      </w:r>
      <w:r>
        <w:rPr>
          <w:color w:val="BCBEC4"/>
        </w:rPr>
        <w:t>;</w:t>
      </w:r>
      <w:r>
        <w:rPr>
          <w:color w:val="BCBEC4"/>
        </w:rPr>
        <w:br/>
        <w:t xml:space="preserve">        } </w:t>
      </w:r>
      <w:r>
        <w:rPr>
          <w:color w:val="CF8E6D"/>
        </w:rPr>
        <w:t xml:space="preserve">catch </w:t>
      </w:r>
      <w:r>
        <w:rPr>
          <w:color w:val="BCBEC4"/>
        </w:rPr>
        <w:t>(Exception e) {</w:t>
      </w:r>
      <w:r>
        <w:rPr>
          <w:color w:val="BCBEC4"/>
        </w:rPr>
        <w:br/>
        <w:t xml:space="preserve">            System.</w:t>
      </w:r>
      <w:r>
        <w:rPr>
          <w:i/>
          <w:iCs/>
          <w:color w:val="C77DBB"/>
        </w:rPr>
        <w:t>err</w:t>
      </w:r>
      <w:r>
        <w:rPr>
          <w:color w:val="BCBEC4"/>
        </w:rPr>
        <w:t>.println(</w:t>
      </w:r>
      <w:r>
        <w:rPr>
          <w:color w:val="6AAB73"/>
        </w:rPr>
        <w:t xml:space="preserve">"Failed to send message: " </w:t>
      </w:r>
      <w:r>
        <w:rPr>
          <w:color w:val="BCBEC4"/>
        </w:rPr>
        <w:t>+ e.getMessage());</w:t>
      </w:r>
      <w:r>
        <w:rPr>
          <w:color w:val="BCBEC4"/>
        </w:rPr>
        <w:br/>
        <w:t xml:space="preserve">            </w:t>
      </w:r>
      <w:r>
        <w:rPr>
          <w:color w:val="CF8E6D"/>
        </w:rPr>
        <w:t>return false</w:t>
      </w:r>
      <w:r>
        <w:rPr>
          <w:color w:val="BCBEC4"/>
        </w:rPr>
        <w:t>;</w:t>
      </w:r>
      <w:r>
        <w:rPr>
          <w:color w:val="BCBEC4"/>
        </w:rPr>
        <w:br/>
        <w:t xml:space="preserve">        }</w:t>
      </w:r>
      <w:r>
        <w:rPr>
          <w:color w:val="BCBEC4"/>
        </w:rPr>
        <w:br/>
        <w:t xml:space="preserve">    }</w:t>
      </w:r>
      <w:r>
        <w:rPr>
          <w:color w:val="BCBEC4"/>
        </w:rPr>
        <w:br/>
      </w:r>
      <w:r>
        <w:rPr>
          <w:color w:val="BCBEC4"/>
        </w:rPr>
        <w:br/>
      </w:r>
      <w:r>
        <w:rPr>
          <w:color w:val="BCBEC4"/>
        </w:rPr>
        <w:br/>
        <w:t xml:space="preserve">    </w:t>
      </w:r>
      <w:r>
        <w:rPr>
          <w:color w:val="7A7E85"/>
        </w:rPr>
        <w:t>// This method reads a message from the server. It checks if the user is connected to the server, then</w:t>
      </w:r>
      <w:r>
        <w:rPr>
          <w:color w:val="7A7E85"/>
        </w:rPr>
        <w:br/>
        <w:t xml:space="preserve">    // reads a line of text from the input stream, and returns the received message. If the client is not connected,</w:t>
      </w:r>
      <w:r>
        <w:rPr>
          <w:color w:val="7A7E85"/>
        </w:rPr>
        <w:br/>
        <w:t xml:space="preserve">    // it prints an error message and returns null.</w:t>
      </w:r>
      <w:r>
        <w:rPr>
          <w:color w:val="7A7E85"/>
        </w:rPr>
        <w:br/>
        <w:t xml:space="preserve">    </w:t>
      </w:r>
      <w:r>
        <w:rPr>
          <w:color w:val="CF8E6D"/>
        </w:rPr>
        <w:t xml:space="preserve">public </w:t>
      </w:r>
      <w:r>
        <w:rPr>
          <w:color w:val="BCBEC4"/>
        </w:rPr>
        <w:t xml:space="preserve">String </w:t>
      </w:r>
      <w:r>
        <w:rPr>
          <w:color w:val="56A8F5"/>
        </w:rPr>
        <w:t>readMessage</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if </w:t>
      </w:r>
      <w:r>
        <w:rPr>
          <w:color w:val="BCBEC4"/>
        </w:rPr>
        <w:t>(!</w:t>
      </w:r>
      <w:r>
        <w:rPr>
          <w:color w:val="C77DBB"/>
        </w:rPr>
        <w:t>isConnected</w:t>
      </w:r>
      <w:r>
        <w:rPr>
          <w:color w:val="BCBEC4"/>
        </w:rPr>
        <w:t>) {</w:t>
      </w:r>
      <w:r>
        <w:rPr>
          <w:color w:val="BCBEC4"/>
        </w:rPr>
        <w:br/>
        <w:t xml:space="preserve">            System.</w:t>
      </w:r>
      <w:r>
        <w:rPr>
          <w:i/>
          <w:iCs/>
          <w:color w:val="C77DBB"/>
        </w:rPr>
        <w:t>err</w:t>
      </w:r>
      <w:r>
        <w:rPr>
          <w:color w:val="BCBEC4"/>
        </w:rPr>
        <w:t>.println(</w:t>
      </w:r>
      <w:r>
        <w:rPr>
          <w:color w:val="6AAB73"/>
        </w:rPr>
        <w:t>"Client is not connected to the server."</w:t>
      </w:r>
      <w:r>
        <w:rPr>
          <w:color w:val="BCBEC4"/>
        </w:rPr>
        <w:t>);</w:t>
      </w:r>
      <w:r>
        <w:rPr>
          <w:color w:val="BCBEC4"/>
        </w:rPr>
        <w:br/>
        <w:t xml:space="preserve">            </w:t>
      </w:r>
      <w:r>
        <w:rPr>
          <w:color w:val="CF8E6D"/>
        </w:rPr>
        <w:t>return null</w:t>
      </w:r>
      <w:r>
        <w:rPr>
          <w:color w:val="BCBEC4"/>
        </w:rPr>
        <w:t>;</w:t>
      </w:r>
      <w:r>
        <w:rPr>
          <w:color w:val="BCBEC4"/>
        </w:rPr>
        <w:br/>
        <w:t xml:space="preserve">        }</w:t>
      </w:r>
      <w:r>
        <w:rPr>
          <w:color w:val="BCBEC4"/>
        </w:rPr>
        <w:br/>
        <w:t xml:space="preserve">        </w:t>
      </w:r>
      <w:r>
        <w:rPr>
          <w:color w:val="CF8E6D"/>
        </w:rPr>
        <w:t xml:space="preserve">return </w:t>
      </w:r>
      <w:r>
        <w:rPr>
          <w:color w:val="C77DBB"/>
        </w:rPr>
        <w:t>in</w:t>
      </w:r>
      <w:r>
        <w:rPr>
          <w:color w:val="BCBEC4"/>
        </w:rPr>
        <w:t>.readLine();</w:t>
      </w:r>
      <w:r>
        <w:rPr>
          <w:color w:val="BCBEC4"/>
        </w:rPr>
        <w:br/>
        <w:t xml:space="preserve">    }</w:t>
      </w:r>
      <w:r>
        <w:rPr>
          <w:color w:val="BCBEC4"/>
        </w:rPr>
        <w:br/>
      </w:r>
      <w:r>
        <w:rPr>
          <w:color w:val="BCBEC4"/>
        </w:rPr>
        <w:br/>
      </w:r>
      <w:r>
        <w:rPr>
          <w:color w:val="BCBEC4"/>
        </w:rPr>
        <w:br/>
        <w:t xml:space="preserve">    </w:t>
      </w:r>
      <w:r>
        <w:rPr>
          <w:color w:val="7A7E85"/>
        </w:rPr>
        <w:t>// This method facilitates the logout method in the GUI, and closes the connection between the client and server.</w:t>
      </w:r>
      <w:r>
        <w:rPr>
          <w:color w:val="7A7E85"/>
        </w:rPr>
        <w:br/>
        <w:t xml:space="preserve">    // if the client isn't connected yet, itll show an error message.</w:t>
      </w:r>
      <w:r>
        <w:rPr>
          <w:color w:val="7A7E85"/>
        </w:rPr>
        <w:br/>
        <w:t xml:space="preserve">    </w:t>
      </w:r>
      <w:r>
        <w:rPr>
          <w:color w:val="CF8E6D"/>
        </w:rPr>
        <w:t xml:space="preserve">public void </w:t>
      </w:r>
      <w:r>
        <w:rPr>
          <w:color w:val="56A8F5"/>
        </w:rPr>
        <w:t>closeConnection</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if </w:t>
      </w:r>
      <w:r>
        <w:rPr>
          <w:color w:val="BCBEC4"/>
        </w:rPr>
        <w:t>(!</w:t>
      </w:r>
      <w:r>
        <w:rPr>
          <w:color w:val="C77DBB"/>
        </w:rPr>
        <w:t>isConnected</w:t>
      </w:r>
      <w:r>
        <w:rPr>
          <w:color w:val="BCBEC4"/>
        </w:rPr>
        <w:t>) {</w:t>
      </w:r>
      <w:r>
        <w:rPr>
          <w:color w:val="BCBEC4"/>
        </w:rPr>
        <w:br/>
        <w:t xml:space="preserve">            System.</w:t>
      </w:r>
      <w:r>
        <w:rPr>
          <w:i/>
          <w:iCs/>
          <w:color w:val="C77DBB"/>
        </w:rPr>
        <w:t>err</w:t>
      </w:r>
      <w:r>
        <w:rPr>
          <w:color w:val="BCBEC4"/>
        </w:rPr>
        <w:t>.println(</w:t>
      </w:r>
      <w:r>
        <w:rPr>
          <w:color w:val="6AAB73"/>
        </w:rPr>
        <w:t>"Client isn't connected to the server."</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t xml:space="preserve">        </w:t>
      </w:r>
      <w:r>
        <w:rPr>
          <w:color w:val="C77DBB"/>
        </w:rPr>
        <w:t>out</w:t>
      </w:r>
      <w:r>
        <w:rPr>
          <w:color w:val="BCBEC4"/>
        </w:rPr>
        <w:t>.close();</w:t>
      </w:r>
      <w:r>
        <w:rPr>
          <w:color w:val="BCBEC4"/>
        </w:rPr>
        <w:br/>
        <w:t xml:space="preserve">        </w:t>
      </w:r>
      <w:r>
        <w:rPr>
          <w:color w:val="C77DBB"/>
        </w:rPr>
        <w:t>in</w:t>
      </w:r>
      <w:r>
        <w:rPr>
          <w:color w:val="BCBEC4"/>
        </w:rPr>
        <w:t>.close();</w:t>
      </w:r>
      <w:r>
        <w:rPr>
          <w:color w:val="BCBEC4"/>
        </w:rPr>
        <w:br/>
        <w:t xml:space="preserve">        </w:t>
      </w:r>
      <w:r>
        <w:rPr>
          <w:color w:val="C77DBB"/>
        </w:rPr>
        <w:t>socket</w:t>
      </w:r>
      <w:r>
        <w:rPr>
          <w:color w:val="BCBEC4"/>
        </w:rPr>
        <w:t>.close();</w:t>
      </w:r>
      <w:r>
        <w:rPr>
          <w:color w:val="BCBEC4"/>
        </w:rPr>
        <w:br/>
        <w:t xml:space="preserve">        </w:t>
      </w:r>
      <w:r>
        <w:rPr>
          <w:color w:val="C77DBB"/>
        </w:rPr>
        <w:t xml:space="preserve">isConnected </w:t>
      </w:r>
      <w:r>
        <w:rPr>
          <w:color w:val="BCBEC4"/>
        </w:rPr>
        <w:t xml:space="preserve">= </w:t>
      </w:r>
      <w:r>
        <w:rPr>
          <w:color w:val="CF8E6D"/>
        </w:rPr>
        <w:t>false</w:t>
      </w:r>
      <w:r>
        <w:rPr>
          <w:color w:val="BCBEC4"/>
        </w:rPr>
        <w:t>;</w:t>
      </w:r>
      <w:r>
        <w:rPr>
          <w:color w:val="BCBEC4"/>
        </w:rPr>
        <w:br/>
        <w:t xml:space="preserve">    }</w:t>
      </w:r>
      <w:r>
        <w:rPr>
          <w:color w:val="BCBEC4"/>
        </w:rPr>
        <w:br/>
      </w:r>
      <w:r>
        <w:rPr>
          <w:color w:val="BCBEC4"/>
        </w:rPr>
        <w:br/>
        <w:t xml:space="preserve">    </w:t>
      </w:r>
      <w:r>
        <w:rPr>
          <w:color w:val="CF8E6D"/>
        </w:rPr>
        <w:t xml:space="preserve">public boolean </w:t>
      </w:r>
      <w:r>
        <w:rPr>
          <w:color w:val="56A8F5"/>
        </w:rPr>
        <w:t>isConnected</w:t>
      </w:r>
      <w:r>
        <w:rPr>
          <w:color w:val="BCBEC4"/>
        </w:rPr>
        <w:t>() {</w:t>
      </w:r>
      <w:r>
        <w:rPr>
          <w:color w:val="BCBEC4"/>
        </w:rPr>
        <w:br/>
        <w:t xml:space="preserve">        </w:t>
      </w:r>
      <w:r>
        <w:rPr>
          <w:color w:val="CF8E6D"/>
        </w:rPr>
        <w:t xml:space="preserve">return </w:t>
      </w:r>
      <w:r>
        <w:rPr>
          <w:color w:val="C77DBB"/>
        </w:rPr>
        <w:t>isConnected</w:t>
      </w:r>
      <w:r>
        <w:rPr>
          <w:color w:val="BCBEC4"/>
        </w:rPr>
        <w:t>;</w:t>
      </w:r>
      <w:r>
        <w:rPr>
          <w:color w:val="BCBEC4"/>
        </w:rPr>
        <w:br/>
        <w:t xml:space="preserve">    }</w:t>
      </w:r>
      <w:r>
        <w:rPr>
          <w:color w:val="BCBEC4"/>
        </w:rPr>
        <w:br/>
        <w:t>}</w:t>
      </w:r>
    </w:p>
    <w:p w14:paraId="755A3C03" w14:textId="77777777" w:rsidR="00D468C7" w:rsidRPr="00D468C7" w:rsidRDefault="00D468C7" w:rsidP="00D468C7"/>
    <w:p w14:paraId="0F1AC835" w14:textId="1F4D4A23" w:rsidR="00D468C7" w:rsidRDefault="00D468C7" w:rsidP="00D468C7">
      <w:pPr>
        <w:pStyle w:val="Heading3"/>
      </w:pPr>
      <w:bookmarkStart w:id="39" w:name="_Toc162438108"/>
      <w:r>
        <w:t>connectionHandler</w:t>
      </w:r>
      <w:r>
        <w:t>CLI:</w:t>
      </w:r>
      <w:bookmarkEnd w:id="39"/>
    </w:p>
    <w:p w14:paraId="41874153" w14:textId="77777777" w:rsidR="00D468C7" w:rsidRDefault="00D468C7" w:rsidP="00D468C7">
      <w:pPr>
        <w:pStyle w:val="HTMLPreformatted"/>
        <w:shd w:val="clear" w:color="auto" w:fill="1E1F22"/>
        <w:spacing w:after="240"/>
        <w:rPr>
          <w:color w:val="BCBEC4"/>
        </w:rPr>
      </w:pPr>
      <w:r>
        <w:rPr>
          <w:color w:val="CF8E6D"/>
        </w:rPr>
        <w:t xml:space="preserve">package </w:t>
      </w:r>
      <w:r>
        <w:rPr>
          <w:color w:val="BCBEC4"/>
        </w:rPr>
        <w:t>handler;</w:t>
      </w:r>
      <w:r>
        <w:rPr>
          <w:color w:val="BCBEC4"/>
        </w:rPr>
        <w:br/>
      </w:r>
      <w:r>
        <w:rPr>
          <w:color w:val="BCBEC4"/>
        </w:rPr>
        <w:br/>
      </w:r>
      <w:r>
        <w:rPr>
          <w:color w:val="CF8E6D"/>
        </w:rPr>
        <w:t xml:space="preserve">import </w:t>
      </w:r>
      <w:r>
        <w:rPr>
          <w:color w:val="BCBEC4"/>
        </w:rPr>
        <w:t>javax.net.ssl.SSLSocket;</w:t>
      </w:r>
      <w:r>
        <w:rPr>
          <w:color w:val="BCBEC4"/>
        </w:rPr>
        <w:br/>
      </w:r>
      <w:r>
        <w:rPr>
          <w:color w:val="CF8E6D"/>
        </w:rPr>
        <w:t xml:space="preserve">import </w:t>
      </w:r>
      <w:r>
        <w:rPr>
          <w:color w:val="BCBEC4"/>
        </w:rPr>
        <w:t>javax.net.ssl.SSLSocketFactory;</w:t>
      </w:r>
      <w:r>
        <w:rPr>
          <w:color w:val="BCBEC4"/>
        </w:rPr>
        <w:br/>
      </w:r>
      <w:r>
        <w:rPr>
          <w:color w:val="CF8E6D"/>
        </w:rPr>
        <w:t xml:space="preserve">import </w:t>
      </w:r>
      <w:r>
        <w:rPr>
          <w:color w:val="BCBEC4"/>
        </w:rPr>
        <w:t>java.io.BufferedReader;</w:t>
      </w:r>
      <w:r>
        <w:rPr>
          <w:color w:val="BCBEC4"/>
        </w:rPr>
        <w:br/>
      </w:r>
      <w:r>
        <w:rPr>
          <w:color w:val="CF8E6D"/>
        </w:rPr>
        <w:t xml:space="preserve">import </w:t>
      </w:r>
      <w:r>
        <w:rPr>
          <w:color w:val="BCBEC4"/>
        </w:rPr>
        <w:t>java.io.IOException;</w:t>
      </w:r>
      <w:r>
        <w:rPr>
          <w:color w:val="BCBEC4"/>
        </w:rPr>
        <w:br/>
      </w:r>
      <w:r>
        <w:rPr>
          <w:color w:val="CF8E6D"/>
        </w:rPr>
        <w:t xml:space="preserve">import </w:t>
      </w:r>
      <w:r>
        <w:rPr>
          <w:color w:val="BCBEC4"/>
        </w:rPr>
        <w:t>java.io.InputStreamReader;</w:t>
      </w:r>
      <w:r>
        <w:rPr>
          <w:color w:val="BCBEC4"/>
        </w:rPr>
        <w:br/>
      </w:r>
      <w:r>
        <w:rPr>
          <w:color w:val="CF8E6D"/>
        </w:rPr>
        <w:t xml:space="preserve">import </w:t>
      </w:r>
      <w:r>
        <w:rPr>
          <w:color w:val="BCBEC4"/>
        </w:rPr>
        <w:t>java.io.PrintWriter;</w:t>
      </w:r>
      <w:r>
        <w:rPr>
          <w:color w:val="BCBEC4"/>
        </w:rPr>
        <w:br/>
      </w:r>
      <w:r>
        <w:rPr>
          <w:color w:val="BCBEC4"/>
        </w:rPr>
        <w:br/>
      </w:r>
      <w:r>
        <w:rPr>
          <w:color w:val="CF8E6D"/>
        </w:rPr>
        <w:t xml:space="preserve">public class </w:t>
      </w:r>
      <w:r>
        <w:rPr>
          <w:color w:val="BCBEC4"/>
        </w:rPr>
        <w:t>connectionHandlerCLI {</w:t>
      </w:r>
      <w:r>
        <w:rPr>
          <w:color w:val="BCBEC4"/>
        </w:rPr>
        <w:br/>
        <w:t xml:space="preserve">    </w:t>
      </w:r>
      <w:r>
        <w:rPr>
          <w:color w:val="CF8E6D"/>
        </w:rPr>
        <w:t xml:space="preserve">private </w:t>
      </w:r>
      <w:r>
        <w:rPr>
          <w:color w:val="BCBEC4"/>
        </w:rPr>
        <w:t xml:space="preserve">SSLSocket </w:t>
      </w:r>
      <w:r>
        <w:rPr>
          <w:color w:val="C77DBB"/>
        </w:rPr>
        <w:t>socket</w:t>
      </w:r>
      <w:r>
        <w:rPr>
          <w:color w:val="BCBEC4"/>
        </w:rPr>
        <w:t>;</w:t>
      </w:r>
      <w:r>
        <w:rPr>
          <w:color w:val="BCBEC4"/>
        </w:rPr>
        <w:br/>
        <w:t xml:space="preserve">    </w:t>
      </w:r>
      <w:r>
        <w:rPr>
          <w:color w:val="CF8E6D"/>
        </w:rPr>
        <w:t xml:space="preserve">private </w:t>
      </w:r>
      <w:r>
        <w:rPr>
          <w:color w:val="BCBEC4"/>
        </w:rPr>
        <w:t xml:space="preserve">PrintWriter </w:t>
      </w:r>
      <w:r>
        <w:rPr>
          <w:color w:val="C77DBB"/>
        </w:rPr>
        <w:t>out</w:t>
      </w:r>
      <w:r>
        <w:rPr>
          <w:color w:val="BCBEC4"/>
        </w:rPr>
        <w:t>;</w:t>
      </w:r>
      <w:r>
        <w:rPr>
          <w:color w:val="BCBEC4"/>
        </w:rPr>
        <w:br/>
      </w:r>
      <w:r>
        <w:rPr>
          <w:color w:val="BCBEC4"/>
        </w:rPr>
        <w:lastRenderedPageBreak/>
        <w:t xml:space="preserve">    </w:t>
      </w:r>
      <w:r>
        <w:rPr>
          <w:color w:val="CF8E6D"/>
        </w:rPr>
        <w:t xml:space="preserve">private </w:t>
      </w:r>
      <w:r>
        <w:rPr>
          <w:color w:val="BCBEC4"/>
        </w:rPr>
        <w:t xml:space="preserve">BufferedReader </w:t>
      </w:r>
      <w:r>
        <w:rPr>
          <w:color w:val="C77DBB"/>
        </w:rPr>
        <w:t>in</w:t>
      </w:r>
      <w:r>
        <w:rPr>
          <w:color w:val="BCBEC4"/>
        </w:rPr>
        <w:t>;</w:t>
      </w:r>
      <w:r>
        <w:rPr>
          <w:color w:val="BCBEC4"/>
        </w:rPr>
        <w:br/>
        <w:t xml:space="preserve">    </w:t>
      </w:r>
      <w:r>
        <w:rPr>
          <w:color w:val="CF8E6D"/>
        </w:rPr>
        <w:t xml:space="preserve">private boolean </w:t>
      </w:r>
      <w:r>
        <w:rPr>
          <w:color w:val="C77DBB"/>
        </w:rPr>
        <w:t>isConnected</w:t>
      </w:r>
      <w:r>
        <w:rPr>
          <w:color w:val="BCBEC4"/>
        </w:rPr>
        <w:t>;</w:t>
      </w:r>
      <w:r>
        <w:rPr>
          <w:color w:val="BCBEC4"/>
        </w:rPr>
        <w:br/>
      </w:r>
      <w:r>
        <w:rPr>
          <w:color w:val="BCBEC4"/>
        </w:rPr>
        <w:br/>
      </w:r>
      <w:r>
        <w:rPr>
          <w:color w:val="BCBEC4"/>
        </w:rPr>
        <w:br/>
      </w:r>
      <w:r>
        <w:rPr>
          <w:color w:val="BCBEC4"/>
        </w:rPr>
        <w:br/>
        <w:t xml:space="preserve">    </w:t>
      </w:r>
      <w:r>
        <w:rPr>
          <w:color w:val="7A7E85"/>
        </w:rPr>
        <w:t>// This method establishes the connection to the server using SSL sockets. It takes the inputs given from the</w:t>
      </w:r>
      <w:r>
        <w:rPr>
          <w:color w:val="7A7E85"/>
        </w:rPr>
        <w:br/>
        <w:t xml:space="preserve">    // secureSMPClientCLI class.</w:t>
      </w:r>
      <w:r>
        <w:rPr>
          <w:color w:val="7A7E85"/>
        </w:rPr>
        <w:br/>
      </w:r>
      <w:r>
        <w:rPr>
          <w:color w:val="7A7E85"/>
        </w:rPr>
        <w:br/>
        <w:t xml:space="preserve">    </w:t>
      </w:r>
      <w:r>
        <w:rPr>
          <w:color w:val="CF8E6D"/>
        </w:rPr>
        <w:t xml:space="preserve">public void </w:t>
      </w:r>
      <w:r>
        <w:rPr>
          <w:color w:val="56A8F5"/>
        </w:rPr>
        <w:t>connectToServer</w:t>
      </w:r>
      <w:r>
        <w:rPr>
          <w:color w:val="BCBEC4"/>
        </w:rPr>
        <w:t xml:space="preserve">(String host, </w:t>
      </w:r>
      <w:r>
        <w:rPr>
          <w:color w:val="CF8E6D"/>
        </w:rPr>
        <w:t xml:space="preserve">int </w:t>
      </w:r>
      <w:r>
        <w:rPr>
          <w:color w:val="BCBEC4"/>
        </w:rPr>
        <w:t xml:space="preserve">port, String username, String password) </w:t>
      </w:r>
      <w:r>
        <w:rPr>
          <w:color w:val="CF8E6D"/>
        </w:rPr>
        <w:t xml:space="preserve">throws </w:t>
      </w:r>
      <w:r>
        <w:rPr>
          <w:color w:val="BCBEC4"/>
        </w:rPr>
        <w:t>IOException {</w:t>
      </w:r>
      <w:r>
        <w:rPr>
          <w:color w:val="BCBEC4"/>
        </w:rPr>
        <w:br/>
        <w:t xml:space="preserve">        System.</w:t>
      </w:r>
      <w:r>
        <w:rPr>
          <w:i/>
          <w:iCs/>
          <w:color w:val="BCBEC4"/>
        </w:rPr>
        <w:t>setProperty</w:t>
      </w:r>
      <w:r>
        <w:rPr>
          <w:color w:val="BCBEC4"/>
        </w:rPr>
        <w:t>(</w:t>
      </w:r>
      <w:r>
        <w:rPr>
          <w:color w:val="6AAB73"/>
        </w:rPr>
        <w:t>"javax.net.ssl.trustStore"</w:t>
      </w:r>
      <w:r>
        <w:rPr>
          <w:color w:val="BCBEC4"/>
        </w:rPr>
        <w:t xml:space="preserve">, </w:t>
      </w:r>
      <w:r>
        <w:rPr>
          <w:color w:val="6AAB73"/>
        </w:rPr>
        <w:t>"C:/Users/The Oracle/Desktop/DSC24/DC/smpclienttruststore.p12"</w:t>
      </w:r>
      <w:r>
        <w:rPr>
          <w:color w:val="BCBEC4"/>
        </w:rPr>
        <w:t>);</w:t>
      </w:r>
      <w:r>
        <w:rPr>
          <w:color w:val="BCBEC4"/>
        </w:rPr>
        <w:br/>
        <w:t xml:space="preserve">        System.</w:t>
      </w:r>
      <w:r>
        <w:rPr>
          <w:i/>
          <w:iCs/>
          <w:color w:val="BCBEC4"/>
        </w:rPr>
        <w:t>setProperty</w:t>
      </w:r>
      <w:r>
        <w:rPr>
          <w:color w:val="BCBEC4"/>
        </w:rPr>
        <w:t>(</w:t>
      </w:r>
      <w:r>
        <w:rPr>
          <w:color w:val="6AAB73"/>
        </w:rPr>
        <w:t>"javax.net.ssl.trustStorePassword"</w:t>
      </w:r>
      <w:r>
        <w:rPr>
          <w:color w:val="BCBEC4"/>
        </w:rPr>
        <w:t xml:space="preserve">, </w:t>
      </w:r>
      <w:r>
        <w:rPr>
          <w:color w:val="6AAB73"/>
        </w:rPr>
        <w:t>"admin12345"</w:t>
      </w:r>
      <w:r>
        <w:rPr>
          <w:color w:val="BCBEC4"/>
        </w:rPr>
        <w:t>);</w:t>
      </w:r>
      <w:r>
        <w:rPr>
          <w:color w:val="BCBEC4"/>
        </w:rPr>
        <w:br/>
      </w:r>
      <w:r>
        <w:rPr>
          <w:color w:val="BCBEC4"/>
        </w:rPr>
        <w:br/>
        <w:t xml:space="preserve">        SSLSocketFactory ssf = (SSLSocketFactory) SSLSocketFactory.</w:t>
      </w:r>
      <w:r>
        <w:rPr>
          <w:i/>
          <w:iCs/>
          <w:color w:val="BCBEC4"/>
        </w:rPr>
        <w:t>getDefault</w:t>
      </w:r>
      <w:r>
        <w:rPr>
          <w:color w:val="BCBEC4"/>
        </w:rPr>
        <w:t>();</w:t>
      </w:r>
      <w:r>
        <w:rPr>
          <w:color w:val="BCBEC4"/>
        </w:rPr>
        <w:br/>
        <w:t xml:space="preserve">        </w:t>
      </w:r>
      <w:r>
        <w:rPr>
          <w:color w:val="C77DBB"/>
        </w:rPr>
        <w:t xml:space="preserve">socket </w:t>
      </w:r>
      <w:r>
        <w:rPr>
          <w:color w:val="BCBEC4"/>
        </w:rPr>
        <w:t>= (SSLSocket) ssf.createSocket(host, port);</w:t>
      </w:r>
      <w:r>
        <w:rPr>
          <w:color w:val="BCBEC4"/>
        </w:rPr>
        <w:br/>
      </w:r>
      <w:r>
        <w:rPr>
          <w:color w:val="BCBEC4"/>
        </w:rPr>
        <w:br/>
        <w:t xml:space="preserve">        </w:t>
      </w:r>
      <w:r>
        <w:rPr>
          <w:color w:val="C77DBB"/>
        </w:rPr>
        <w:t xml:space="preserve">out </w:t>
      </w:r>
      <w:r>
        <w:rPr>
          <w:color w:val="BCBEC4"/>
        </w:rPr>
        <w:t xml:space="preserve">= </w:t>
      </w:r>
      <w:r>
        <w:rPr>
          <w:color w:val="CF8E6D"/>
        </w:rPr>
        <w:t xml:space="preserve">new </w:t>
      </w:r>
      <w:r>
        <w:rPr>
          <w:color w:val="BCBEC4"/>
        </w:rPr>
        <w:t>PrintWriter(</w:t>
      </w:r>
      <w:r>
        <w:rPr>
          <w:color w:val="C77DBB"/>
        </w:rPr>
        <w:t>socket</w:t>
      </w:r>
      <w:r>
        <w:rPr>
          <w:color w:val="BCBEC4"/>
        </w:rPr>
        <w:t xml:space="preserve">.getOutputStream(), </w:t>
      </w:r>
      <w:r>
        <w:rPr>
          <w:color w:val="CF8E6D"/>
        </w:rPr>
        <w:t>true</w:t>
      </w:r>
      <w:r>
        <w:rPr>
          <w:color w:val="BCBEC4"/>
        </w:rPr>
        <w:t>);</w:t>
      </w:r>
      <w:r>
        <w:rPr>
          <w:color w:val="BCBEC4"/>
        </w:rPr>
        <w:br/>
        <w:t xml:space="preserve">        </w:t>
      </w:r>
      <w:r>
        <w:rPr>
          <w:color w:val="C77DBB"/>
        </w:rPr>
        <w:t xml:space="preserve">in </w:t>
      </w:r>
      <w:r>
        <w:rPr>
          <w:color w:val="BCBEC4"/>
        </w:rPr>
        <w:t xml:space="preserve">= </w:t>
      </w:r>
      <w:r>
        <w:rPr>
          <w:color w:val="CF8E6D"/>
        </w:rPr>
        <w:t xml:space="preserve">new </w:t>
      </w:r>
      <w:r>
        <w:rPr>
          <w:color w:val="BCBEC4"/>
        </w:rPr>
        <w:t>BufferedReader(</w:t>
      </w:r>
      <w:r>
        <w:rPr>
          <w:color w:val="CF8E6D"/>
        </w:rPr>
        <w:t xml:space="preserve">new </w:t>
      </w:r>
      <w:r>
        <w:rPr>
          <w:color w:val="BCBEC4"/>
        </w:rPr>
        <w:t>InputStreamReader(</w:t>
      </w:r>
      <w:r>
        <w:rPr>
          <w:color w:val="C77DBB"/>
        </w:rPr>
        <w:t>socket</w:t>
      </w:r>
      <w:r>
        <w:rPr>
          <w:color w:val="BCBEC4"/>
        </w:rPr>
        <w:t>.getInputStream()));</w:t>
      </w:r>
      <w:r>
        <w:rPr>
          <w:color w:val="BCBEC4"/>
        </w:rPr>
        <w:br/>
        <w:t xml:space="preserve">        </w:t>
      </w:r>
      <w:r>
        <w:rPr>
          <w:color w:val="C77DBB"/>
        </w:rPr>
        <w:t xml:space="preserve">isConnected </w:t>
      </w:r>
      <w:r>
        <w:rPr>
          <w:color w:val="BCBEC4"/>
        </w:rPr>
        <w:t xml:space="preserve">= </w:t>
      </w:r>
      <w:r>
        <w:rPr>
          <w:color w:val="CF8E6D"/>
        </w:rPr>
        <w:t>true</w:t>
      </w:r>
      <w:r>
        <w:rPr>
          <w:color w:val="BCBEC4"/>
        </w:rPr>
        <w:t>;</w:t>
      </w:r>
      <w:r>
        <w:rPr>
          <w:color w:val="BCBEC4"/>
        </w:rPr>
        <w:br/>
      </w:r>
      <w:r>
        <w:rPr>
          <w:color w:val="BCBEC4"/>
        </w:rPr>
        <w:br/>
        <w:t xml:space="preserve">        System.</w:t>
      </w:r>
      <w:r>
        <w:rPr>
          <w:i/>
          <w:iCs/>
          <w:color w:val="C77DBB"/>
        </w:rPr>
        <w:t>out</w:t>
      </w:r>
      <w:r>
        <w:rPr>
          <w:color w:val="BCBEC4"/>
        </w:rPr>
        <w:t>.println(</w:t>
      </w:r>
      <w:r>
        <w:rPr>
          <w:color w:val="6AAB73"/>
        </w:rPr>
        <w:t xml:space="preserve">"Username: " </w:t>
      </w:r>
      <w:r>
        <w:rPr>
          <w:color w:val="BCBEC4"/>
        </w:rPr>
        <w:t>+ username);</w:t>
      </w:r>
      <w:r>
        <w:rPr>
          <w:color w:val="BCBEC4"/>
        </w:rPr>
        <w:br/>
        <w:t xml:space="preserve">        System.</w:t>
      </w:r>
      <w:r>
        <w:rPr>
          <w:i/>
          <w:iCs/>
          <w:color w:val="C77DBB"/>
        </w:rPr>
        <w:t>out</w:t>
      </w:r>
      <w:r>
        <w:rPr>
          <w:color w:val="BCBEC4"/>
        </w:rPr>
        <w:t>.println(</w:t>
      </w:r>
      <w:r>
        <w:rPr>
          <w:color w:val="6AAB73"/>
        </w:rPr>
        <w:t xml:space="preserve">"Password: " </w:t>
      </w:r>
      <w:r>
        <w:rPr>
          <w:color w:val="BCBEC4"/>
        </w:rPr>
        <w:t>+ password);</w:t>
      </w:r>
      <w:r>
        <w:rPr>
          <w:color w:val="BCBEC4"/>
        </w:rPr>
        <w:br/>
        <w:t xml:space="preserve">    }</w:t>
      </w:r>
      <w:r>
        <w:rPr>
          <w:color w:val="BCBEC4"/>
        </w:rPr>
        <w:br/>
      </w:r>
      <w:r>
        <w:rPr>
          <w:color w:val="BCBEC4"/>
        </w:rPr>
        <w:br/>
      </w:r>
      <w:r>
        <w:rPr>
          <w:color w:val="BCBEC4"/>
        </w:rPr>
        <w:br/>
        <w:t xml:space="preserve">    </w:t>
      </w:r>
      <w:r>
        <w:rPr>
          <w:color w:val="7A7E85"/>
        </w:rPr>
        <w:t>// This method is what sends a message to the server, it ensures that the user is connected first, and if they are</w:t>
      </w:r>
      <w:r>
        <w:rPr>
          <w:color w:val="7A7E85"/>
        </w:rPr>
        <w:br/>
        <w:t xml:space="preserve">    // it will check for an empty message, it'll then send the message once these are checked</w:t>
      </w:r>
      <w:r>
        <w:rPr>
          <w:color w:val="7A7E85"/>
        </w:rPr>
        <w:br/>
        <w:t xml:space="preserve">    </w:t>
      </w:r>
      <w:r>
        <w:rPr>
          <w:color w:val="CF8E6D"/>
        </w:rPr>
        <w:t xml:space="preserve">public void </w:t>
      </w:r>
      <w:r>
        <w:rPr>
          <w:color w:val="56A8F5"/>
        </w:rPr>
        <w:t>sendMessage</w:t>
      </w:r>
      <w:r>
        <w:rPr>
          <w:color w:val="BCBEC4"/>
        </w:rPr>
        <w:t xml:space="preserve">(String message) </w:t>
      </w:r>
      <w:r>
        <w:rPr>
          <w:color w:val="CF8E6D"/>
        </w:rPr>
        <w:t xml:space="preserve">throws </w:t>
      </w:r>
      <w:r>
        <w:rPr>
          <w:color w:val="BCBEC4"/>
        </w:rPr>
        <w:t>IOException {</w:t>
      </w:r>
      <w:r>
        <w:rPr>
          <w:color w:val="BCBEC4"/>
        </w:rPr>
        <w:br/>
        <w:t xml:space="preserve">        </w:t>
      </w:r>
      <w:r>
        <w:rPr>
          <w:color w:val="CF8E6D"/>
        </w:rPr>
        <w:t xml:space="preserve">if </w:t>
      </w:r>
      <w:r>
        <w:rPr>
          <w:color w:val="BCBEC4"/>
        </w:rPr>
        <w:t>(!</w:t>
      </w:r>
      <w:r>
        <w:rPr>
          <w:color w:val="C77DBB"/>
        </w:rPr>
        <w:t>isConnected</w:t>
      </w:r>
      <w:r>
        <w:rPr>
          <w:color w:val="BCBEC4"/>
        </w:rPr>
        <w:t>) {</w:t>
      </w:r>
      <w:r>
        <w:rPr>
          <w:color w:val="BCBEC4"/>
        </w:rPr>
        <w:br/>
        <w:t xml:space="preserve">            </w:t>
      </w:r>
      <w:r>
        <w:rPr>
          <w:color w:val="CF8E6D"/>
        </w:rPr>
        <w:t xml:space="preserve">throw new </w:t>
      </w:r>
      <w:r>
        <w:rPr>
          <w:color w:val="BCBEC4"/>
        </w:rPr>
        <w:t>IllegalStateException(</w:t>
      </w:r>
      <w:r>
        <w:rPr>
          <w:color w:val="6AAB73"/>
        </w:rPr>
        <w:t>"Not connected to the server."</w:t>
      </w:r>
      <w:r>
        <w:rPr>
          <w:color w:val="BCBEC4"/>
        </w:rPr>
        <w:t>);</w:t>
      </w:r>
      <w:r>
        <w:rPr>
          <w:color w:val="BCBEC4"/>
        </w:rPr>
        <w:br/>
        <w:t xml:space="preserve">        }</w:t>
      </w:r>
      <w:r>
        <w:rPr>
          <w:color w:val="BCBEC4"/>
        </w:rPr>
        <w:br/>
        <w:t xml:space="preserve">        </w:t>
      </w:r>
      <w:r>
        <w:rPr>
          <w:color w:val="CF8E6D"/>
        </w:rPr>
        <w:t xml:space="preserve">if </w:t>
      </w:r>
      <w:r>
        <w:rPr>
          <w:color w:val="BCBEC4"/>
        </w:rPr>
        <w:t xml:space="preserve">(message == </w:t>
      </w:r>
      <w:r>
        <w:rPr>
          <w:color w:val="CF8E6D"/>
        </w:rPr>
        <w:t xml:space="preserve">null </w:t>
      </w:r>
      <w:r>
        <w:rPr>
          <w:color w:val="BCBEC4"/>
        </w:rPr>
        <w:t>|| message.trim().isEmpty()) {</w:t>
      </w:r>
      <w:r>
        <w:rPr>
          <w:color w:val="BCBEC4"/>
        </w:rPr>
        <w:br/>
        <w:t xml:space="preserve">            </w:t>
      </w:r>
      <w:r>
        <w:rPr>
          <w:color w:val="CF8E6D"/>
        </w:rPr>
        <w:t xml:space="preserve">throw new </w:t>
      </w:r>
      <w:r>
        <w:rPr>
          <w:color w:val="BCBEC4"/>
        </w:rPr>
        <w:t>IllegalArgumentException(</w:t>
      </w:r>
      <w:r>
        <w:rPr>
          <w:color w:val="6AAB73"/>
        </w:rPr>
        <w:t>"Message cannot be empty."</w:t>
      </w:r>
      <w:r>
        <w:rPr>
          <w:color w:val="BCBEC4"/>
        </w:rPr>
        <w:t>);</w:t>
      </w:r>
      <w:r>
        <w:rPr>
          <w:color w:val="BCBEC4"/>
        </w:rPr>
        <w:br/>
        <w:t xml:space="preserve">        }</w:t>
      </w:r>
      <w:r>
        <w:rPr>
          <w:color w:val="BCBEC4"/>
        </w:rPr>
        <w:br/>
        <w:t xml:space="preserve">        </w:t>
      </w:r>
      <w:r>
        <w:rPr>
          <w:color w:val="C77DBB"/>
        </w:rPr>
        <w:t>out</w:t>
      </w:r>
      <w:r>
        <w:rPr>
          <w:color w:val="BCBEC4"/>
        </w:rPr>
        <w:t>.println(message);</w:t>
      </w:r>
      <w:r>
        <w:rPr>
          <w:color w:val="BCBEC4"/>
        </w:rPr>
        <w:br/>
        <w:t xml:space="preserve">    }</w:t>
      </w:r>
      <w:r>
        <w:rPr>
          <w:color w:val="BCBEC4"/>
        </w:rPr>
        <w:br/>
      </w:r>
      <w:r>
        <w:rPr>
          <w:color w:val="BCBEC4"/>
        </w:rPr>
        <w:br/>
      </w:r>
      <w:r>
        <w:rPr>
          <w:color w:val="BCBEC4"/>
        </w:rPr>
        <w:br/>
        <w:t xml:space="preserve">    </w:t>
      </w:r>
      <w:r>
        <w:rPr>
          <w:color w:val="7A7E85"/>
        </w:rPr>
        <w:t>// This method reads a message from the server. It checks if the user is connected to the server,</w:t>
      </w:r>
      <w:r>
        <w:rPr>
          <w:color w:val="7A7E85"/>
        </w:rPr>
        <w:br/>
        <w:t xml:space="preserve">    // and then reads a line of text from the input stream, and returns the received message.</w:t>
      </w:r>
      <w:r>
        <w:rPr>
          <w:color w:val="7A7E85"/>
        </w:rPr>
        <w:br/>
      </w:r>
      <w:r>
        <w:rPr>
          <w:color w:val="7A7E85"/>
        </w:rPr>
        <w:br/>
        <w:t xml:space="preserve">    </w:t>
      </w:r>
      <w:r>
        <w:rPr>
          <w:color w:val="CF8E6D"/>
        </w:rPr>
        <w:t xml:space="preserve">public </w:t>
      </w:r>
      <w:r>
        <w:rPr>
          <w:color w:val="BCBEC4"/>
        </w:rPr>
        <w:t xml:space="preserve">String </w:t>
      </w:r>
      <w:r>
        <w:rPr>
          <w:color w:val="56A8F5"/>
        </w:rPr>
        <w:t>readMessage</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if </w:t>
      </w:r>
      <w:r>
        <w:rPr>
          <w:color w:val="BCBEC4"/>
        </w:rPr>
        <w:t>(!</w:t>
      </w:r>
      <w:r>
        <w:rPr>
          <w:color w:val="C77DBB"/>
        </w:rPr>
        <w:t>isConnected</w:t>
      </w:r>
      <w:r>
        <w:rPr>
          <w:color w:val="BCBEC4"/>
        </w:rPr>
        <w:t>) {</w:t>
      </w:r>
      <w:r>
        <w:rPr>
          <w:color w:val="BCBEC4"/>
        </w:rPr>
        <w:br/>
        <w:t xml:space="preserve">            </w:t>
      </w:r>
      <w:r>
        <w:rPr>
          <w:color w:val="CF8E6D"/>
        </w:rPr>
        <w:t xml:space="preserve">throw new </w:t>
      </w:r>
      <w:r>
        <w:rPr>
          <w:color w:val="BCBEC4"/>
        </w:rPr>
        <w:t>IllegalStateException(</w:t>
      </w:r>
      <w:r>
        <w:rPr>
          <w:color w:val="6AAB73"/>
        </w:rPr>
        <w:t>"Not connected to the server."</w:t>
      </w:r>
      <w:r>
        <w:rPr>
          <w:color w:val="BCBEC4"/>
        </w:rPr>
        <w:t>);</w:t>
      </w:r>
      <w:r>
        <w:rPr>
          <w:color w:val="BCBEC4"/>
        </w:rPr>
        <w:br/>
        <w:t xml:space="preserve">        }</w:t>
      </w:r>
      <w:r>
        <w:rPr>
          <w:color w:val="BCBEC4"/>
        </w:rPr>
        <w:br/>
        <w:t xml:space="preserve">        </w:t>
      </w:r>
      <w:r>
        <w:rPr>
          <w:color w:val="CF8E6D"/>
        </w:rPr>
        <w:t xml:space="preserve">return </w:t>
      </w:r>
      <w:r>
        <w:rPr>
          <w:color w:val="C77DBB"/>
        </w:rPr>
        <w:t>in</w:t>
      </w:r>
      <w:r>
        <w:rPr>
          <w:color w:val="BCBEC4"/>
        </w:rPr>
        <w:t>.readLine();</w:t>
      </w:r>
      <w:r>
        <w:rPr>
          <w:color w:val="BCBEC4"/>
        </w:rPr>
        <w:br/>
        <w:t xml:space="preserve">    }</w:t>
      </w:r>
      <w:r>
        <w:rPr>
          <w:color w:val="BCBEC4"/>
        </w:rPr>
        <w:br/>
      </w:r>
      <w:r>
        <w:rPr>
          <w:color w:val="BCBEC4"/>
        </w:rPr>
        <w:br/>
      </w:r>
      <w:r>
        <w:rPr>
          <w:color w:val="BCBEC4"/>
        </w:rPr>
        <w:br/>
      </w:r>
      <w:r>
        <w:rPr>
          <w:color w:val="BCBEC4"/>
        </w:rPr>
        <w:lastRenderedPageBreak/>
        <w:t xml:space="preserve">    </w:t>
      </w:r>
      <w:r>
        <w:rPr>
          <w:color w:val="7A7E85"/>
        </w:rPr>
        <w:t>// This method closes the connection to the server, it facilitates the logout method in secureSMPClientCLI. It checks</w:t>
      </w:r>
      <w:r>
        <w:rPr>
          <w:color w:val="7A7E85"/>
        </w:rPr>
        <w:br/>
        <w:t xml:space="preserve">    // if the client is connected, closes the output and input streams, closes the socket, and updates the connection status</w:t>
      </w:r>
      <w:r>
        <w:rPr>
          <w:color w:val="7A7E85"/>
        </w:rPr>
        <w:br/>
        <w:t xml:space="preserve">    </w:t>
      </w:r>
      <w:r>
        <w:rPr>
          <w:color w:val="CF8E6D"/>
        </w:rPr>
        <w:t xml:space="preserve">public void </w:t>
      </w:r>
      <w:r>
        <w:rPr>
          <w:color w:val="56A8F5"/>
        </w:rPr>
        <w:t>closeConnection</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if </w:t>
      </w:r>
      <w:r>
        <w:rPr>
          <w:color w:val="BCBEC4"/>
        </w:rPr>
        <w:t>(!</w:t>
      </w:r>
      <w:r>
        <w:rPr>
          <w:color w:val="C77DBB"/>
        </w:rPr>
        <w:t>isConnected</w:t>
      </w:r>
      <w:r>
        <w:rPr>
          <w:color w:val="BCBEC4"/>
        </w:rPr>
        <w:t>) {</w:t>
      </w:r>
      <w:r>
        <w:rPr>
          <w:color w:val="BCBEC4"/>
        </w:rPr>
        <w:br/>
        <w:t xml:space="preserve">            </w:t>
      </w:r>
      <w:r>
        <w:rPr>
          <w:color w:val="CF8E6D"/>
        </w:rPr>
        <w:t>return</w:t>
      </w:r>
      <w:r>
        <w:rPr>
          <w:color w:val="BCBEC4"/>
        </w:rPr>
        <w:t>;</w:t>
      </w:r>
      <w:r>
        <w:rPr>
          <w:color w:val="BCBEC4"/>
        </w:rPr>
        <w:br/>
        <w:t xml:space="preserve">        }</w:t>
      </w:r>
      <w:r>
        <w:rPr>
          <w:color w:val="BCBEC4"/>
        </w:rPr>
        <w:br/>
        <w:t xml:space="preserve">        </w:t>
      </w:r>
      <w:r>
        <w:rPr>
          <w:color w:val="C77DBB"/>
        </w:rPr>
        <w:t>out</w:t>
      </w:r>
      <w:r>
        <w:rPr>
          <w:color w:val="BCBEC4"/>
        </w:rPr>
        <w:t>.close();</w:t>
      </w:r>
      <w:r>
        <w:rPr>
          <w:color w:val="BCBEC4"/>
        </w:rPr>
        <w:br/>
        <w:t xml:space="preserve">        </w:t>
      </w:r>
      <w:r>
        <w:rPr>
          <w:color w:val="C77DBB"/>
        </w:rPr>
        <w:t>in</w:t>
      </w:r>
      <w:r>
        <w:rPr>
          <w:color w:val="BCBEC4"/>
        </w:rPr>
        <w:t>.close();</w:t>
      </w:r>
      <w:r>
        <w:rPr>
          <w:color w:val="BCBEC4"/>
        </w:rPr>
        <w:br/>
        <w:t xml:space="preserve">        </w:t>
      </w:r>
      <w:r>
        <w:rPr>
          <w:color w:val="C77DBB"/>
        </w:rPr>
        <w:t>socket</w:t>
      </w:r>
      <w:r>
        <w:rPr>
          <w:color w:val="BCBEC4"/>
        </w:rPr>
        <w:t>.close();</w:t>
      </w:r>
      <w:r>
        <w:rPr>
          <w:color w:val="BCBEC4"/>
        </w:rPr>
        <w:br/>
        <w:t xml:space="preserve">        </w:t>
      </w:r>
      <w:r>
        <w:rPr>
          <w:color w:val="C77DBB"/>
        </w:rPr>
        <w:t xml:space="preserve">isConnected </w:t>
      </w:r>
      <w:r>
        <w:rPr>
          <w:color w:val="BCBEC4"/>
        </w:rPr>
        <w:t xml:space="preserve">= </w:t>
      </w:r>
      <w:r>
        <w:rPr>
          <w:color w:val="CF8E6D"/>
        </w:rPr>
        <w:t>false</w:t>
      </w:r>
      <w:r>
        <w:rPr>
          <w:color w:val="BCBEC4"/>
        </w:rPr>
        <w:t>;</w:t>
      </w:r>
      <w:r>
        <w:rPr>
          <w:color w:val="BCBEC4"/>
        </w:rPr>
        <w:br/>
        <w:t xml:space="preserve">    }</w:t>
      </w:r>
      <w:r>
        <w:rPr>
          <w:color w:val="BCBEC4"/>
        </w:rPr>
        <w:br/>
      </w:r>
      <w:r>
        <w:rPr>
          <w:color w:val="BCBEC4"/>
        </w:rPr>
        <w:br/>
      </w:r>
      <w:r>
        <w:rPr>
          <w:color w:val="BCBEC4"/>
        </w:rPr>
        <w:br/>
        <w:t xml:space="preserve">    </w:t>
      </w:r>
      <w:r>
        <w:rPr>
          <w:color w:val="7A7E85"/>
        </w:rPr>
        <w:t>// This is just a boolean value indicating whether the client is currently connected to the server</w:t>
      </w:r>
      <w:r>
        <w:rPr>
          <w:color w:val="7A7E85"/>
        </w:rPr>
        <w:br/>
        <w:t xml:space="preserve">    </w:t>
      </w:r>
      <w:r>
        <w:rPr>
          <w:color w:val="CF8E6D"/>
        </w:rPr>
        <w:t xml:space="preserve">public boolean </w:t>
      </w:r>
      <w:r>
        <w:rPr>
          <w:color w:val="56A8F5"/>
        </w:rPr>
        <w:t>isConnected</w:t>
      </w:r>
      <w:r>
        <w:rPr>
          <w:color w:val="BCBEC4"/>
        </w:rPr>
        <w:t>() {</w:t>
      </w:r>
      <w:r>
        <w:rPr>
          <w:color w:val="BCBEC4"/>
        </w:rPr>
        <w:br/>
        <w:t xml:space="preserve">        </w:t>
      </w:r>
      <w:r>
        <w:rPr>
          <w:color w:val="CF8E6D"/>
        </w:rPr>
        <w:t xml:space="preserve">return </w:t>
      </w:r>
      <w:r>
        <w:rPr>
          <w:color w:val="C77DBB"/>
        </w:rPr>
        <w:t>isConnected</w:t>
      </w:r>
      <w:r>
        <w:rPr>
          <w:color w:val="BCBEC4"/>
        </w:rPr>
        <w:t>;</w:t>
      </w:r>
      <w:r>
        <w:rPr>
          <w:color w:val="BCBEC4"/>
        </w:rPr>
        <w:br/>
        <w:t xml:space="preserve">    }</w:t>
      </w:r>
      <w:r>
        <w:rPr>
          <w:color w:val="BCBEC4"/>
        </w:rPr>
        <w:br/>
        <w:t>}</w:t>
      </w:r>
    </w:p>
    <w:p w14:paraId="1198A110" w14:textId="77777777" w:rsidR="00D468C7" w:rsidRPr="00D468C7" w:rsidRDefault="00D468C7" w:rsidP="00D468C7"/>
    <w:p w14:paraId="4C921CA6" w14:textId="77777777" w:rsidR="00D468C7" w:rsidRPr="00D468C7" w:rsidRDefault="00D468C7" w:rsidP="00D468C7"/>
    <w:p w14:paraId="1C3F262E" w14:textId="77777777" w:rsidR="00B7140B" w:rsidRPr="00B7140B" w:rsidRDefault="00B7140B" w:rsidP="00B7140B">
      <w:pPr>
        <w:ind w:firstLine="0"/>
      </w:pPr>
    </w:p>
    <w:p w14:paraId="3B5E774A" w14:textId="77777777" w:rsidR="00287224" w:rsidRDefault="00287224" w:rsidP="00287224"/>
    <w:p w14:paraId="250F9B15" w14:textId="77777777" w:rsidR="00300E01" w:rsidRDefault="00300E01" w:rsidP="00287224"/>
    <w:p w14:paraId="128F4DBE" w14:textId="77777777" w:rsidR="00300E01" w:rsidRDefault="00300E01" w:rsidP="00287224"/>
    <w:p w14:paraId="6AF02384" w14:textId="77777777" w:rsidR="00300E01" w:rsidRDefault="00300E01" w:rsidP="00287224"/>
    <w:p w14:paraId="31728ED4" w14:textId="77777777" w:rsidR="00300E01" w:rsidRDefault="00300E01" w:rsidP="00287224"/>
    <w:p w14:paraId="6F45C242" w14:textId="77777777" w:rsidR="00300E01" w:rsidRDefault="00300E01" w:rsidP="00287224"/>
    <w:p w14:paraId="7102E17F" w14:textId="77777777" w:rsidR="00300E01" w:rsidRDefault="00300E01" w:rsidP="00287224"/>
    <w:p w14:paraId="70411874" w14:textId="77777777" w:rsidR="00300E01" w:rsidRDefault="00300E01" w:rsidP="00287224"/>
    <w:p w14:paraId="0DBABF60" w14:textId="77777777" w:rsidR="00300E01" w:rsidRDefault="00300E01" w:rsidP="00287224"/>
    <w:p w14:paraId="2405BEC5" w14:textId="77777777" w:rsidR="00300E01" w:rsidRDefault="00300E01" w:rsidP="00287224"/>
    <w:p w14:paraId="090493BF" w14:textId="77777777" w:rsidR="00300E01" w:rsidRDefault="00300E01" w:rsidP="00287224"/>
    <w:p w14:paraId="3B7E5BD9" w14:textId="77777777" w:rsidR="00300E01" w:rsidRDefault="00300E01" w:rsidP="00287224"/>
    <w:p w14:paraId="1AFD1108" w14:textId="5D44EE8A" w:rsidR="00300E01" w:rsidRDefault="00300E01" w:rsidP="00B9058A">
      <w:pPr>
        <w:pStyle w:val="Heading1"/>
      </w:pPr>
      <w:bookmarkStart w:id="40" w:name="_Toc162438109"/>
      <w:r>
        <w:lastRenderedPageBreak/>
        <w:t>References</w:t>
      </w:r>
      <w:bookmarkEnd w:id="40"/>
    </w:p>
    <w:p w14:paraId="2EF23517" w14:textId="77777777" w:rsidR="00B9058A" w:rsidRDefault="00B9058A" w:rsidP="00B9058A">
      <w:pPr>
        <w:pStyle w:val="Bibliography"/>
        <w:ind w:left="720" w:hanging="720"/>
        <w:rPr>
          <w:noProof/>
          <w:sz w:val="24"/>
          <w:szCs w:val="24"/>
        </w:rPr>
      </w:pPr>
      <w:r>
        <w:fldChar w:fldCharType="begin"/>
      </w:r>
      <w:r>
        <w:rPr>
          <w:lang w:val="en-IE"/>
        </w:rPr>
        <w:instrText xml:space="preserve"> BIBLIOGRAPHY  \l 6153 </w:instrText>
      </w:r>
      <w:r>
        <w:fldChar w:fldCharType="separate"/>
      </w:r>
      <w:r>
        <w:rPr>
          <w:noProof/>
        </w:rPr>
        <w:t xml:space="preserve">GeeksForGeeks. (n.d.). </w:t>
      </w:r>
      <w:r>
        <w:rPr>
          <w:i/>
          <w:iCs/>
          <w:noProof/>
        </w:rPr>
        <w:t>GeeksForGeeks | Inter-process Communication</w:t>
      </w:r>
      <w:r>
        <w:rPr>
          <w:noProof/>
        </w:rPr>
        <w:t>. Retrieved from https://www.geeksforgeeks.org/inter-process-communication-ipc/</w:t>
      </w:r>
    </w:p>
    <w:p w14:paraId="1CEB90DE" w14:textId="77777777" w:rsidR="00B9058A" w:rsidRDefault="00B9058A" w:rsidP="00B9058A">
      <w:pPr>
        <w:pStyle w:val="Bibliography"/>
        <w:ind w:left="720" w:hanging="720"/>
        <w:rPr>
          <w:noProof/>
        </w:rPr>
      </w:pPr>
      <w:r>
        <w:rPr>
          <w:noProof/>
        </w:rPr>
        <w:t xml:space="preserve">Given, P. (2024). </w:t>
      </w:r>
      <w:r>
        <w:rPr>
          <w:i/>
          <w:iCs/>
          <w:noProof/>
        </w:rPr>
        <w:t>Canvas</w:t>
      </w:r>
      <w:r>
        <w:rPr>
          <w:noProof/>
        </w:rPr>
        <w:t>. Retrieved from https://mtukerry.instructure.com/courses/3414/files/496282?module_item_id=159646</w:t>
      </w:r>
    </w:p>
    <w:p w14:paraId="14216280" w14:textId="77777777" w:rsidR="00B9058A" w:rsidRDefault="00B9058A" w:rsidP="00B9058A">
      <w:pPr>
        <w:pStyle w:val="Bibliography"/>
        <w:ind w:left="720" w:hanging="720"/>
        <w:rPr>
          <w:noProof/>
        </w:rPr>
      </w:pPr>
      <w:r>
        <w:rPr>
          <w:noProof/>
        </w:rPr>
        <w:t xml:space="preserve">Lee, A. (2020). </w:t>
      </w:r>
      <w:r>
        <w:rPr>
          <w:i/>
          <w:iCs/>
          <w:noProof/>
        </w:rPr>
        <w:t>YouTube | Java GUI Tutorial - Make a GUI in 13 Minutes</w:t>
      </w:r>
      <w:r>
        <w:rPr>
          <w:noProof/>
        </w:rPr>
        <w:t>. Retrieved from https://www.youtube.com/watch?v=5o3fMLPY7qY</w:t>
      </w:r>
    </w:p>
    <w:p w14:paraId="5FCC97C6" w14:textId="77777777" w:rsidR="00B9058A" w:rsidRDefault="00B9058A" w:rsidP="00B9058A">
      <w:pPr>
        <w:pStyle w:val="Bibliography"/>
        <w:ind w:left="720" w:hanging="720"/>
        <w:rPr>
          <w:noProof/>
        </w:rPr>
      </w:pPr>
      <w:r>
        <w:rPr>
          <w:noProof/>
        </w:rPr>
        <w:t xml:space="preserve">ThenisH. (2019). </w:t>
      </w:r>
      <w:r>
        <w:rPr>
          <w:i/>
          <w:iCs/>
          <w:noProof/>
        </w:rPr>
        <w:t>YouTube | Socket Programming</w:t>
      </w:r>
      <w:r>
        <w:rPr>
          <w:noProof/>
        </w:rPr>
        <w:t>. Retrieved from https://www.youtube.com/@thenishkhandk</w:t>
      </w:r>
    </w:p>
    <w:p w14:paraId="25105F29" w14:textId="46E76783" w:rsidR="00B9058A" w:rsidRPr="00B9058A" w:rsidRDefault="00B9058A" w:rsidP="00B9058A">
      <w:r>
        <w:fldChar w:fldCharType="end"/>
      </w:r>
    </w:p>
    <w:sectPr w:rsidR="00B9058A" w:rsidRPr="00B9058A">
      <w:headerReference w:type="default" r:id="rId45"/>
      <w:footerReference w:type="default" r:id="rId46"/>
      <w:headerReference w:type="first" r:id="rId47"/>
      <w:footerReference w:type="firs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967DE" w14:textId="77777777" w:rsidR="00DC399B" w:rsidRDefault="00DC399B">
      <w:pPr>
        <w:spacing w:line="240" w:lineRule="auto"/>
      </w:pPr>
      <w:r>
        <w:separator/>
      </w:r>
    </w:p>
  </w:endnote>
  <w:endnote w:type="continuationSeparator" w:id="0">
    <w:p w14:paraId="592BDD0F" w14:textId="77777777" w:rsidR="00DC399B" w:rsidRDefault="00DC399B">
      <w:pPr>
        <w:spacing w:line="240" w:lineRule="auto"/>
      </w:pPr>
      <w:r>
        <w:continuationSeparator/>
      </w:r>
    </w:p>
  </w:endnote>
  <w:endnote w:type="continuationNotice" w:id="1">
    <w:p w14:paraId="7593062C" w14:textId="77777777" w:rsidR="00DC399B" w:rsidRDefault="00DC399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12BA3A14" w14:textId="77777777" w:rsidTr="733B038C">
      <w:tc>
        <w:tcPr>
          <w:tcW w:w="3120" w:type="dxa"/>
        </w:tcPr>
        <w:p w14:paraId="2B5132B1" w14:textId="77777777" w:rsidR="733B038C" w:rsidRDefault="733B038C" w:rsidP="733B038C">
          <w:pPr>
            <w:pStyle w:val="Header"/>
            <w:ind w:left="-115"/>
          </w:pPr>
        </w:p>
      </w:tc>
      <w:tc>
        <w:tcPr>
          <w:tcW w:w="3120" w:type="dxa"/>
        </w:tcPr>
        <w:p w14:paraId="651282A5" w14:textId="77777777" w:rsidR="733B038C" w:rsidRDefault="733B038C" w:rsidP="733B038C">
          <w:pPr>
            <w:pStyle w:val="Header"/>
            <w:jc w:val="center"/>
          </w:pPr>
        </w:p>
      </w:tc>
      <w:tc>
        <w:tcPr>
          <w:tcW w:w="3120" w:type="dxa"/>
        </w:tcPr>
        <w:p w14:paraId="122AE5B0" w14:textId="77777777" w:rsidR="733B038C" w:rsidRDefault="733B038C" w:rsidP="733B038C">
          <w:pPr>
            <w:pStyle w:val="Header"/>
            <w:ind w:right="-115"/>
            <w:jc w:val="right"/>
          </w:pPr>
        </w:p>
      </w:tc>
    </w:tr>
  </w:tbl>
  <w:p w14:paraId="0D52BA08"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083BF25E" w14:textId="77777777" w:rsidTr="733B038C">
      <w:tc>
        <w:tcPr>
          <w:tcW w:w="3120" w:type="dxa"/>
        </w:tcPr>
        <w:p w14:paraId="71427E53" w14:textId="77777777" w:rsidR="733B038C" w:rsidRDefault="733B038C" w:rsidP="733B038C">
          <w:pPr>
            <w:pStyle w:val="Header"/>
            <w:ind w:left="-115"/>
          </w:pPr>
        </w:p>
      </w:tc>
      <w:tc>
        <w:tcPr>
          <w:tcW w:w="3120" w:type="dxa"/>
        </w:tcPr>
        <w:p w14:paraId="1EF53994" w14:textId="77777777" w:rsidR="733B038C" w:rsidRDefault="733B038C" w:rsidP="733B038C">
          <w:pPr>
            <w:pStyle w:val="Header"/>
            <w:jc w:val="center"/>
          </w:pPr>
        </w:p>
      </w:tc>
      <w:tc>
        <w:tcPr>
          <w:tcW w:w="3120" w:type="dxa"/>
        </w:tcPr>
        <w:p w14:paraId="40AEAD52" w14:textId="77777777" w:rsidR="733B038C" w:rsidRDefault="733B038C" w:rsidP="733B038C">
          <w:pPr>
            <w:pStyle w:val="Header"/>
            <w:ind w:right="-115"/>
            <w:jc w:val="right"/>
          </w:pPr>
        </w:p>
      </w:tc>
    </w:tr>
  </w:tbl>
  <w:p w14:paraId="7ECDAFE0"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05D5D" w14:textId="77777777" w:rsidR="00DC399B" w:rsidRDefault="00DC399B">
      <w:pPr>
        <w:spacing w:line="240" w:lineRule="auto"/>
      </w:pPr>
      <w:r>
        <w:separator/>
      </w:r>
    </w:p>
  </w:footnote>
  <w:footnote w:type="continuationSeparator" w:id="0">
    <w:p w14:paraId="41B0248A" w14:textId="77777777" w:rsidR="00DC399B" w:rsidRDefault="00DC399B">
      <w:pPr>
        <w:spacing w:line="240" w:lineRule="auto"/>
      </w:pPr>
      <w:r>
        <w:continuationSeparator/>
      </w:r>
    </w:p>
  </w:footnote>
  <w:footnote w:type="continuationNotice" w:id="1">
    <w:p w14:paraId="6BA3619C" w14:textId="77777777" w:rsidR="00DC399B" w:rsidRDefault="00DC399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904DBE" w14:paraId="4691CE99" w14:textId="77777777" w:rsidTr="00A21356">
      <w:tc>
        <w:tcPr>
          <w:tcW w:w="3120" w:type="dxa"/>
        </w:tcPr>
        <w:p w14:paraId="77DFB242" w14:textId="060488DA" w:rsidR="00604652" w:rsidRDefault="009C6C76" w:rsidP="00604652">
          <w:pPr>
            <w:pStyle w:val="Header"/>
          </w:pPr>
          <w:r>
            <w:t>DISTRIBUTED COMPUTING</w:t>
          </w:r>
        </w:p>
      </w:tc>
      <w:tc>
        <w:tcPr>
          <w:tcW w:w="3120" w:type="dxa"/>
        </w:tcPr>
        <w:p w14:paraId="5BC6967F" w14:textId="77777777" w:rsidR="00904DBE" w:rsidRDefault="00904DBE" w:rsidP="00904DBE">
          <w:pPr>
            <w:pStyle w:val="Header"/>
            <w:jc w:val="center"/>
          </w:pPr>
        </w:p>
      </w:tc>
      <w:tc>
        <w:tcPr>
          <w:tcW w:w="3120" w:type="dxa"/>
        </w:tcPr>
        <w:p w14:paraId="6C885E2D" w14:textId="77777777" w:rsidR="00904DBE" w:rsidRDefault="00904DBE" w:rsidP="00904DBE">
          <w:pPr>
            <w:pStyle w:val="Header"/>
            <w:ind w:right="-115"/>
            <w:jc w:val="right"/>
          </w:pPr>
          <w:r>
            <w:fldChar w:fldCharType="begin"/>
          </w:r>
          <w:r>
            <w:instrText>PAGE</w:instrText>
          </w:r>
          <w:r>
            <w:fldChar w:fldCharType="separate"/>
          </w:r>
          <w:r w:rsidR="00DA395D">
            <w:rPr>
              <w:noProof/>
            </w:rPr>
            <w:t>2</w:t>
          </w:r>
          <w:r>
            <w:fldChar w:fldCharType="end"/>
          </w:r>
        </w:p>
      </w:tc>
    </w:tr>
  </w:tbl>
  <w:p w14:paraId="62AF8CEF"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600" w:firstRow="0" w:lastRow="0" w:firstColumn="0" w:lastColumn="0" w:noHBand="1" w:noVBand="1"/>
    </w:tblPr>
    <w:tblGrid>
      <w:gridCol w:w="3120"/>
      <w:gridCol w:w="3120"/>
      <w:gridCol w:w="3120"/>
    </w:tblGrid>
    <w:tr w:rsidR="733B038C" w14:paraId="017C4149" w14:textId="77777777" w:rsidTr="00FD478C">
      <w:tc>
        <w:tcPr>
          <w:tcW w:w="3120" w:type="dxa"/>
        </w:tcPr>
        <w:p w14:paraId="4D7E25B0" w14:textId="5BAA10AA" w:rsidR="733B038C" w:rsidRPr="00FD478C" w:rsidRDefault="009C6C76" w:rsidP="00FD478C">
          <w:pPr>
            <w:pStyle w:val="Header"/>
          </w:pPr>
          <w:r>
            <w:t xml:space="preserve">DISTRIBUTED COMPUTING </w:t>
          </w:r>
        </w:p>
      </w:tc>
      <w:tc>
        <w:tcPr>
          <w:tcW w:w="3120" w:type="dxa"/>
        </w:tcPr>
        <w:p w14:paraId="7B78B650" w14:textId="77777777" w:rsidR="733B038C" w:rsidRDefault="733B038C" w:rsidP="733B038C">
          <w:pPr>
            <w:pStyle w:val="Header"/>
            <w:jc w:val="center"/>
          </w:pPr>
        </w:p>
      </w:tc>
      <w:tc>
        <w:tcPr>
          <w:tcW w:w="3120" w:type="dxa"/>
        </w:tcPr>
        <w:p w14:paraId="60F7120C" w14:textId="77777777" w:rsidR="733B038C" w:rsidRDefault="733B038C" w:rsidP="733B038C">
          <w:pPr>
            <w:pStyle w:val="Header"/>
            <w:ind w:right="-115"/>
            <w:jc w:val="right"/>
          </w:pPr>
        </w:p>
      </w:tc>
    </w:tr>
  </w:tbl>
  <w:p w14:paraId="16E148B7" w14:textId="77777777"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B64815"/>
    <w:multiLevelType w:val="hybridMultilevel"/>
    <w:tmpl w:val="8410C1E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635D2936"/>
    <w:multiLevelType w:val="hybridMultilevel"/>
    <w:tmpl w:val="8F3ED94C"/>
    <w:lvl w:ilvl="0" w:tplc="D2F46456">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15:restartNumberingAfterBreak="0">
    <w:nsid w:val="63AE470D"/>
    <w:multiLevelType w:val="hybridMultilevel"/>
    <w:tmpl w:val="AE44E85C"/>
    <w:lvl w:ilvl="0" w:tplc="22A6A530">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num w:numId="1" w16cid:durableId="424229494">
    <w:abstractNumId w:val="2"/>
  </w:num>
  <w:num w:numId="2" w16cid:durableId="731931850">
    <w:abstractNumId w:val="1"/>
  </w:num>
  <w:num w:numId="3" w16cid:durableId="69929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9C6C76"/>
    <w:rsid w:val="000030B0"/>
    <w:rsid w:val="00010430"/>
    <w:rsid w:val="000104E3"/>
    <w:rsid w:val="00015A30"/>
    <w:rsid w:val="00081629"/>
    <w:rsid w:val="000C1192"/>
    <w:rsid w:val="000D131F"/>
    <w:rsid w:val="000E0788"/>
    <w:rsid w:val="000F67B5"/>
    <w:rsid w:val="00103CAD"/>
    <w:rsid w:val="001533CD"/>
    <w:rsid w:val="0018080D"/>
    <w:rsid w:val="00182236"/>
    <w:rsid w:val="00186DCE"/>
    <w:rsid w:val="0019439A"/>
    <w:rsid w:val="001A6DEB"/>
    <w:rsid w:val="001C3D49"/>
    <w:rsid w:val="001D7AC4"/>
    <w:rsid w:val="001F4741"/>
    <w:rsid w:val="00200FD5"/>
    <w:rsid w:val="00215BF2"/>
    <w:rsid w:val="00223CCB"/>
    <w:rsid w:val="00240F78"/>
    <w:rsid w:val="002421C7"/>
    <w:rsid w:val="002600DB"/>
    <w:rsid w:val="00282DD1"/>
    <w:rsid w:val="00286DFF"/>
    <w:rsid w:val="00287224"/>
    <w:rsid w:val="002A7F2C"/>
    <w:rsid w:val="002B2CAF"/>
    <w:rsid w:val="002B6061"/>
    <w:rsid w:val="002C3BE4"/>
    <w:rsid w:val="002C7231"/>
    <w:rsid w:val="002D5732"/>
    <w:rsid w:val="002F7E04"/>
    <w:rsid w:val="00300785"/>
    <w:rsid w:val="00300E01"/>
    <w:rsid w:val="00305F82"/>
    <w:rsid w:val="00323CC7"/>
    <w:rsid w:val="00330C3A"/>
    <w:rsid w:val="00345805"/>
    <w:rsid w:val="00360932"/>
    <w:rsid w:val="00371BD9"/>
    <w:rsid w:val="00372197"/>
    <w:rsid w:val="003A0085"/>
    <w:rsid w:val="003B062D"/>
    <w:rsid w:val="003C18A7"/>
    <w:rsid w:val="003C1B51"/>
    <w:rsid w:val="0042207D"/>
    <w:rsid w:val="00455809"/>
    <w:rsid w:val="0046275C"/>
    <w:rsid w:val="004632CD"/>
    <w:rsid w:val="004B2494"/>
    <w:rsid w:val="004C683E"/>
    <w:rsid w:val="004D4215"/>
    <w:rsid w:val="004D7267"/>
    <w:rsid w:val="00500997"/>
    <w:rsid w:val="00530EF3"/>
    <w:rsid w:val="0053406F"/>
    <w:rsid w:val="00541306"/>
    <w:rsid w:val="00547CAE"/>
    <w:rsid w:val="00576964"/>
    <w:rsid w:val="00583394"/>
    <w:rsid w:val="005936DA"/>
    <w:rsid w:val="00597A95"/>
    <w:rsid w:val="005B51D8"/>
    <w:rsid w:val="005C49E6"/>
    <w:rsid w:val="00604652"/>
    <w:rsid w:val="0061350E"/>
    <w:rsid w:val="00626C1B"/>
    <w:rsid w:val="0064483C"/>
    <w:rsid w:val="00655C7E"/>
    <w:rsid w:val="00661AEE"/>
    <w:rsid w:val="0067143E"/>
    <w:rsid w:val="00681938"/>
    <w:rsid w:val="006C101C"/>
    <w:rsid w:val="006D6AEE"/>
    <w:rsid w:val="006E22EF"/>
    <w:rsid w:val="006F4709"/>
    <w:rsid w:val="006F7413"/>
    <w:rsid w:val="00702B81"/>
    <w:rsid w:val="00705F69"/>
    <w:rsid w:val="007162E0"/>
    <w:rsid w:val="007211FC"/>
    <w:rsid w:val="00727711"/>
    <w:rsid w:val="00737949"/>
    <w:rsid w:val="0074264E"/>
    <w:rsid w:val="0078182F"/>
    <w:rsid w:val="00787B6C"/>
    <w:rsid w:val="00796468"/>
    <w:rsid w:val="007C4DD6"/>
    <w:rsid w:val="007D4A2B"/>
    <w:rsid w:val="007E2D6A"/>
    <w:rsid w:val="007E3B20"/>
    <w:rsid w:val="00804E79"/>
    <w:rsid w:val="00805777"/>
    <w:rsid w:val="008078FA"/>
    <w:rsid w:val="00823731"/>
    <w:rsid w:val="00837AD8"/>
    <w:rsid w:val="00856A78"/>
    <w:rsid w:val="00867454"/>
    <w:rsid w:val="00873793"/>
    <w:rsid w:val="0088326D"/>
    <w:rsid w:val="008A7DF0"/>
    <w:rsid w:val="00904DBE"/>
    <w:rsid w:val="009577F9"/>
    <w:rsid w:val="009646D4"/>
    <w:rsid w:val="00972A0B"/>
    <w:rsid w:val="009774FE"/>
    <w:rsid w:val="00980736"/>
    <w:rsid w:val="009B506B"/>
    <w:rsid w:val="009C6C76"/>
    <w:rsid w:val="009D251C"/>
    <w:rsid w:val="009E4BFF"/>
    <w:rsid w:val="009E5D03"/>
    <w:rsid w:val="00A04727"/>
    <w:rsid w:val="00A06FE7"/>
    <w:rsid w:val="00A07F7C"/>
    <w:rsid w:val="00A21356"/>
    <w:rsid w:val="00A52735"/>
    <w:rsid w:val="00A75901"/>
    <w:rsid w:val="00A90FCB"/>
    <w:rsid w:val="00A9567E"/>
    <w:rsid w:val="00AA34BB"/>
    <w:rsid w:val="00AA7658"/>
    <w:rsid w:val="00AE013A"/>
    <w:rsid w:val="00B26282"/>
    <w:rsid w:val="00B34D68"/>
    <w:rsid w:val="00B35DE8"/>
    <w:rsid w:val="00B428C3"/>
    <w:rsid w:val="00B5233A"/>
    <w:rsid w:val="00B7140B"/>
    <w:rsid w:val="00B85A33"/>
    <w:rsid w:val="00B9058A"/>
    <w:rsid w:val="00BA54AA"/>
    <w:rsid w:val="00BA6612"/>
    <w:rsid w:val="00BA7D18"/>
    <w:rsid w:val="00BD43F3"/>
    <w:rsid w:val="00BE5037"/>
    <w:rsid w:val="00BE5A98"/>
    <w:rsid w:val="00C233CD"/>
    <w:rsid w:val="00C26C30"/>
    <w:rsid w:val="00C32351"/>
    <w:rsid w:val="00C5321D"/>
    <w:rsid w:val="00C60534"/>
    <w:rsid w:val="00C640A4"/>
    <w:rsid w:val="00C7430E"/>
    <w:rsid w:val="00C74989"/>
    <w:rsid w:val="00C97282"/>
    <w:rsid w:val="00CA1E31"/>
    <w:rsid w:val="00CB0653"/>
    <w:rsid w:val="00CB6FBA"/>
    <w:rsid w:val="00CC1514"/>
    <w:rsid w:val="00CC5EBD"/>
    <w:rsid w:val="00CD7F50"/>
    <w:rsid w:val="00D057C4"/>
    <w:rsid w:val="00D26E2D"/>
    <w:rsid w:val="00D30558"/>
    <w:rsid w:val="00D468C7"/>
    <w:rsid w:val="00D56839"/>
    <w:rsid w:val="00D64FB5"/>
    <w:rsid w:val="00D66B0F"/>
    <w:rsid w:val="00D86E4E"/>
    <w:rsid w:val="00DA3172"/>
    <w:rsid w:val="00DA395D"/>
    <w:rsid w:val="00DC399B"/>
    <w:rsid w:val="00DC54E2"/>
    <w:rsid w:val="00DF1ADF"/>
    <w:rsid w:val="00DF3215"/>
    <w:rsid w:val="00E078FD"/>
    <w:rsid w:val="00E14E3D"/>
    <w:rsid w:val="00E22ABE"/>
    <w:rsid w:val="00E23707"/>
    <w:rsid w:val="00E31F3D"/>
    <w:rsid w:val="00E44BA0"/>
    <w:rsid w:val="00E45B67"/>
    <w:rsid w:val="00E879E7"/>
    <w:rsid w:val="00EA6AC4"/>
    <w:rsid w:val="00EB1E2D"/>
    <w:rsid w:val="00EC0E42"/>
    <w:rsid w:val="00ED6EF8"/>
    <w:rsid w:val="00EE25E5"/>
    <w:rsid w:val="00EE2FDA"/>
    <w:rsid w:val="00F40FC9"/>
    <w:rsid w:val="00F43ACD"/>
    <w:rsid w:val="00F50971"/>
    <w:rsid w:val="00F941E8"/>
    <w:rsid w:val="00FA10C4"/>
    <w:rsid w:val="00FA4C9E"/>
    <w:rsid w:val="00FA6480"/>
    <w:rsid w:val="00FC00E6"/>
    <w:rsid w:val="00FC7ADC"/>
    <w:rsid w:val="00FD478C"/>
    <w:rsid w:val="00FE3FDB"/>
    <w:rsid w:val="00FF1E90"/>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F4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9C6C76"/>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9C6C76"/>
    <w:pPr>
      <w:spacing w:after="100"/>
    </w:pPr>
  </w:style>
  <w:style w:type="paragraph" w:styleId="TOC3">
    <w:name w:val="toc 3"/>
    <w:basedOn w:val="Normal"/>
    <w:next w:val="Normal"/>
    <w:autoRedefine/>
    <w:uiPriority w:val="39"/>
    <w:unhideWhenUsed/>
    <w:rsid w:val="009C6C76"/>
    <w:pPr>
      <w:spacing w:after="100"/>
      <w:ind w:left="440"/>
    </w:pPr>
  </w:style>
  <w:style w:type="paragraph" w:styleId="TOC2">
    <w:name w:val="toc 2"/>
    <w:basedOn w:val="Normal"/>
    <w:next w:val="Normal"/>
    <w:autoRedefine/>
    <w:uiPriority w:val="39"/>
    <w:unhideWhenUsed/>
    <w:rsid w:val="009C6C76"/>
    <w:pPr>
      <w:spacing w:after="100" w:line="259" w:lineRule="auto"/>
      <w:ind w:left="220" w:firstLine="0"/>
    </w:pPr>
    <w:rPr>
      <w:rFonts w:eastAsiaTheme="minorEastAsia" w:cs="Times New Roman"/>
    </w:rPr>
  </w:style>
  <w:style w:type="paragraph" w:styleId="ListParagraph">
    <w:name w:val="List Paragraph"/>
    <w:basedOn w:val="Normal"/>
    <w:uiPriority w:val="34"/>
    <w:qFormat/>
    <w:rsid w:val="00FC00E6"/>
    <w:pPr>
      <w:ind w:left="720"/>
      <w:contextualSpacing/>
    </w:pPr>
  </w:style>
  <w:style w:type="paragraph" w:styleId="NormalWeb">
    <w:name w:val="Normal (Web)"/>
    <w:basedOn w:val="Normal"/>
    <w:uiPriority w:val="99"/>
    <w:semiHidden/>
    <w:unhideWhenUsed/>
    <w:rsid w:val="002421C7"/>
    <w:pPr>
      <w:spacing w:before="100" w:beforeAutospacing="1" w:after="100" w:afterAutospacing="1" w:line="240" w:lineRule="auto"/>
      <w:ind w:firstLine="0"/>
    </w:pPr>
    <w:rPr>
      <w:rFonts w:ascii="Times New Roman" w:eastAsia="Times New Roman" w:hAnsi="Times New Roman" w:cs="Times New Roman"/>
      <w:sz w:val="24"/>
      <w:szCs w:val="24"/>
      <w:lang w:val="en-IE" w:eastAsia="en-IE"/>
    </w:rPr>
  </w:style>
  <w:style w:type="paragraph" w:styleId="HTMLPreformatted">
    <w:name w:val="HTML Preformatted"/>
    <w:basedOn w:val="Normal"/>
    <w:link w:val="HTMLPreformattedChar"/>
    <w:uiPriority w:val="99"/>
    <w:semiHidden/>
    <w:unhideWhenUsed/>
    <w:rsid w:val="00330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330C3A"/>
    <w:rPr>
      <w:rFonts w:ascii="Courier New" w:eastAsia="Times New Roman" w:hAnsi="Courier New" w:cs="Courier New"/>
      <w:sz w:val="20"/>
      <w:szCs w:val="20"/>
      <w:lang w:val="en-IE" w:eastAsia="en-IE"/>
    </w:rPr>
  </w:style>
  <w:style w:type="paragraph" w:styleId="Bibliography">
    <w:name w:val="Bibliography"/>
    <w:basedOn w:val="Normal"/>
    <w:next w:val="Normal"/>
    <w:uiPriority w:val="37"/>
    <w:unhideWhenUsed/>
    <w:rsid w:val="00A047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13262">
      <w:bodyDiv w:val="1"/>
      <w:marLeft w:val="0"/>
      <w:marRight w:val="0"/>
      <w:marTop w:val="0"/>
      <w:marBottom w:val="0"/>
      <w:divBdr>
        <w:top w:val="none" w:sz="0" w:space="0" w:color="auto"/>
        <w:left w:val="none" w:sz="0" w:space="0" w:color="auto"/>
        <w:bottom w:val="none" w:sz="0" w:space="0" w:color="auto"/>
        <w:right w:val="none" w:sz="0" w:space="0" w:color="auto"/>
      </w:divBdr>
    </w:div>
    <w:div w:id="246114577">
      <w:bodyDiv w:val="1"/>
      <w:marLeft w:val="0"/>
      <w:marRight w:val="0"/>
      <w:marTop w:val="0"/>
      <w:marBottom w:val="0"/>
      <w:divBdr>
        <w:top w:val="none" w:sz="0" w:space="0" w:color="auto"/>
        <w:left w:val="none" w:sz="0" w:space="0" w:color="auto"/>
        <w:bottom w:val="none" w:sz="0" w:space="0" w:color="auto"/>
        <w:right w:val="none" w:sz="0" w:space="0" w:color="auto"/>
      </w:divBdr>
      <w:divsChild>
        <w:div w:id="1551457140">
          <w:marLeft w:val="0"/>
          <w:marRight w:val="0"/>
          <w:marTop w:val="0"/>
          <w:marBottom w:val="0"/>
          <w:divBdr>
            <w:top w:val="none" w:sz="0" w:space="0" w:color="auto"/>
            <w:left w:val="none" w:sz="0" w:space="0" w:color="auto"/>
            <w:bottom w:val="none" w:sz="0" w:space="0" w:color="auto"/>
            <w:right w:val="none" w:sz="0" w:space="0" w:color="auto"/>
          </w:divBdr>
        </w:div>
      </w:divsChild>
    </w:div>
    <w:div w:id="288704028">
      <w:bodyDiv w:val="1"/>
      <w:marLeft w:val="0"/>
      <w:marRight w:val="0"/>
      <w:marTop w:val="0"/>
      <w:marBottom w:val="0"/>
      <w:divBdr>
        <w:top w:val="none" w:sz="0" w:space="0" w:color="auto"/>
        <w:left w:val="none" w:sz="0" w:space="0" w:color="auto"/>
        <w:bottom w:val="none" w:sz="0" w:space="0" w:color="auto"/>
        <w:right w:val="none" w:sz="0" w:space="0" w:color="auto"/>
      </w:divBdr>
      <w:divsChild>
        <w:div w:id="1661352948">
          <w:marLeft w:val="0"/>
          <w:marRight w:val="0"/>
          <w:marTop w:val="0"/>
          <w:marBottom w:val="0"/>
          <w:divBdr>
            <w:top w:val="none" w:sz="0" w:space="0" w:color="auto"/>
            <w:left w:val="none" w:sz="0" w:space="0" w:color="auto"/>
            <w:bottom w:val="none" w:sz="0" w:space="0" w:color="auto"/>
            <w:right w:val="none" w:sz="0" w:space="0" w:color="auto"/>
          </w:divBdr>
        </w:div>
      </w:divsChild>
    </w:div>
    <w:div w:id="478570908">
      <w:bodyDiv w:val="1"/>
      <w:marLeft w:val="0"/>
      <w:marRight w:val="0"/>
      <w:marTop w:val="0"/>
      <w:marBottom w:val="0"/>
      <w:divBdr>
        <w:top w:val="none" w:sz="0" w:space="0" w:color="auto"/>
        <w:left w:val="none" w:sz="0" w:space="0" w:color="auto"/>
        <w:bottom w:val="none" w:sz="0" w:space="0" w:color="auto"/>
        <w:right w:val="none" w:sz="0" w:space="0" w:color="auto"/>
      </w:divBdr>
    </w:div>
    <w:div w:id="568005117">
      <w:bodyDiv w:val="1"/>
      <w:marLeft w:val="0"/>
      <w:marRight w:val="0"/>
      <w:marTop w:val="0"/>
      <w:marBottom w:val="0"/>
      <w:divBdr>
        <w:top w:val="none" w:sz="0" w:space="0" w:color="auto"/>
        <w:left w:val="none" w:sz="0" w:space="0" w:color="auto"/>
        <w:bottom w:val="none" w:sz="0" w:space="0" w:color="auto"/>
        <w:right w:val="none" w:sz="0" w:space="0" w:color="auto"/>
      </w:divBdr>
      <w:divsChild>
        <w:div w:id="1594627408">
          <w:marLeft w:val="0"/>
          <w:marRight w:val="0"/>
          <w:marTop w:val="0"/>
          <w:marBottom w:val="0"/>
          <w:divBdr>
            <w:top w:val="none" w:sz="0" w:space="0" w:color="auto"/>
            <w:left w:val="none" w:sz="0" w:space="0" w:color="auto"/>
            <w:bottom w:val="none" w:sz="0" w:space="0" w:color="auto"/>
            <w:right w:val="none" w:sz="0" w:space="0" w:color="auto"/>
          </w:divBdr>
        </w:div>
      </w:divsChild>
    </w:div>
    <w:div w:id="639729088">
      <w:bodyDiv w:val="1"/>
      <w:marLeft w:val="0"/>
      <w:marRight w:val="0"/>
      <w:marTop w:val="0"/>
      <w:marBottom w:val="0"/>
      <w:divBdr>
        <w:top w:val="none" w:sz="0" w:space="0" w:color="auto"/>
        <w:left w:val="none" w:sz="0" w:space="0" w:color="auto"/>
        <w:bottom w:val="none" w:sz="0" w:space="0" w:color="auto"/>
        <w:right w:val="none" w:sz="0" w:space="0" w:color="auto"/>
      </w:divBdr>
    </w:div>
    <w:div w:id="884832403">
      <w:bodyDiv w:val="1"/>
      <w:marLeft w:val="0"/>
      <w:marRight w:val="0"/>
      <w:marTop w:val="0"/>
      <w:marBottom w:val="0"/>
      <w:divBdr>
        <w:top w:val="none" w:sz="0" w:space="0" w:color="auto"/>
        <w:left w:val="none" w:sz="0" w:space="0" w:color="auto"/>
        <w:bottom w:val="none" w:sz="0" w:space="0" w:color="auto"/>
        <w:right w:val="none" w:sz="0" w:space="0" w:color="auto"/>
      </w:divBdr>
    </w:div>
    <w:div w:id="889995691">
      <w:bodyDiv w:val="1"/>
      <w:marLeft w:val="0"/>
      <w:marRight w:val="0"/>
      <w:marTop w:val="0"/>
      <w:marBottom w:val="0"/>
      <w:divBdr>
        <w:top w:val="none" w:sz="0" w:space="0" w:color="auto"/>
        <w:left w:val="none" w:sz="0" w:space="0" w:color="auto"/>
        <w:bottom w:val="none" w:sz="0" w:space="0" w:color="auto"/>
        <w:right w:val="none" w:sz="0" w:space="0" w:color="auto"/>
      </w:divBdr>
      <w:divsChild>
        <w:div w:id="1968046538">
          <w:marLeft w:val="0"/>
          <w:marRight w:val="0"/>
          <w:marTop w:val="0"/>
          <w:marBottom w:val="0"/>
          <w:divBdr>
            <w:top w:val="none" w:sz="0" w:space="0" w:color="auto"/>
            <w:left w:val="none" w:sz="0" w:space="0" w:color="auto"/>
            <w:bottom w:val="none" w:sz="0" w:space="0" w:color="auto"/>
            <w:right w:val="none" w:sz="0" w:space="0" w:color="auto"/>
          </w:divBdr>
        </w:div>
      </w:divsChild>
    </w:div>
    <w:div w:id="1006711145">
      <w:bodyDiv w:val="1"/>
      <w:marLeft w:val="0"/>
      <w:marRight w:val="0"/>
      <w:marTop w:val="0"/>
      <w:marBottom w:val="0"/>
      <w:divBdr>
        <w:top w:val="none" w:sz="0" w:space="0" w:color="auto"/>
        <w:left w:val="none" w:sz="0" w:space="0" w:color="auto"/>
        <w:bottom w:val="none" w:sz="0" w:space="0" w:color="auto"/>
        <w:right w:val="none" w:sz="0" w:space="0" w:color="auto"/>
      </w:divBdr>
    </w:div>
    <w:div w:id="1301032935">
      <w:bodyDiv w:val="1"/>
      <w:marLeft w:val="0"/>
      <w:marRight w:val="0"/>
      <w:marTop w:val="0"/>
      <w:marBottom w:val="0"/>
      <w:divBdr>
        <w:top w:val="none" w:sz="0" w:space="0" w:color="auto"/>
        <w:left w:val="none" w:sz="0" w:space="0" w:color="auto"/>
        <w:bottom w:val="none" w:sz="0" w:space="0" w:color="auto"/>
        <w:right w:val="none" w:sz="0" w:space="0" w:color="auto"/>
      </w:divBdr>
    </w:div>
    <w:div w:id="1429695050">
      <w:bodyDiv w:val="1"/>
      <w:marLeft w:val="0"/>
      <w:marRight w:val="0"/>
      <w:marTop w:val="0"/>
      <w:marBottom w:val="0"/>
      <w:divBdr>
        <w:top w:val="none" w:sz="0" w:space="0" w:color="auto"/>
        <w:left w:val="none" w:sz="0" w:space="0" w:color="auto"/>
        <w:bottom w:val="none" w:sz="0" w:space="0" w:color="auto"/>
        <w:right w:val="none" w:sz="0" w:space="0" w:color="auto"/>
      </w:divBdr>
    </w:div>
    <w:div w:id="1571503997">
      <w:bodyDiv w:val="1"/>
      <w:marLeft w:val="0"/>
      <w:marRight w:val="0"/>
      <w:marTop w:val="0"/>
      <w:marBottom w:val="0"/>
      <w:divBdr>
        <w:top w:val="none" w:sz="0" w:space="0" w:color="auto"/>
        <w:left w:val="none" w:sz="0" w:space="0" w:color="auto"/>
        <w:bottom w:val="none" w:sz="0" w:space="0" w:color="auto"/>
        <w:right w:val="none" w:sz="0" w:space="0" w:color="auto"/>
      </w:divBdr>
    </w:div>
    <w:div w:id="1796560913">
      <w:bodyDiv w:val="1"/>
      <w:marLeft w:val="0"/>
      <w:marRight w:val="0"/>
      <w:marTop w:val="0"/>
      <w:marBottom w:val="0"/>
      <w:divBdr>
        <w:top w:val="none" w:sz="0" w:space="0" w:color="auto"/>
        <w:left w:val="none" w:sz="0" w:space="0" w:color="auto"/>
        <w:bottom w:val="none" w:sz="0" w:space="0" w:color="auto"/>
        <w:right w:val="none" w:sz="0" w:space="0" w:color="auto"/>
      </w:divBdr>
      <w:divsChild>
        <w:div w:id="1704134139">
          <w:marLeft w:val="0"/>
          <w:marRight w:val="0"/>
          <w:marTop w:val="0"/>
          <w:marBottom w:val="0"/>
          <w:divBdr>
            <w:top w:val="none" w:sz="0" w:space="0" w:color="auto"/>
            <w:left w:val="none" w:sz="0" w:space="0" w:color="auto"/>
            <w:bottom w:val="none" w:sz="0" w:space="0" w:color="auto"/>
            <w:right w:val="none" w:sz="0" w:space="0" w:color="auto"/>
          </w:divBdr>
        </w:div>
      </w:divsChild>
    </w:div>
    <w:div w:id="2132631314">
      <w:bodyDiv w:val="1"/>
      <w:marLeft w:val="0"/>
      <w:marRight w:val="0"/>
      <w:marTop w:val="0"/>
      <w:marBottom w:val="0"/>
      <w:divBdr>
        <w:top w:val="none" w:sz="0" w:space="0" w:color="auto"/>
        <w:left w:val="none" w:sz="0" w:space="0" w:color="auto"/>
        <w:bottom w:val="none" w:sz="0" w:space="0" w:color="auto"/>
        <w:right w:val="none" w:sz="0" w:space="0" w:color="auto"/>
      </w:divBdr>
      <w:divsChild>
        <w:div w:id="8823315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e%20Oracle\AppData\Local\Microsoft\Office\16.0\DTS\en-IE%7bA3A8A303-E766-449E-A3B5-BD2D42802058%7d\%7b2351EB79-5B0D-45E3-967D-E05EDB07060A%7dtf03982351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Ale20</b:Tag>
    <b:SourceType>InternetSite</b:SourceType>
    <b:Guid>{EB501264-3D24-48B8-B43E-73211D007C37}</b:Guid>
    <b:Author>
      <b:Author>
        <b:NameList>
          <b:Person>
            <b:Last>Lee</b:Last>
            <b:First>Alex</b:First>
          </b:Person>
        </b:NameList>
      </b:Author>
    </b:Author>
    <b:Title>YouTube | Java GUI Tutorial - Make a GUI in 13 Minutes</b:Title>
    <b:Year>2020</b:Year>
    <b:URL>https://www.youtube.com/watch?v=5o3fMLPY7qY</b:URL>
    <b:RefOrder>1</b:RefOrder>
  </b:Source>
  <b:Source>
    <b:Tag>Pet24</b:Tag>
    <b:SourceType>InternetSite</b:SourceType>
    <b:Guid>{624D61F9-3961-4A95-8FF2-81F8CA314A70}</b:Guid>
    <b:Author>
      <b:Author>
        <b:NameList>
          <b:Person>
            <b:Last>Given</b:Last>
            <b:First>Peter</b:First>
          </b:Person>
        </b:NameList>
      </b:Author>
    </b:Author>
    <b:Title>Canvas</b:Title>
    <b:Year>2024</b:Year>
    <b:URL>https://mtukerry.instructure.com/courses/3414/files/496282?module_item_id=159646</b:URL>
    <b:RefOrder>2</b:RefOrder>
  </b:Source>
  <b:Source>
    <b:Tag>Gee</b:Tag>
    <b:SourceType>InternetSite</b:SourceType>
    <b:Guid>{9BC62D2C-9BA9-4037-B90B-1FDA13D6EDB0}</b:Guid>
    <b:Author>
      <b:Author>
        <b:Corporate>GeeksForGeeks</b:Corporate>
      </b:Author>
    </b:Author>
    <b:Title>GeeksForGeeks | Inter-process Communication</b:Title>
    <b:URL>https://www.geeksforgeeks.org/inter-process-communication-ipc/</b:URL>
    <b:RefOrder>3</b:RefOrder>
  </b:Source>
  <b:Source>
    <b:Tag>The19</b:Tag>
    <b:SourceType>InternetSite</b:SourceType>
    <b:Guid>{F77D1455-E5F7-4B05-BA52-2FEBB55F0C2D}</b:Guid>
    <b:Author>
      <b:Author>
        <b:NameList>
          <b:Person>
            <b:Last>ThenisH</b:Last>
          </b:Person>
        </b:NameList>
      </b:Author>
    </b:Author>
    <b:Title>YouTube | Socket Programming</b:Title>
    <b:Year>2019</b:Year>
    <b:URL>https://www.youtube.com/@thenishkhandk</b:URL>
    <b:RefOrder>4</b:RefOrder>
  </b:Source>
</b:Sources>
</file>

<file path=customXml/itemProps1.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4.xml><?xml version="1.0" encoding="utf-8"?>
<ds:datastoreItem xmlns:ds="http://schemas.openxmlformats.org/officeDocument/2006/customXml" ds:itemID="{2AE77FA5-A913-4A70-B1BE-DF2D1A32A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{2351EB79-5B0D-45E3-967D-E05EDB07060A}tf03982351_win32.dotx</Template>
  <TotalTime>0</TotalTime>
  <Pages>47</Pages>
  <Words>7124</Words>
  <Characters>40610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2024-03-13T14:37:00Z</dcterms:created>
  <dcterms:modified xsi:type="dcterms:W3CDTF">2024-03-27T13:21:00Z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